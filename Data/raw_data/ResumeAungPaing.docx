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8442" w14:textId="77777777" w:rsidR="00834232" w:rsidRPr="005D382A" w:rsidRDefault="00F21A90" w:rsidP="0049494B">
      <w:pPr>
        <w:pStyle w:val="ContactInfo"/>
        <w:contextualSpacing/>
        <w:rPr>
          <w:sz w:val="21"/>
          <w:szCs w:val="21"/>
        </w:rPr>
      </w:pPr>
      <w:r w:rsidRPr="005D382A">
        <w:rPr>
          <w:sz w:val="21"/>
          <w:szCs w:val="21"/>
        </w:rPr>
        <w:t>1029 Folkstone Ave, Hacienda Heights, CA 91745</w:t>
      </w:r>
    </w:p>
    <w:p w14:paraId="1C7B52D3" w14:textId="77777777" w:rsidR="003A25FB" w:rsidRDefault="00F21A90" w:rsidP="003A25FB">
      <w:pPr>
        <w:pStyle w:val="ContactInfo"/>
        <w:contextualSpacing/>
        <w:rPr>
          <w:sz w:val="21"/>
          <w:szCs w:val="21"/>
        </w:rPr>
      </w:pPr>
      <w:r w:rsidRPr="005D382A">
        <w:rPr>
          <w:sz w:val="21"/>
          <w:szCs w:val="21"/>
        </w:rPr>
        <w:t>(626) 242-6518</w:t>
      </w:r>
    </w:p>
    <w:p w14:paraId="23FCF7F0" w14:textId="135DABC9" w:rsidR="003A25FB" w:rsidRPr="005D382A" w:rsidRDefault="00F21A90" w:rsidP="003A25FB">
      <w:pPr>
        <w:pStyle w:val="ContactInfo"/>
        <w:contextualSpacing/>
        <w:rPr>
          <w:sz w:val="21"/>
          <w:szCs w:val="21"/>
        </w:rPr>
      </w:pPr>
      <w:r w:rsidRPr="005D382A">
        <w:rPr>
          <w:sz w:val="21"/>
          <w:szCs w:val="21"/>
        </w:rPr>
        <w:t>paingalex@gmail.com</w:t>
      </w:r>
    </w:p>
    <w:p w14:paraId="02723AF7" w14:textId="77777777" w:rsidR="00834232" w:rsidRPr="005D382A" w:rsidRDefault="00F21A90" w:rsidP="0049494B">
      <w:pPr>
        <w:pStyle w:val="Name"/>
        <w:spacing w:after="0" w:line="240" w:lineRule="auto"/>
        <w:contextualSpacing/>
        <w:rPr>
          <w:sz w:val="21"/>
          <w:szCs w:val="21"/>
        </w:rPr>
      </w:pPr>
      <w:r w:rsidRPr="005D382A">
        <w:rPr>
          <w:sz w:val="21"/>
          <w:szCs w:val="21"/>
        </w:rPr>
        <w:t>Aung paing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093"/>
        <w:gridCol w:w="8707"/>
      </w:tblGrid>
      <w:tr w:rsidR="00834232" w:rsidRPr="005D382A" w14:paraId="5E9BD230" w14:textId="77777777" w:rsidTr="007F0601">
        <w:trPr>
          <w:trHeight w:val="923"/>
        </w:trPr>
        <w:tc>
          <w:tcPr>
            <w:tcW w:w="2113" w:type="dxa"/>
            <w:tcMar>
              <w:right w:w="475" w:type="dxa"/>
            </w:tcMar>
          </w:tcPr>
          <w:p w14:paraId="734CC768" w14:textId="428BA666" w:rsidR="00834232" w:rsidRPr="005D382A" w:rsidRDefault="00AA7705" w:rsidP="0049494B">
            <w:pPr>
              <w:pStyle w:val="Heading1"/>
              <w:spacing w:after="0" w:line="240" w:lineRule="auto"/>
              <w:contextualSpacing/>
              <w:outlineLvl w:val="0"/>
              <w:rPr>
                <w:szCs w:val="21"/>
              </w:rPr>
            </w:pPr>
            <w:r w:rsidRPr="005D382A">
              <w:rPr>
                <w:szCs w:val="21"/>
              </w:rPr>
              <w:t xml:space="preserve">Career </w:t>
            </w:r>
            <w:r w:rsidR="00517BA0" w:rsidRPr="005D382A">
              <w:rPr>
                <w:szCs w:val="21"/>
              </w:rPr>
              <w:t>Objective</w:t>
            </w:r>
          </w:p>
        </w:tc>
        <w:tc>
          <w:tcPr>
            <w:tcW w:w="8889" w:type="dxa"/>
          </w:tcPr>
          <w:p w14:paraId="638ACB08" w14:textId="1B9A3FD0" w:rsidR="00834232" w:rsidRPr="005D382A" w:rsidRDefault="00AA7705" w:rsidP="00594CED">
            <w:pPr>
              <w:pStyle w:val="ResumeText"/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rFonts w:ascii="Arial" w:hAnsi="Arial" w:cs="Arial"/>
                <w:color w:val="000000"/>
                <w:spacing w:val="-6"/>
                <w:sz w:val="21"/>
                <w:szCs w:val="21"/>
                <w:lang w:eastAsia="en-US"/>
              </w:rPr>
              <w:t xml:space="preserve">College student studying for Business Administration – </w:t>
            </w:r>
            <w:r w:rsidR="00594CED">
              <w:rPr>
                <w:rFonts w:ascii="Arial" w:hAnsi="Arial" w:cs="Arial"/>
                <w:color w:val="000000"/>
                <w:spacing w:val="-6"/>
                <w:sz w:val="21"/>
                <w:szCs w:val="21"/>
                <w:lang w:eastAsia="en-US"/>
              </w:rPr>
              <w:t>Accounting</w:t>
            </w:r>
            <w:r w:rsidRPr="005D382A">
              <w:rPr>
                <w:rFonts w:ascii="Arial" w:hAnsi="Arial" w:cs="Arial"/>
                <w:color w:val="000000"/>
                <w:spacing w:val="-6"/>
                <w:sz w:val="21"/>
                <w:szCs w:val="21"/>
                <w:lang w:eastAsia="en-US"/>
              </w:rPr>
              <w:t xml:space="preserve">. Attending Cal Poly Pomona </w:t>
            </w:r>
            <w:r w:rsidR="00594CED">
              <w:rPr>
                <w:rFonts w:ascii="Arial" w:hAnsi="Arial" w:cs="Arial"/>
                <w:color w:val="000000"/>
                <w:spacing w:val="-6"/>
                <w:sz w:val="21"/>
                <w:szCs w:val="21"/>
                <w:lang w:eastAsia="en-US"/>
              </w:rPr>
              <w:t>Fall</w:t>
            </w:r>
            <w:r w:rsidRPr="005D382A">
              <w:rPr>
                <w:rFonts w:ascii="Arial" w:hAnsi="Arial" w:cs="Arial"/>
                <w:color w:val="000000"/>
                <w:spacing w:val="-6"/>
                <w:sz w:val="21"/>
                <w:szCs w:val="21"/>
                <w:lang w:eastAsia="en-US"/>
              </w:rPr>
              <w:t xml:space="preserve"> 2018 and looking to obtain Bachelors’ Degree by 202</w:t>
            </w:r>
            <w:r w:rsidR="003A25FB">
              <w:rPr>
                <w:rFonts w:ascii="Arial" w:hAnsi="Arial" w:cs="Arial"/>
                <w:color w:val="000000"/>
                <w:spacing w:val="-6"/>
                <w:sz w:val="21"/>
                <w:szCs w:val="21"/>
                <w:lang w:eastAsia="en-US"/>
              </w:rPr>
              <w:t>1</w:t>
            </w:r>
            <w:r w:rsidRPr="005D382A">
              <w:rPr>
                <w:rFonts w:ascii="Arial" w:hAnsi="Arial" w:cs="Arial"/>
                <w:color w:val="000000"/>
                <w:spacing w:val="-6"/>
                <w:sz w:val="21"/>
                <w:szCs w:val="21"/>
                <w:lang w:eastAsia="en-US"/>
              </w:rPr>
              <w:t>. Two years of entry level accounting experience. Seeking to gain more experience, and as well as MBA and CPA.</w:t>
            </w:r>
          </w:p>
        </w:tc>
      </w:tr>
      <w:tr w:rsidR="00834232" w:rsidRPr="005D382A" w14:paraId="64F48CDD" w14:textId="77777777" w:rsidTr="007F0601">
        <w:trPr>
          <w:trHeight w:val="980"/>
        </w:trPr>
        <w:tc>
          <w:tcPr>
            <w:tcW w:w="2113" w:type="dxa"/>
            <w:tcMar>
              <w:right w:w="475" w:type="dxa"/>
            </w:tcMar>
          </w:tcPr>
          <w:p w14:paraId="1ADB64F0" w14:textId="77777777" w:rsidR="00834232" w:rsidRPr="005D382A" w:rsidRDefault="00517BA0" w:rsidP="0049494B">
            <w:pPr>
              <w:pStyle w:val="Heading1"/>
              <w:spacing w:after="0" w:line="240" w:lineRule="auto"/>
              <w:contextualSpacing/>
              <w:outlineLvl w:val="0"/>
              <w:rPr>
                <w:szCs w:val="21"/>
              </w:rPr>
            </w:pPr>
            <w:r w:rsidRPr="005D382A">
              <w:rPr>
                <w:szCs w:val="21"/>
              </w:rPr>
              <w:t>Skills &amp; Abilities</w:t>
            </w:r>
          </w:p>
        </w:tc>
        <w:tc>
          <w:tcPr>
            <w:tcW w:w="8889" w:type="dxa"/>
          </w:tcPr>
          <w:p w14:paraId="6DBC1B6F" w14:textId="77777777" w:rsidR="00F21A90" w:rsidRPr="005D382A" w:rsidRDefault="00F21A90" w:rsidP="0049494B">
            <w:pPr>
              <w:pStyle w:val="ResumeText"/>
              <w:numPr>
                <w:ilvl w:val="0"/>
                <w:numId w:val="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Adaptive team player</w:t>
            </w:r>
          </w:p>
          <w:p w14:paraId="64755FC4" w14:textId="77777777" w:rsidR="00F21A90" w:rsidRPr="005D382A" w:rsidRDefault="00F21A90" w:rsidP="0049494B">
            <w:pPr>
              <w:pStyle w:val="ResumeText"/>
              <w:numPr>
                <w:ilvl w:val="0"/>
                <w:numId w:val="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Energetic work attitude</w:t>
            </w:r>
          </w:p>
          <w:p w14:paraId="2A6A1287" w14:textId="77777777" w:rsidR="00F21A90" w:rsidRPr="005D382A" w:rsidRDefault="00F21A90" w:rsidP="0049494B">
            <w:pPr>
              <w:pStyle w:val="ResumeText"/>
              <w:numPr>
                <w:ilvl w:val="0"/>
                <w:numId w:val="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Excellent leadership, communication, and public relation</w:t>
            </w:r>
          </w:p>
          <w:p w14:paraId="42557EF6" w14:textId="382537F6" w:rsidR="00F21A90" w:rsidRPr="005D382A" w:rsidRDefault="00F21A90" w:rsidP="0049494B">
            <w:pPr>
              <w:pStyle w:val="ResumeText"/>
              <w:numPr>
                <w:ilvl w:val="0"/>
                <w:numId w:val="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 xml:space="preserve">Excellent </w:t>
            </w:r>
            <w:r w:rsidR="0049494B" w:rsidRPr="005D382A">
              <w:rPr>
                <w:sz w:val="21"/>
                <w:szCs w:val="21"/>
              </w:rPr>
              <w:t>decision-making</w:t>
            </w:r>
            <w:r w:rsidRPr="005D382A">
              <w:rPr>
                <w:sz w:val="21"/>
                <w:szCs w:val="21"/>
              </w:rPr>
              <w:t xml:space="preserve"> skills</w:t>
            </w:r>
          </w:p>
        </w:tc>
      </w:tr>
      <w:tr w:rsidR="00834232" w:rsidRPr="005D382A" w14:paraId="57483B47" w14:textId="77777777" w:rsidTr="007F0601">
        <w:trPr>
          <w:trHeight w:val="5"/>
        </w:trPr>
        <w:tc>
          <w:tcPr>
            <w:tcW w:w="2113" w:type="dxa"/>
            <w:tcMar>
              <w:right w:w="475" w:type="dxa"/>
            </w:tcMar>
          </w:tcPr>
          <w:p w14:paraId="14CCF0E6" w14:textId="77777777" w:rsidR="00834232" w:rsidRPr="005D382A" w:rsidRDefault="00517BA0" w:rsidP="00D24037">
            <w:pPr>
              <w:pStyle w:val="Heading1"/>
              <w:spacing w:after="0" w:line="240" w:lineRule="auto"/>
              <w:contextualSpacing/>
              <w:outlineLvl w:val="0"/>
              <w:rPr>
                <w:szCs w:val="21"/>
              </w:rPr>
            </w:pPr>
            <w:r w:rsidRPr="005D382A">
              <w:rPr>
                <w:szCs w:val="21"/>
              </w:rPr>
              <w:t>Experience</w:t>
            </w:r>
          </w:p>
        </w:tc>
        <w:tc>
          <w:tcPr>
            <w:tcW w:w="8889" w:type="dxa"/>
          </w:tcPr>
          <w:p w14:paraId="528E30AF" w14:textId="13323C45" w:rsidR="003A25FB" w:rsidRDefault="003A25FB" w:rsidP="00D24037">
            <w:pPr>
              <w:pStyle w:val="Heading2"/>
              <w:spacing w:after="0" w:line="240" w:lineRule="auto"/>
              <w:contextualSpacing/>
              <w:outlineLvl w:val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Newegg Business </w:t>
            </w:r>
            <w:r w:rsidR="001F064E">
              <w:rPr>
                <w:sz w:val="21"/>
                <w:szCs w:val="21"/>
              </w:rPr>
              <w:t>(B2</w:t>
            </w:r>
            <w:r w:rsidR="00612A2D">
              <w:rPr>
                <w:sz w:val="21"/>
                <w:szCs w:val="21"/>
              </w:rPr>
              <w:t>B) |</w:t>
            </w:r>
            <w:r>
              <w:rPr>
                <w:sz w:val="21"/>
                <w:szCs w:val="21"/>
              </w:rPr>
              <w:t xml:space="preserve"> aCCOUNT REPRESENTATIVE</w:t>
            </w:r>
          </w:p>
          <w:p w14:paraId="733AD68E" w14:textId="2A1A9C7A" w:rsidR="003A25FB" w:rsidRDefault="003A25FB" w:rsidP="00D24037">
            <w:pPr>
              <w:pStyle w:val="ResumeText"/>
              <w:spacing w:after="0"/>
            </w:pPr>
            <w:r>
              <w:t>October 2018 – June 2019</w:t>
            </w:r>
          </w:p>
          <w:p w14:paraId="57226870" w14:textId="077EFD74" w:rsidR="003A25FB" w:rsidRDefault="003A25FB" w:rsidP="00D24037">
            <w:pPr>
              <w:pStyle w:val="ResumeText"/>
              <w:numPr>
                <w:ilvl w:val="0"/>
                <w:numId w:val="13"/>
              </w:numPr>
              <w:spacing w:after="0" w:line="240" w:lineRule="auto"/>
            </w:pPr>
            <w:r>
              <w:t>Conducted cold call to potential marketplace vendors.</w:t>
            </w:r>
          </w:p>
          <w:p w14:paraId="0B558531" w14:textId="288FB6E9" w:rsidR="00D24037" w:rsidRPr="003A25FB" w:rsidRDefault="00D24037" w:rsidP="00D24037">
            <w:pPr>
              <w:pStyle w:val="ResumeText"/>
              <w:numPr>
                <w:ilvl w:val="0"/>
                <w:numId w:val="13"/>
              </w:numPr>
              <w:spacing w:after="0" w:line="240" w:lineRule="auto"/>
            </w:pPr>
            <w:r>
              <w:t xml:space="preserve">Onboarded approximately 500 new marketplace vendors. </w:t>
            </w:r>
          </w:p>
          <w:p w14:paraId="15426FA3" w14:textId="128E68FE" w:rsidR="00F801B1" w:rsidRPr="005D382A" w:rsidRDefault="00F801B1" w:rsidP="00D24037">
            <w:pPr>
              <w:pStyle w:val="Heading2"/>
              <w:spacing w:after="0" w:line="240" w:lineRule="auto"/>
              <w:contextualSpacing/>
              <w:outlineLvl w:val="1"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City of Rosemead, Rosemead 91770 | Finance internship</w:t>
            </w:r>
          </w:p>
          <w:p w14:paraId="30C19004" w14:textId="427E101E" w:rsidR="00F801B1" w:rsidRPr="005D382A" w:rsidRDefault="00F801B1" w:rsidP="00D24037">
            <w:pPr>
              <w:pStyle w:val="ResumeText"/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 xml:space="preserve">April 2016 – </w:t>
            </w:r>
            <w:r w:rsidR="00163A46">
              <w:rPr>
                <w:sz w:val="21"/>
                <w:szCs w:val="21"/>
              </w:rPr>
              <w:t>July 2018</w:t>
            </w:r>
          </w:p>
          <w:p w14:paraId="0CBEAE17" w14:textId="0434F3E6" w:rsidR="00FE1DD2" w:rsidRPr="005D382A" w:rsidRDefault="000E578F" w:rsidP="00D24037">
            <w:pPr>
              <w:pStyle w:val="ResumeText"/>
              <w:numPr>
                <w:ilvl w:val="0"/>
                <w:numId w:val="1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Processing daily invoices into Tyler Technology system</w:t>
            </w:r>
            <w:r w:rsidR="003A25FB">
              <w:rPr>
                <w:sz w:val="21"/>
                <w:szCs w:val="21"/>
              </w:rPr>
              <w:t>.</w:t>
            </w:r>
          </w:p>
          <w:p w14:paraId="0A296A85" w14:textId="1F12B521" w:rsidR="00FE1DD2" w:rsidRPr="005D382A" w:rsidRDefault="00FE1DD2" w:rsidP="00D24037">
            <w:pPr>
              <w:pStyle w:val="ResumeText"/>
              <w:numPr>
                <w:ilvl w:val="0"/>
                <w:numId w:val="1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Assist</w:t>
            </w:r>
            <w:r w:rsidR="000E3B52" w:rsidRPr="005D382A">
              <w:rPr>
                <w:sz w:val="21"/>
                <w:szCs w:val="21"/>
              </w:rPr>
              <w:t>ed</w:t>
            </w:r>
            <w:r w:rsidR="007E11C6">
              <w:rPr>
                <w:sz w:val="21"/>
                <w:szCs w:val="21"/>
              </w:rPr>
              <w:t xml:space="preserve"> with</w:t>
            </w:r>
            <w:r w:rsidR="000E3B52" w:rsidRPr="005D382A">
              <w:rPr>
                <w:sz w:val="21"/>
                <w:szCs w:val="21"/>
              </w:rPr>
              <w:t xml:space="preserve"> </w:t>
            </w:r>
            <w:r w:rsidR="007E11C6">
              <w:rPr>
                <w:sz w:val="21"/>
                <w:szCs w:val="21"/>
              </w:rPr>
              <w:t>business license renewal</w:t>
            </w:r>
            <w:r w:rsidR="003A25FB">
              <w:rPr>
                <w:sz w:val="21"/>
                <w:szCs w:val="21"/>
              </w:rPr>
              <w:t>.</w:t>
            </w:r>
          </w:p>
          <w:p w14:paraId="71E832B3" w14:textId="6F9AC209" w:rsidR="00FE1DD2" w:rsidRPr="005D382A" w:rsidRDefault="005B24BF" w:rsidP="00D24037">
            <w:pPr>
              <w:pStyle w:val="ResumeText"/>
              <w:numPr>
                <w:ilvl w:val="0"/>
                <w:numId w:val="1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Managed</w:t>
            </w:r>
            <w:r w:rsidR="00D91385" w:rsidRPr="005D382A">
              <w:rPr>
                <w:sz w:val="21"/>
                <w:szCs w:val="21"/>
              </w:rPr>
              <w:t xml:space="preserve"> city’s </w:t>
            </w:r>
            <w:r w:rsidR="00BC53C3">
              <w:rPr>
                <w:sz w:val="21"/>
                <w:szCs w:val="21"/>
              </w:rPr>
              <w:t>daily cash receipts</w:t>
            </w:r>
            <w:r w:rsidR="003A25FB">
              <w:rPr>
                <w:sz w:val="21"/>
                <w:szCs w:val="21"/>
              </w:rPr>
              <w:t>.</w:t>
            </w:r>
          </w:p>
          <w:p w14:paraId="6EA3482E" w14:textId="1F6BF202" w:rsidR="00D91385" w:rsidRPr="005D382A" w:rsidRDefault="005B24BF" w:rsidP="00D24037">
            <w:pPr>
              <w:pStyle w:val="ResumeText"/>
              <w:numPr>
                <w:ilvl w:val="0"/>
                <w:numId w:val="1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 w:rsidR="007E11C6">
              <w:rPr>
                <w:sz w:val="21"/>
                <w:szCs w:val="21"/>
              </w:rPr>
              <w:t>rocess</w:t>
            </w:r>
            <w:r>
              <w:rPr>
                <w:sz w:val="21"/>
                <w:szCs w:val="21"/>
              </w:rPr>
              <w:t>ed</w:t>
            </w:r>
            <w:r w:rsidR="000E3B52" w:rsidRPr="005D382A">
              <w:rPr>
                <w:sz w:val="21"/>
                <w:szCs w:val="21"/>
              </w:rPr>
              <w:t xml:space="preserve"> accou</w:t>
            </w:r>
            <w:r w:rsidR="00FE1DD2" w:rsidRPr="005D382A">
              <w:rPr>
                <w:sz w:val="21"/>
                <w:szCs w:val="21"/>
              </w:rPr>
              <w:t>nt payabl</w:t>
            </w:r>
            <w:r w:rsidR="00A350DF" w:rsidRPr="005D382A">
              <w:rPr>
                <w:sz w:val="21"/>
                <w:szCs w:val="21"/>
              </w:rPr>
              <w:t>e and invoices</w:t>
            </w:r>
            <w:r w:rsidR="003A25FB">
              <w:rPr>
                <w:sz w:val="21"/>
                <w:szCs w:val="21"/>
              </w:rPr>
              <w:t xml:space="preserve"> up to $1 million.</w:t>
            </w:r>
          </w:p>
          <w:p w14:paraId="0BB6D695" w14:textId="030E971B" w:rsidR="00834232" w:rsidRPr="005D382A" w:rsidRDefault="00F21A90" w:rsidP="00D24037">
            <w:pPr>
              <w:pStyle w:val="Heading2"/>
              <w:spacing w:after="0" w:line="240" w:lineRule="auto"/>
              <w:contextualSpacing/>
              <w:outlineLvl w:val="1"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City of rosemead, Rosemead 91770 | Lifeguard</w:t>
            </w:r>
          </w:p>
          <w:p w14:paraId="0052BEDE" w14:textId="77777777" w:rsidR="00834232" w:rsidRPr="005D382A" w:rsidRDefault="00F21A90" w:rsidP="00D24037">
            <w:pPr>
              <w:pStyle w:val="ResumeText"/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 xml:space="preserve">May 2015 – </w:t>
            </w:r>
            <w:r w:rsidR="005E787F" w:rsidRPr="005D382A">
              <w:rPr>
                <w:sz w:val="21"/>
                <w:szCs w:val="21"/>
              </w:rPr>
              <w:t>March 2016</w:t>
            </w:r>
          </w:p>
          <w:p w14:paraId="0170E8A0" w14:textId="6297AB7D" w:rsidR="00834232" w:rsidRPr="005D382A" w:rsidRDefault="00F21A90" w:rsidP="00D24037">
            <w:pPr>
              <w:pStyle w:val="ResumeText"/>
              <w:numPr>
                <w:ilvl w:val="0"/>
                <w:numId w:val="1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 xml:space="preserve">Worked as step-in assistant manager in absence of </w:t>
            </w:r>
            <w:r w:rsidR="0049494B" w:rsidRPr="005D382A">
              <w:rPr>
                <w:sz w:val="21"/>
                <w:szCs w:val="21"/>
              </w:rPr>
              <w:t>manager</w:t>
            </w:r>
            <w:r w:rsidR="003A25FB">
              <w:rPr>
                <w:sz w:val="21"/>
                <w:szCs w:val="21"/>
              </w:rPr>
              <w:t>.</w:t>
            </w:r>
          </w:p>
          <w:p w14:paraId="67E4B0B8" w14:textId="7F93C273" w:rsidR="00F21A90" w:rsidRPr="005D382A" w:rsidRDefault="00F21A90" w:rsidP="00D24037">
            <w:pPr>
              <w:pStyle w:val="ResumeText"/>
              <w:numPr>
                <w:ilvl w:val="0"/>
                <w:numId w:val="1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Face to face interaction with customers</w:t>
            </w:r>
            <w:r w:rsidR="003A25FB">
              <w:rPr>
                <w:sz w:val="21"/>
                <w:szCs w:val="21"/>
              </w:rPr>
              <w:t>.</w:t>
            </w:r>
          </w:p>
          <w:p w14:paraId="4B5C794E" w14:textId="77777777" w:rsidR="00834232" w:rsidRPr="005D382A" w:rsidRDefault="00F21A90" w:rsidP="00D24037">
            <w:pPr>
              <w:pStyle w:val="Heading2"/>
              <w:spacing w:after="0" w:line="240" w:lineRule="auto"/>
              <w:contextualSpacing/>
              <w:outlineLvl w:val="1"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United states army veterinarian | Food inspection specialist</w:t>
            </w:r>
          </w:p>
          <w:p w14:paraId="35A685D8" w14:textId="77777777" w:rsidR="00834232" w:rsidRPr="005D382A" w:rsidRDefault="00F21A90" w:rsidP="00D24037">
            <w:pPr>
              <w:pStyle w:val="ResumeText"/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December 201</w:t>
            </w:r>
            <w:r w:rsidR="005E787F" w:rsidRPr="005D382A">
              <w:rPr>
                <w:sz w:val="21"/>
                <w:szCs w:val="21"/>
              </w:rPr>
              <w:t>4</w:t>
            </w:r>
            <w:r w:rsidRPr="005D382A">
              <w:rPr>
                <w:sz w:val="21"/>
                <w:szCs w:val="21"/>
              </w:rPr>
              <w:t xml:space="preserve"> – currently enlisted</w:t>
            </w:r>
          </w:p>
          <w:p w14:paraId="6D9B2902" w14:textId="7C811872" w:rsidR="000E3B52" w:rsidRPr="005D382A" w:rsidRDefault="003A25FB" w:rsidP="00D24037">
            <w:pPr>
              <w:pStyle w:val="ResumeText"/>
              <w:numPr>
                <w:ilvl w:val="0"/>
                <w:numId w:val="1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Inspected government owned food products and saved government money up to $500,000.00.</w:t>
            </w:r>
          </w:p>
          <w:p w14:paraId="18D8D208" w14:textId="3ADAF1F5" w:rsidR="000E3B52" w:rsidRPr="005D382A" w:rsidRDefault="000E3B52" w:rsidP="00D24037">
            <w:pPr>
              <w:pStyle w:val="ResumeText"/>
              <w:numPr>
                <w:ilvl w:val="0"/>
                <w:numId w:val="1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Excellent attention to detail</w:t>
            </w:r>
            <w:r w:rsidR="003A25FB">
              <w:rPr>
                <w:sz w:val="21"/>
                <w:szCs w:val="21"/>
              </w:rPr>
              <w:t>.</w:t>
            </w:r>
          </w:p>
          <w:p w14:paraId="570AE035" w14:textId="5CFA01C6" w:rsidR="00F21A90" w:rsidRPr="005D382A" w:rsidRDefault="003A25FB" w:rsidP="00D24037">
            <w:pPr>
              <w:pStyle w:val="ResumeText"/>
              <w:numPr>
                <w:ilvl w:val="0"/>
                <w:numId w:val="11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Daily inspection of food delivery to government facilities and ensure products meet required quality.</w:t>
            </w:r>
          </w:p>
        </w:tc>
      </w:tr>
      <w:tr w:rsidR="00834232" w:rsidRPr="005D382A" w14:paraId="58C62E9C" w14:textId="77777777" w:rsidTr="007F0601">
        <w:trPr>
          <w:trHeight w:val="1"/>
        </w:trPr>
        <w:tc>
          <w:tcPr>
            <w:tcW w:w="2113" w:type="dxa"/>
            <w:tcMar>
              <w:right w:w="475" w:type="dxa"/>
            </w:tcMar>
          </w:tcPr>
          <w:p w14:paraId="0916ED76" w14:textId="77777777" w:rsidR="00834232" w:rsidRPr="005D382A" w:rsidRDefault="00517BA0" w:rsidP="0049494B">
            <w:pPr>
              <w:pStyle w:val="Heading1"/>
              <w:spacing w:after="0" w:line="240" w:lineRule="auto"/>
              <w:contextualSpacing/>
              <w:outlineLvl w:val="0"/>
              <w:rPr>
                <w:szCs w:val="21"/>
              </w:rPr>
            </w:pPr>
            <w:r w:rsidRPr="005D382A">
              <w:rPr>
                <w:szCs w:val="21"/>
              </w:rPr>
              <w:t>Education</w:t>
            </w:r>
          </w:p>
        </w:tc>
        <w:tc>
          <w:tcPr>
            <w:tcW w:w="8889" w:type="dxa"/>
          </w:tcPr>
          <w:p w14:paraId="4FA0731A" w14:textId="2BFF5566" w:rsidR="00F25C7D" w:rsidRPr="005D382A" w:rsidRDefault="00D50AD9" w:rsidP="0049494B">
            <w:pPr>
              <w:pStyle w:val="Heading2"/>
              <w:spacing w:after="0" w:line="240" w:lineRule="auto"/>
              <w:contextualSpacing/>
              <w:outlineLvl w:val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 Poly Pomona</w:t>
            </w:r>
            <w:r w:rsidR="00F25C7D" w:rsidRPr="005D382A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pomona</w:t>
            </w:r>
            <w:r w:rsidR="00F25C7D" w:rsidRPr="005D382A">
              <w:rPr>
                <w:sz w:val="21"/>
                <w:szCs w:val="21"/>
              </w:rPr>
              <w:t xml:space="preserve">, ca </w:t>
            </w:r>
            <w:r>
              <w:rPr>
                <w:sz w:val="21"/>
                <w:szCs w:val="21"/>
              </w:rPr>
              <w:t>91768</w:t>
            </w:r>
            <w:r w:rsidR="00F25C7D" w:rsidRPr="005D382A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bachelor’s</w:t>
            </w:r>
            <w:r w:rsidR="00F25C7D" w:rsidRPr="005D382A">
              <w:rPr>
                <w:sz w:val="21"/>
                <w:szCs w:val="21"/>
              </w:rPr>
              <w:t xml:space="preserve"> degree</w:t>
            </w:r>
            <w:r>
              <w:rPr>
                <w:sz w:val="21"/>
                <w:szCs w:val="21"/>
              </w:rPr>
              <w:t xml:space="preserve"> in Business administration</w:t>
            </w:r>
          </w:p>
          <w:p w14:paraId="517A75C6" w14:textId="788706BF" w:rsidR="007F1FCE" w:rsidRPr="005D382A" w:rsidRDefault="00D50AD9" w:rsidP="007F1FCE">
            <w:pPr>
              <w:pStyle w:val="ResumeText"/>
              <w:spacing w:after="0" w:line="240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4th</w:t>
            </w:r>
            <w:r w:rsidR="00F25C7D" w:rsidRPr="005D382A">
              <w:rPr>
                <w:sz w:val="21"/>
                <w:szCs w:val="21"/>
              </w:rPr>
              <w:t xml:space="preserve"> year </w:t>
            </w:r>
          </w:p>
          <w:p w14:paraId="324BDCFF" w14:textId="2FFCA803" w:rsidR="00F25C7D" w:rsidRPr="005D382A" w:rsidRDefault="00F25C7D" w:rsidP="007F1FCE">
            <w:pPr>
              <w:pStyle w:val="ResumeText"/>
              <w:numPr>
                <w:ilvl w:val="0"/>
                <w:numId w:val="8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 xml:space="preserve">Completing </w:t>
            </w:r>
            <w:r w:rsidR="00D50AD9">
              <w:rPr>
                <w:sz w:val="21"/>
                <w:szCs w:val="21"/>
              </w:rPr>
              <w:t>upper division courses</w:t>
            </w:r>
          </w:p>
          <w:p w14:paraId="31DCDEF4" w14:textId="77777777" w:rsidR="00F25C7D" w:rsidRPr="005D382A" w:rsidRDefault="00F801B1" w:rsidP="0049494B">
            <w:pPr>
              <w:pStyle w:val="ResumeText"/>
              <w:numPr>
                <w:ilvl w:val="0"/>
                <w:numId w:val="6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 xml:space="preserve">Coursework in </w:t>
            </w:r>
            <w:r w:rsidR="008D36D8" w:rsidRPr="005D382A">
              <w:rPr>
                <w:sz w:val="21"/>
                <w:szCs w:val="21"/>
              </w:rPr>
              <w:t xml:space="preserve">Accounting, </w:t>
            </w:r>
            <w:r w:rsidRPr="005D382A">
              <w:rPr>
                <w:sz w:val="21"/>
                <w:szCs w:val="21"/>
              </w:rPr>
              <w:t xml:space="preserve">Management, Computer Information </w:t>
            </w:r>
            <w:r w:rsidR="00F25C7D" w:rsidRPr="005D382A">
              <w:rPr>
                <w:sz w:val="21"/>
                <w:szCs w:val="21"/>
              </w:rPr>
              <w:t>T</w:t>
            </w:r>
            <w:r w:rsidRPr="005D382A">
              <w:rPr>
                <w:sz w:val="21"/>
                <w:szCs w:val="21"/>
              </w:rPr>
              <w:t>echnology</w:t>
            </w:r>
            <w:r w:rsidR="00F25C7D" w:rsidRPr="005D382A">
              <w:rPr>
                <w:sz w:val="21"/>
                <w:szCs w:val="21"/>
              </w:rPr>
              <w:t>, Business Law, and Business related</w:t>
            </w:r>
          </w:p>
          <w:p w14:paraId="016205C5" w14:textId="77777777" w:rsidR="00BC59F5" w:rsidRPr="005D382A" w:rsidRDefault="00F21A90" w:rsidP="0049494B">
            <w:pPr>
              <w:pStyle w:val="Heading2"/>
              <w:spacing w:after="0" w:line="240" w:lineRule="auto"/>
              <w:contextualSpacing/>
              <w:outlineLvl w:val="1"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Rosemead high school, rosemead ca 91770 | High school diploma</w:t>
            </w:r>
          </w:p>
          <w:p w14:paraId="288402DA" w14:textId="77777777" w:rsidR="00BC59F5" w:rsidRPr="005D382A" w:rsidRDefault="00BC59F5" w:rsidP="0049494B">
            <w:pPr>
              <w:pStyle w:val="ResumeText"/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Class of 2014</w:t>
            </w:r>
          </w:p>
          <w:p w14:paraId="7BB7E481" w14:textId="5E1A7289" w:rsidR="00BC59F5" w:rsidRPr="005D382A" w:rsidRDefault="00F21A90" w:rsidP="00D91385">
            <w:pPr>
              <w:pStyle w:val="ResumeText"/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Coursework in Business Administration and Organizational Development</w:t>
            </w:r>
          </w:p>
        </w:tc>
      </w:tr>
      <w:tr w:rsidR="00BC59F5" w:rsidRPr="005D382A" w14:paraId="41B6A430" w14:textId="77777777" w:rsidTr="007F0601">
        <w:trPr>
          <w:trHeight w:val="1168"/>
        </w:trPr>
        <w:tc>
          <w:tcPr>
            <w:tcW w:w="2113" w:type="dxa"/>
            <w:tcMar>
              <w:right w:w="475" w:type="dxa"/>
            </w:tcMar>
          </w:tcPr>
          <w:p w14:paraId="45F6F95A" w14:textId="77777777" w:rsidR="00BC59F5" w:rsidRPr="005D382A" w:rsidRDefault="00BC59F5" w:rsidP="0049494B">
            <w:pPr>
              <w:pStyle w:val="Heading1"/>
              <w:spacing w:after="0" w:line="240" w:lineRule="auto"/>
              <w:contextualSpacing/>
              <w:outlineLvl w:val="0"/>
              <w:rPr>
                <w:szCs w:val="21"/>
              </w:rPr>
            </w:pPr>
            <w:r w:rsidRPr="005D382A">
              <w:rPr>
                <w:szCs w:val="21"/>
              </w:rPr>
              <w:t>Award</w:t>
            </w:r>
          </w:p>
        </w:tc>
        <w:tc>
          <w:tcPr>
            <w:tcW w:w="8889" w:type="dxa"/>
          </w:tcPr>
          <w:p w14:paraId="2EC8D401" w14:textId="77777777" w:rsidR="00BC59F5" w:rsidRPr="005D382A" w:rsidRDefault="00BC59F5" w:rsidP="0049494B">
            <w:pPr>
              <w:pStyle w:val="ResumeText"/>
              <w:spacing w:after="0" w:line="240" w:lineRule="auto"/>
              <w:contextualSpacing/>
              <w:rPr>
                <w:b/>
                <w:sz w:val="21"/>
                <w:szCs w:val="21"/>
              </w:rPr>
            </w:pPr>
            <w:r w:rsidRPr="005D382A">
              <w:rPr>
                <w:b/>
                <w:sz w:val="21"/>
                <w:szCs w:val="21"/>
              </w:rPr>
              <w:t>Leadership Award</w:t>
            </w:r>
          </w:p>
          <w:p w14:paraId="57538E38" w14:textId="77777777" w:rsidR="00D91385" w:rsidRPr="005D382A" w:rsidRDefault="00BC59F5" w:rsidP="00D91385">
            <w:pPr>
              <w:pStyle w:val="ResumeText"/>
              <w:numPr>
                <w:ilvl w:val="0"/>
                <w:numId w:val="5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Leadership Award earned by demonstrating, setting examples, and identifying and resolving problems</w:t>
            </w:r>
          </w:p>
          <w:p w14:paraId="3B83EF28" w14:textId="77777777" w:rsidR="00D91385" w:rsidRPr="005D382A" w:rsidRDefault="00D91385" w:rsidP="00D91385">
            <w:pPr>
              <w:pStyle w:val="ResumeText"/>
              <w:spacing w:after="0" w:line="240" w:lineRule="auto"/>
              <w:contextualSpacing/>
              <w:rPr>
                <w:b/>
                <w:sz w:val="21"/>
                <w:szCs w:val="21"/>
              </w:rPr>
            </w:pPr>
            <w:r w:rsidRPr="005D382A">
              <w:rPr>
                <w:b/>
                <w:sz w:val="21"/>
                <w:szCs w:val="21"/>
              </w:rPr>
              <w:t>Most Dedicated Award</w:t>
            </w:r>
          </w:p>
          <w:p w14:paraId="050C3E17" w14:textId="4F7AB230" w:rsidR="00D91385" w:rsidRPr="005D382A" w:rsidRDefault="00D91385" w:rsidP="00D91385">
            <w:pPr>
              <w:pStyle w:val="ResumeText"/>
              <w:numPr>
                <w:ilvl w:val="0"/>
                <w:numId w:val="5"/>
              </w:numPr>
              <w:spacing w:after="0" w:line="240" w:lineRule="auto"/>
              <w:contextualSpacing/>
              <w:rPr>
                <w:sz w:val="21"/>
                <w:szCs w:val="21"/>
              </w:rPr>
            </w:pPr>
            <w:r w:rsidRPr="005D382A">
              <w:rPr>
                <w:sz w:val="21"/>
                <w:szCs w:val="21"/>
              </w:rPr>
              <w:t>Dedication to the team and to improve individual performance.</w:t>
            </w:r>
          </w:p>
        </w:tc>
      </w:tr>
      <w:tr w:rsidR="00BC59F5" w:rsidRPr="005D382A" w14:paraId="21240A15" w14:textId="77777777" w:rsidTr="007F0601">
        <w:trPr>
          <w:trHeight w:val="23"/>
        </w:trPr>
        <w:tc>
          <w:tcPr>
            <w:tcW w:w="2113" w:type="dxa"/>
            <w:tcMar>
              <w:right w:w="475" w:type="dxa"/>
            </w:tcMar>
          </w:tcPr>
          <w:p w14:paraId="16C5A93F" w14:textId="77777777" w:rsidR="00BC59F5" w:rsidRPr="005D382A" w:rsidRDefault="00BC59F5" w:rsidP="0049494B">
            <w:pPr>
              <w:pStyle w:val="Heading1"/>
              <w:spacing w:after="0" w:line="240" w:lineRule="auto"/>
              <w:contextualSpacing/>
              <w:outlineLvl w:val="0"/>
              <w:rPr>
                <w:szCs w:val="21"/>
              </w:rPr>
            </w:pPr>
          </w:p>
        </w:tc>
        <w:tc>
          <w:tcPr>
            <w:tcW w:w="8889" w:type="dxa"/>
          </w:tcPr>
          <w:p w14:paraId="37FA8744" w14:textId="77777777" w:rsidR="00BC59F5" w:rsidRPr="005D382A" w:rsidRDefault="00BC59F5" w:rsidP="0049494B">
            <w:pPr>
              <w:pStyle w:val="ResumeText"/>
              <w:spacing w:after="0" w:line="240" w:lineRule="auto"/>
              <w:contextualSpacing/>
              <w:rPr>
                <w:sz w:val="21"/>
                <w:szCs w:val="21"/>
              </w:rPr>
            </w:pPr>
          </w:p>
        </w:tc>
      </w:tr>
    </w:tbl>
    <w:p w14:paraId="7EA37AF4" w14:textId="77777777" w:rsidR="00834232" w:rsidRPr="005D382A" w:rsidRDefault="00834232" w:rsidP="00AA7705">
      <w:pPr>
        <w:spacing w:after="0" w:line="240" w:lineRule="auto"/>
        <w:contextualSpacing/>
        <w:rPr>
          <w:sz w:val="21"/>
          <w:szCs w:val="21"/>
        </w:rPr>
      </w:pPr>
    </w:p>
    <w:sectPr w:rsidR="00834232" w:rsidRPr="005D382A" w:rsidSect="006C051B">
      <w:footerReference w:type="default" r:id="rId8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703E9" w14:textId="77777777" w:rsidR="000D3AE9" w:rsidRDefault="000D3AE9">
      <w:pPr>
        <w:spacing w:after="0" w:line="240" w:lineRule="auto"/>
      </w:pPr>
      <w:r>
        <w:separator/>
      </w:r>
    </w:p>
  </w:endnote>
  <w:endnote w:type="continuationSeparator" w:id="0">
    <w:p w14:paraId="374D3B44" w14:textId="77777777" w:rsidR="000D3AE9" w:rsidRDefault="000D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F1910" w14:textId="77777777" w:rsidR="00834232" w:rsidRDefault="00517BA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D36D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EE431" w14:textId="77777777" w:rsidR="000D3AE9" w:rsidRDefault="000D3AE9">
      <w:pPr>
        <w:spacing w:after="0" w:line="240" w:lineRule="auto"/>
      </w:pPr>
      <w:r>
        <w:separator/>
      </w:r>
    </w:p>
  </w:footnote>
  <w:footnote w:type="continuationSeparator" w:id="0">
    <w:p w14:paraId="66196D23" w14:textId="77777777" w:rsidR="000D3AE9" w:rsidRDefault="000D3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0E41"/>
    <w:multiLevelType w:val="hybridMultilevel"/>
    <w:tmpl w:val="29D6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45FF3"/>
    <w:multiLevelType w:val="hybridMultilevel"/>
    <w:tmpl w:val="FA6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F7971"/>
    <w:multiLevelType w:val="hybridMultilevel"/>
    <w:tmpl w:val="6358C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907CBA"/>
    <w:multiLevelType w:val="hybridMultilevel"/>
    <w:tmpl w:val="61C6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B01CA"/>
    <w:multiLevelType w:val="hybridMultilevel"/>
    <w:tmpl w:val="BC22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740F4"/>
    <w:multiLevelType w:val="hybridMultilevel"/>
    <w:tmpl w:val="0998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B4B5B"/>
    <w:multiLevelType w:val="hybridMultilevel"/>
    <w:tmpl w:val="F810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16E80"/>
    <w:multiLevelType w:val="hybridMultilevel"/>
    <w:tmpl w:val="D870D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F81D53"/>
    <w:multiLevelType w:val="hybridMultilevel"/>
    <w:tmpl w:val="59B6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47562"/>
    <w:multiLevelType w:val="hybridMultilevel"/>
    <w:tmpl w:val="E74C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C10A4"/>
    <w:multiLevelType w:val="hybridMultilevel"/>
    <w:tmpl w:val="37DC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14C5F"/>
    <w:multiLevelType w:val="hybridMultilevel"/>
    <w:tmpl w:val="4846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304B6"/>
    <w:multiLevelType w:val="hybridMultilevel"/>
    <w:tmpl w:val="F49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90"/>
    <w:rsid w:val="000D2640"/>
    <w:rsid w:val="000D3AE9"/>
    <w:rsid w:val="000E3B52"/>
    <w:rsid w:val="000E578F"/>
    <w:rsid w:val="001131F1"/>
    <w:rsid w:val="00145D1F"/>
    <w:rsid w:val="00163A46"/>
    <w:rsid w:val="001F064E"/>
    <w:rsid w:val="002475BF"/>
    <w:rsid w:val="00271CFD"/>
    <w:rsid w:val="00356C4B"/>
    <w:rsid w:val="003A25FB"/>
    <w:rsid w:val="003F2E18"/>
    <w:rsid w:val="0049494B"/>
    <w:rsid w:val="00517BA0"/>
    <w:rsid w:val="00594CED"/>
    <w:rsid w:val="005B24BF"/>
    <w:rsid w:val="005D382A"/>
    <w:rsid w:val="005E787F"/>
    <w:rsid w:val="00612A2D"/>
    <w:rsid w:val="00644E08"/>
    <w:rsid w:val="006C051B"/>
    <w:rsid w:val="0076609D"/>
    <w:rsid w:val="007E11C6"/>
    <w:rsid w:val="007F0601"/>
    <w:rsid w:val="007F1FCE"/>
    <w:rsid w:val="00834232"/>
    <w:rsid w:val="008D36D8"/>
    <w:rsid w:val="00A350DF"/>
    <w:rsid w:val="00AA7705"/>
    <w:rsid w:val="00B1273B"/>
    <w:rsid w:val="00BC53C3"/>
    <w:rsid w:val="00BC59F5"/>
    <w:rsid w:val="00C15BB3"/>
    <w:rsid w:val="00C26222"/>
    <w:rsid w:val="00CE1C87"/>
    <w:rsid w:val="00D01EA3"/>
    <w:rsid w:val="00D24037"/>
    <w:rsid w:val="00D24B17"/>
    <w:rsid w:val="00D50AD9"/>
    <w:rsid w:val="00D91385"/>
    <w:rsid w:val="00F21A90"/>
    <w:rsid w:val="00F25C7D"/>
    <w:rsid w:val="00F801B1"/>
    <w:rsid w:val="00FE1DD2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5381"/>
  <w15:chartTrackingRefBased/>
  <w15:docId w15:val="{31E7E0E3-5C79-4524-B630-406234FC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3A25FB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Lou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923B-FE2A-40FF-B562-D795D555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111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Lou</dc:creator>
  <cp:keywords/>
  <dc:description/>
  <cp:lastModifiedBy>Alex</cp:lastModifiedBy>
  <cp:revision>37</cp:revision>
  <dcterms:created xsi:type="dcterms:W3CDTF">2016-02-11T05:51:00Z</dcterms:created>
  <dcterms:modified xsi:type="dcterms:W3CDTF">2020-05-18T19:32:00Z</dcterms:modified>
</cp:coreProperties>
</file>