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7CB28" w14:textId="77777777" w:rsidR="001136B9" w:rsidRDefault="00242DAB">
      <w:pPr>
        <w:pStyle w:val="Name"/>
      </w:pPr>
      <w:r>
        <w:t>Juanita</w:t>
      </w:r>
    </w:p>
    <w:p w14:paraId="0109B4F9" w14:textId="77777777" w:rsidR="00242DAB" w:rsidRDefault="00242DAB">
      <w:pPr>
        <w:pStyle w:val="Name"/>
      </w:pPr>
      <w:r>
        <w:t>Rivera</w:t>
      </w:r>
    </w:p>
    <w:p w14:paraId="6C70563F" w14:textId="77777777" w:rsidR="001136B9" w:rsidRDefault="00242DAB">
      <w:pPr>
        <w:pStyle w:val="ContactInfo"/>
      </w:pPr>
      <w:r>
        <w:t>702 S HWY 101 Chico, TX, 9565333855, juanitariveran358@hotmail.com</w:t>
      </w:r>
    </w:p>
    <w:p w14:paraId="2CA9AC05" w14:textId="77777777" w:rsidR="001136B9" w:rsidRDefault="00903B94">
      <w:pPr>
        <w:pStyle w:val="Heading1"/>
      </w:pPr>
      <w:sdt>
        <w:sdtPr>
          <w:id w:val="-819804518"/>
          <w:placeholder>
            <w:docPart w:val="6571094C275FD44D865D3855E60BBB7A"/>
          </w:placeholder>
          <w:temporary/>
          <w:showingPlcHdr/>
          <w15:appearance w15:val="hidden"/>
        </w:sdtPr>
        <w:sdtEndPr/>
        <w:sdtContent>
          <w:r>
            <w:t>Skills Summary</w:t>
          </w:r>
        </w:sdtContent>
      </w:sdt>
    </w:p>
    <w:p w14:paraId="043907DF" w14:textId="77777777" w:rsidR="001136B9" w:rsidRDefault="00242DAB">
      <w:pPr>
        <w:spacing w:after="180"/>
      </w:pPr>
      <w:r>
        <w:t>Certificate in Professional Communications</w:t>
      </w:r>
    </w:p>
    <w:p w14:paraId="1AEFB780" w14:textId="77777777" w:rsidR="00242DAB" w:rsidRDefault="00242DAB">
      <w:pPr>
        <w:spacing w:after="180"/>
      </w:pPr>
      <w:r>
        <w:t>Bilingual</w:t>
      </w:r>
      <w:r w:rsidR="00D43F3E">
        <w:t>- Speak and write fluent English and Spanish.</w:t>
      </w:r>
    </w:p>
    <w:p w14:paraId="795F79E5" w14:textId="77777777" w:rsidR="00D43F3E" w:rsidRDefault="00D43F3E">
      <w:pPr>
        <w:spacing w:after="180"/>
      </w:pPr>
      <w:r>
        <w:t>Great at time managing.</w:t>
      </w:r>
    </w:p>
    <w:p w14:paraId="5ED44292" w14:textId="77777777" w:rsidR="00D43F3E" w:rsidRDefault="00D43F3E">
      <w:pPr>
        <w:spacing w:after="180"/>
      </w:pPr>
      <w:r>
        <w:t>Adaptability</w:t>
      </w:r>
      <w:bookmarkStart w:id="0" w:name="_GoBack"/>
      <w:bookmarkEnd w:id="0"/>
      <w:r>
        <w:t xml:space="preserve"> and team worker.</w:t>
      </w:r>
    </w:p>
    <w:p w14:paraId="100AC8F6" w14:textId="77777777" w:rsidR="00D43F3E" w:rsidRDefault="00D43F3E">
      <w:pPr>
        <w:spacing w:after="180"/>
      </w:pPr>
    </w:p>
    <w:p w14:paraId="08CC4AC1" w14:textId="77777777" w:rsidR="001136B9" w:rsidRDefault="00903B94">
      <w:pPr>
        <w:pStyle w:val="Heading1"/>
      </w:pPr>
      <w:sdt>
        <w:sdtPr>
          <w:id w:val="-1150367223"/>
          <w:placeholder>
            <w:docPart w:val="1C56D9B8C9CDA846BFFC1A38F843B1BC"/>
          </w:placeholder>
          <w:temporary/>
          <w:showingPlcHdr/>
          <w15:appearance w15:val="hidden"/>
        </w:sdtPr>
        <w:sdtEndPr/>
        <w:sdtContent>
          <w:r>
            <w:t>Education</w:t>
          </w:r>
        </w:sdtContent>
      </w:sdt>
    </w:p>
    <w:p w14:paraId="205C893C" w14:textId="77777777" w:rsidR="00242DAB" w:rsidRPr="00242DAB" w:rsidRDefault="00242DAB" w:rsidP="00242DAB">
      <w:r>
        <w:t>Student</w:t>
      </w:r>
    </w:p>
    <w:p w14:paraId="19098257" w14:textId="77777777" w:rsidR="001136B9" w:rsidRDefault="00903B94">
      <w:pPr>
        <w:pStyle w:val="Heading2"/>
      </w:pPr>
      <w:sdt>
        <w:sdtPr>
          <w:id w:val="-1529011685"/>
          <w:placeholder>
            <w:docPart w:val="1CAD51E5D46A084FA282F376B71D3FAF"/>
          </w:placeholder>
          <w:temporary/>
          <w:showingPlcHdr/>
          <w15:appearance w15:val="hidden"/>
        </w:sdtPr>
        <w:sdtEndPr/>
        <w:sdtContent>
          <w:r>
            <w:t xml:space="preserve">Degree / Date </w:t>
          </w:r>
          <w:r>
            <w:t>of Graduation</w:t>
          </w:r>
        </w:sdtContent>
      </w:sdt>
    </w:p>
    <w:p w14:paraId="1CD9F848" w14:textId="77777777" w:rsidR="001136B9" w:rsidRDefault="00242DAB">
      <w:r>
        <w:t>Majoring in Radiation Technology at Weatherford College.</w:t>
      </w:r>
    </w:p>
    <w:p w14:paraId="7116B03B" w14:textId="77777777" w:rsidR="001136B9" w:rsidRDefault="00903B94">
      <w:pPr>
        <w:pStyle w:val="Heading1"/>
      </w:pPr>
      <w:sdt>
        <w:sdtPr>
          <w:id w:val="617349259"/>
          <w:placeholder>
            <w:docPart w:val="4EA2EC39514F0348A9A3D953CEA569FA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14:paraId="0E73AB9E" w14:textId="77777777" w:rsidR="001136B9" w:rsidRDefault="00903B94">
      <w:pPr>
        <w:pStyle w:val="Heading2"/>
      </w:pPr>
      <w:sdt>
        <w:sdtPr>
          <w:id w:val="692349886"/>
          <w:placeholder>
            <w:docPart w:val="13DF39CF6EF58149A495F87AAF5B909A"/>
          </w:placeholder>
          <w:temporary/>
          <w:showingPlcHdr/>
          <w15:appearance w15:val="hidden"/>
        </w:sdtPr>
        <w:sdtEndPr/>
        <w:sdtContent>
          <w:r>
            <w:t>Name of Employer</w:t>
          </w:r>
        </w:sdtContent>
      </w:sdt>
    </w:p>
    <w:p w14:paraId="068B7A55" w14:textId="77777777" w:rsidR="001136B9" w:rsidRDefault="00242DAB">
      <w:pPr>
        <w:pStyle w:val="Heading3"/>
      </w:pPr>
      <w:r>
        <w:t>Assistant at Advance Tax/ 11-20-2018 to current.</w:t>
      </w:r>
    </w:p>
    <w:p w14:paraId="2FE0CF9E" w14:textId="77777777" w:rsidR="001136B9" w:rsidRDefault="00242DAB">
      <w:r>
        <w:t xml:space="preserve">Part of my duties as an assistant were to answer calls and redirect them. Organize mail, clear and adjust boss schedule. Also, greet customers and meet their needs. </w:t>
      </w:r>
    </w:p>
    <w:p w14:paraId="5E89B7D7" w14:textId="77777777" w:rsidR="00242DAB" w:rsidRDefault="00242DAB">
      <w:r>
        <w:t>Assistant at Horses Transport/ 07-16-2016 to 06-25-2017</w:t>
      </w:r>
    </w:p>
    <w:p w14:paraId="645E8BF8" w14:textId="77777777" w:rsidR="00242DAB" w:rsidRDefault="00242DAB">
      <w:r>
        <w:t>This job required me to answer calls and redirect them to the right extension. I was in charge of sending out emails and paychecks. Also, at times, I was in charge of trucking invoices and keeping track of company expenses.</w:t>
      </w:r>
    </w:p>
    <w:p w14:paraId="1A2C9345" w14:textId="77777777" w:rsidR="001136B9" w:rsidRDefault="00903B94">
      <w:pPr>
        <w:pStyle w:val="Heading1"/>
      </w:pPr>
      <w:sdt>
        <w:sdtPr>
          <w:id w:val="250401295"/>
          <w:placeholder>
            <w:docPart w:val="E5A78DF11237954F81304CC0E1FFC3F7"/>
          </w:placeholder>
          <w:temporary/>
          <w:showingPlcHdr/>
          <w15:appearance w15:val="hidden"/>
        </w:sdtPr>
        <w:sdtEndPr/>
        <w:sdtContent>
          <w:r>
            <w:t>Awards and Acknowledgements</w:t>
          </w:r>
        </w:sdtContent>
      </w:sdt>
    </w:p>
    <w:p w14:paraId="3B1A804E" w14:textId="77777777" w:rsidR="001136B9" w:rsidRDefault="00242DAB">
      <w:r>
        <w:t xml:space="preserve">In High School I was the event organizer for Spanish club and Treasury of P.A.W.S club. I was also </w:t>
      </w:r>
      <w:proofErr w:type="gramStart"/>
      <w:r>
        <w:t>a</w:t>
      </w:r>
      <w:proofErr w:type="gramEnd"/>
      <w:r>
        <w:t xml:space="preserve"> A honor roll and once and A-B honor roll student. I was giving the student of the year award by my physics teacher my junior year of High School.</w:t>
      </w:r>
    </w:p>
    <w:sectPr w:rsidR="001136B9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60F4D6" w14:textId="77777777" w:rsidR="00903B94" w:rsidRDefault="00903B94">
      <w:pPr>
        <w:spacing w:after="0" w:line="240" w:lineRule="auto"/>
      </w:pPr>
      <w:r>
        <w:separator/>
      </w:r>
    </w:p>
  </w:endnote>
  <w:endnote w:type="continuationSeparator" w:id="0">
    <w:p w14:paraId="19740C72" w14:textId="77777777" w:rsidR="00903B94" w:rsidRDefault="00903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31FDC6" w14:textId="77777777" w:rsidR="001136B9" w:rsidRDefault="00903B9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3F3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714B6D" w14:textId="77777777" w:rsidR="00903B94" w:rsidRDefault="00903B94">
      <w:pPr>
        <w:spacing w:after="0" w:line="240" w:lineRule="auto"/>
      </w:pPr>
      <w:r>
        <w:separator/>
      </w:r>
    </w:p>
  </w:footnote>
  <w:footnote w:type="continuationSeparator" w:id="0">
    <w:p w14:paraId="0AD91B48" w14:textId="77777777" w:rsidR="00903B94" w:rsidRDefault="00903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B766F5" w14:textId="77777777" w:rsidR="001136B9" w:rsidRDefault="00903B94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34EC24E" wp14:editId="7F80E28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76680D3" id="Group_x0020_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_x0020_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_x0020_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8399DB" w14:textId="77777777" w:rsidR="001136B9" w:rsidRDefault="00903B94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E7F5E18" wp14:editId="47496B4D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F796527" id="Group_x0020_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_x0020_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_x0020_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DAB"/>
    <w:rsid w:val="001136B9"/>
    <w:rsid w:val="00242DAB"/>
    <w:rsid w:val="00903B94"/>
    <w:rsid w:val="00D4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E12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uanita/Library/Containers/com.microsoft.Word/Data/Library/Caches/TM10002079/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571094C275FD44D865D3855E60BB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B8973-9B7F-CA44-B18D-C30359C1334F}"/>
      </w:docPartPr>
      <w:docPartBody>
        <w:p w:rsidR="00000000" w:rsidRDefault="000E7E7D">
          <w:pPr>
            <w:pStyle w:val="6571094C275FD44D865D3855E60BBB7A"/>
          </w:pPr>
          <w:r>
            <w:t>Skills Summary</w:t>
          </w:r>
        </w:p>
      </w:docPartBody>
    </w:docPart>
    <w:docPart>
      <w:docPartPr>
        <w:name w:val="1C56D9B8C9CDA846BFFC1A38F843B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5417B-600A-AF4D-A7D8-A19A8FB624B8}"/>
      </w:docPartPr>
      <w:docPartBody>
        <w:p w:rsidR="00000000" w:rsidRDefault="000E7E7D">
          <w:pPr>
            <w:pStyle w:val="1C56D9B8C9CDA846BFFC1A38F843B1BC"/>
          </w:pPr>
          <w:r>
            <w:t>Education</w:t>
          </w:r>
        </w:p>
      </w:docPartBody>
    </w:docPart>
    <w:docPart>
      <w:docPartPr>
        <w:name w:val="1CAD51E5D46A084FA282F376B71D3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4FB35-69DE-7041-AAD7-F3CB694146FA}"/>
      </w:docPartPr>
      <w:docPartBody>
        <w:p w:rsidR="00000000" w:rsidRDefault="000E7E7D">
          <w:pPr>
            <w:pStyle w:val="1CAD51E5D46A084FA282F376B71D3FAF"/>
          </w:pPr>
          <w:r>
            <w:t>Degree / Date of Graduation</w:t>
          </w:r>
        </w:p>
      </w:docPartBody>
    </w:docPart>
    <w:docPart>
      <w:docPartPr>
        <w:name w:val="4EA2EC39514F0348A9A3D953CEA56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306FE-8DB5-3245-9B7A-45FEEFE65A1A}"/>
      </w:docPartPr>
      <w:docPartBody>
        <w:p w:rsidR="00000000" w:rsidRDefault="000E7E7D">
          <w:pPr>
            <w:pStyle w:val="4EA2EC39514F0348A9A3D953CEA569FA"/>
          </w:pPr>
          <w:r>
            <w:t>Experience</w:t>
          </w:r>
        </w:p>
      </w:docPartBody>
    </w:docPart>
    <w:docPart>
      <w:docPartPr>
        <w:name w:val="13DF39CF6EF58149A495F87AAF5B9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34666-3E67-B744-B309-1A549A2EF313}"/>
      </w:docPartPr>
      <w:docPartBody>
        <w:p w:rsidR="00000000" w:rsidRDefault="000E7E7D">
          <w:pPr>
            <w:pStyle w:val="13DF39CF6EF58149A495F87AAF5B909A"/>
          </w:pPr>
          <w:r>
            <w:t>Name of Employer</w:t>
          </w:r>
        </w:p>
      </w:docPartBody>
    </w:docPart>
    <w:docPart>
      <w:docPartPr>
        <w:name w:val="E5A78DF11237954F81304CC0E1FFC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32185-1A1D-2F47-854A-DD5368367A88}"/>
      </w:docPartPr>
      <w:docPartBody>
        <w:p w:rsidR="00000000" w:rsidRDefault="000E7E7D">
          <w:pPr>
            <w:pStyle w:val="E5A78DF11237954F81304CC0E1FFC3F7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E7D"/>
    <w:rsid w:val="000E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48C5F802A07E4797D2B8C55B5CA46B">
    <w:name w:val="C948C5F802A07E4797D2B8C55B5CA46B"/>
  </w:style>
  <w:style w:type="paragraph" w:customStyle="1" w:styleId="3044B8999168864081DBC2A858022A04">
    <w:name w:val="3044B8999168864081DBC2A858022A04"/>
  </w:style>
  <w:style w:type="paragraph" w:customStyle="1" w:styleId="6571094C275FD44D865D3855E60BBB7A">
    <w:name w:val="6571094C275FD44D865D3855E60BBB7A"/>
  </w:style>
  <w:style w:type="paragraph" w:customStyle="1" w:styleId="D877D98057EA5C44B0C151A526BCEAF5">
    <w:name w:val="D877D98057EA5C44B0C151A526BCEAF5"/>
  </w:style>
  <w:style w:type="paragraph" w:customStyle="1" w:styleId="1C56D9B8C9CDA846BFFC1A38F843B1BC">
    <w:name w:val="1C56D9B8C9CDA846BFFC1A38F843B1BC"/>
  </w:style>
  <w:style w:type="paragraph" w:customStyle="1" w:styleId="1CAD51E5D46A084FA282F376B71D3FAF">
    <w:name w:val="1CAD51E5D46A084FA282F376B71D3FAF"/>
  </w:style>
  <w:style w:type="paragraph" w:customStyle="1" w:styleId="02A42FD032F9C242A37483E43A7DB947">
    <w:name w:val="02A42FD032F9C242A37483E43A7DB947"/>
  </w:style>
  <w:style w:type="paragraph" w:customStyle="1" w:styleId="4EA2EC39514F0348A9A3D953CEA569FA">
    <w:name w:val="4EA2EC39514F0348A9A3D953CEA569FA"/>
  </w:style>
  <w:style w:type="paragraph" w:customStyle="1" w:styleId="13DF39CF6EF58149A495F87AAF5B909A">
    <w:name w:val="13DF39CF6EF58149A495F87AAF5B909A"/>
  </w:style>
  <w:style w:type="paragraph" w:customStyle="1" w:styleId="0D441AB58B236F47B69E19EA89C4049D">
    <w:name w:val="0D441AB58B236F47B69E19EA89C4049D"/>
  </w:style>
  <w:style w:type="paragraph" w:customStyle="1" w:styleId="5330390016B659448D3F1FE626F4253B">
    <w:name w:val="5330390016B659448D3F1FE626F4253B"/>
  </w:style>
  <w:style w:type="paragraph" w:customStyle="1" w:styleId="E5A78DF11237954F81304CC0E1FFC3F7">
    <w:name w:val="E5A78DF11237954F81304CC0E1FFC3F7"/>
  </w:style>
  <w:style w:type="paragraph" w:customStyle="1" w:styleId="90D6E732B7E00D488859D8F7174940E7">
    <w:name w:val="90D6E732B7E00D488859D8F7174940E7"/>
  </w:style>
  <w:style w:type="paragraph" w:customStyle="1" w:styleId="5ECB207E90339F468C5B2C1EFCCB5ABE">
    <w:name w:val="5ECB207E90339F468C5B2C1EFCCB5A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19</TotalTime>
  <Pages>1</Pages>
  <Words>173</Words>
  <Characters>990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Rivera, Juanita</dc:creator>
  <cp:keywords/>
  <dc:description/>
  <cp:lastModifiedBy>Rivera, Juanita</cp:lastModifiedBy>
  <cp:revision>1</cp:revision>
  <dcterms:created xsi:type="dcterms:W3CDTF">2019-08-28T01:26:00Z</dcterms:created>
  <dcterms:modified xsi:type="dcterms:W3CDTF">2019-08-28T01:45:00Z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