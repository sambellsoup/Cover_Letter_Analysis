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7C5" w:rsidRPr="00165F48" w:rsidRDefault="003D2B85">
      <w:pPr>
        <w:pStyle w:val="Title"/>
        <w:rPr>
          <w:color w:val="auto"/>
          <w:sz w:val="52"/>
        </w:rPr>
      </w:pPr>
      <w:r w:rsidRPr="00165F48">
        <w:rPr>
          <w:color w:val="auto"/>
          <w:sz w:val="52"/>
        </w:rPr>
        <w:t>Kelsey Warren</w:t>
      </w:r>
    </w:p>
    <w:tbl>
      <w:tblPr>
        <w:tblStyle w:val="ResumeTable"/>
        <w:tblW w:w="4873" w:type="pct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10526"/>
      </w:tblGrid>
      <w:tr w:rsidR="00165F48" w:rsidRPr="00165F48" w:rsidTr="00AF6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  <w:tblHeader/>
        </w:trPr>
        <w:tc>
          <w:tcPr>
            <w:tcW w:w="5000" w:type="pct"/>
          </w:tcPr>
          <w:p w:rsidR="00260D3F" w:rsidRPr="00165F48" w:rsidRDefault="003D2B85" w:rsidP="00250843">
            <w:pPr>
              <w:pStyle w:val="ContactInfo"/>
              <w:spacing w:after="0"/>
              <w:rPr>
                <w:color w:val="auto"/>
              </w:rPr>
            </w:pPr>
            <w:r w:rsidRPr="00165F48">
              <w:rPr>
                <w:color w:val="auto"/>
              </w:rPr>
              <w:t>Charlotte, NC</w:t>
            </w:r>
            <w:r w:rsidR="00260D3F" w:rsidRPr="00165F48">
              <w:rPr>
                <w:color w:val="auto"/>
              </w:rPr>
              <w:t> | </w:t>
            </w:r>
            <w:r w:rsidR="00FF5274" w:rsidRPr="00165F48">
              <w:rPr>
                <w:color w:val="auto"/>
              </w:rPr>
              <w:t>(704) 698 - 6152</w:t>
            </w:r>
            <w:r w:rsidR="00260D3F" w:rsidRPr="00165F48">
              <w:rPr>
                <w:color w:val="auto"/>
              </w:rPr>
              <w:t> | </w:t>
            </w:r>
            <w:r w:rsidRPr="00165F48">
              <w:rPr>
                <w:color w:val="auto"/>
              </w:rPr>
              <w:t>Kwarre11@uncc.edu</w:t>
            </w:r>
          </w:p>
        </w:tc>
      </w:tr>
    </w:tbl>
    <w:sdt>
      <w:sdtPr>
        <w:rPr>
          <w:color w:val="auto"/>
        </w:rPr>
        <w:alias w:val="Objective heading:"/>
        <w:tag w:val="Objective heading:"/>
        <w:id w:val="-1471434502"/>
        <w:placeholder>
          <w:docPart w:val="87D23EDBD2EA4FA3802D43C6A8CDB592"/>
        </w:placeholder>
        <w:temporary/>
        <w:showingPlcHdr/>
        <w15:appearance w15:val="hidden"/>
      </w:sdtPr>
      <w:sdtEndPr/>
      <w:sdtContent>
        <w:p w:rsidR="00C067C5" w:rsidRPr="00165F48" w:rsidRDefault="00126049" w:rsidP="00250843">
          <w:pPr>
            <w:pStyle w:val="Heading1"/>
            <w:rPr>
              <w:color w:val="auto"/>
            </w:rPr>
          </w:pPr>
          <w:r w:rsidRPr="00165F48">
            <w:rPr>
              <w:color w:val="auto"/>
            </w:rPr>
            <w:t>Objective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10800"/>
      </w:tblGrid>
      <w:tr w:rsidR="00165F48" w:rsidRPr="00165F48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:rsidR="00260D3F" w:rsidRPr="00165F48" w:rsidRDefault="00064263" w:rsidP="00250843">
            <w:pPr>
              <w:spacing w:after="0"/>
              <w:rPr>
                <w:color w:val="auto"/>
              </w:rPr>
            </w:pPr>
            <w:r w:rsidRPr="00165F48">
              <w:rPr>
                <w:color w:val="auto"/>
              </w:rPr>
              <w:t>Utilize my consistently strong work ethic</w:t>
            </w:r>
            <w:r w:rsidR="00851F46" w:rsidRPr="00165F48">
              <w:rPr>
                <w:color w:val="auto"/>
              </w:rPr>
              <w:t xml:space="preserve"> and desire to succeed</w:t>
            </w:r>
            <w:r w:rsidRPr="00165F48">
              <w:rPr>
                <w:color w:val="auto"/>
              </w:rPr>
              <w:t xml:space="preserve"> to help me achieve my professional goals.</w:t>
            </w:r>
          </w:p>
        </w:tc>
      </w:tr>
    </w:tbl>
    <w:sdt>
      <w:sdtPr>
        <w:rPr>
          <w:color w:val="auto"/>
        </w:rPr>
        <w:alias w:val="Education heading:"/>
        <w:tag w:val="Education heading:"/>
        <w:id w:val="964926401"/>
        <w:placeholder>
          <w:docPart w:val="8A9AA3869F4C407A82349B7263696FA4"/>
        </w:placeholder>
        <w:temporary/>
        <w:showingPlcHdr/>
        <w15:appearance w15:val="hidden"/>
      </w:sdtPr>
      <w:sdtEndPr/>
      <w:sdtContent>
        <w:p w:rsidR="00BA3AD3" w:rsidRPr="00165F48" w:rsidRDefault="00BA3AD3" w:rsidP="00250843">
          <w:pPr>
            <w:pStyle w:val="Heading1"/>
            <w:rPr>
              <w:color w:val="auto"/>
            </w:rPr>
          </w:pPr>
          <w:r w:rsidRPr="00165F48">
            <w:rPr>
              <w:color w:val="auto"/>
            </w:rPr>
            <w:t>Education</w:t>
          </w:r>
        </w:p>
      </w:sdtContent>
    </w:sdt>
    <w:tbl>
      <w:tblPr>
        <w:tblStyle w:val="ResumeTable"/>
        <w:tblW w:w="4889" w:type="pct"/>
        <w:tblLook w:val="0620" w:firstRow="1" w:lastRow="0" w:firstColumn="0" w:lastColumn="0" w:noHBand="1" w:noVBand="1"/>
        <w:tblDescription w:val="Education table"/>
      </w:tblPr>
      <w:tblGrid>
        <w:gridCol w:w="1928"/>
        <w:gridCol w:w="8632"/>
      </w:tblGrid>
      <w:tr w:rsidR="00165F48" w:rsidRPr="00165F48" w:rsidTr="00931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8"/>
          <w:tblHeader/>
        </w:trPr>
        <w:tc>
          <w:tcPr>
            <w:tcW w:w="913" w:type="pct"/>
          </w:tcPr>
          <w:p w:rsidR="00FF5274" w:rsidRPr="00165F48" w:rsidRDefault="00BA3AD3" w:rsidP="00931499">
            <w:pPr>
              <w:pStyle w:val="Date"/>
              <w:spacing w:after="0"/>
            </w:pPr>
            <w:r w:rsidRPr="00165F48">
              <w:t>2014-2018</w:t>
            </w:r>
          </w:p>
          <w:p w:rsidR="00FF5274" w:rsidRPr="00165F48" w:rsidRDefault="00FF5274" w:rsidP="00931499">
            <w:pPr>
              <w:spacing w:after="0"/>
              <w:rPr>
                <w:color w:val="auto"/>
              </w:rPr>
            </w:pPr>
          </w:p>
          <w:p w:rsidR="00FF5274" w:rsidRPr="00165F48" w:rsidRDefault="00FF5274" w:rsidP="00931499">
            <w:pPr>
              <w:pStyle w:val="Date"/>
              <w:spacing w:after="0"/>
            </w:pPr>
          </w:p>
          <w:p w:rsidR="00BA3AD3" w:rsidRPr="00165F48" w:rsidRDefault="00FF5274" w:rsidP="00931499">
            <w:pPr>
              <w:pStyle w:val="Date"/>
              <w:spacing w:after="0"/>
            </w:pPr>
            <w:r w:rsidRPr="00165F48">
              <w:t>2019-2020</w:t>
            </w:r>
          </w:p>
        </w:tc>
        <w:tc>
          <w:tcPr>
            <w:tcW w:w="4087" w:type="pct"/>
          </w:tcPr>
          <w:p w:rsidR="00BA3AD3" w:rsidRPr="00165F48" w:rsidRDefault="00BA3AD3" w:rsidP="00931499">
            <w:pPr>
              <w:pStyle w:val="ListBullet"/>
              <w:numPr>
                <w:ilvl w:val="0"/>
                <w:numId w:val="0"/>
              </w:numPr>
              <w:spacing w:after="0"/>
              <w:ind w:left="101" w:hanging="101"/>
              <w:rPr>
                <w:b/>
                <w:i/>
                <w:iCs/>
                <w:color w:val="auto"/>
              </w:rPr>
            </w:pPr>
            <w:r w:rsidRPr="00165F48">
              <w:rPr>
                <w:b/>
                <w:color w:val="auto"/>
              </w:rPr>
              <w:t>Bachelor of Science, </w:t>
            </w:r>
            <w:r w:rsidRPr="00165F48">
              <w:rPr>
                <w:b/>
                <w:i/>
                <w:iCs/>
                <w:color w:val="auto"/>
              </w:rPr>
              <w:t>University of North Carolina at Charlotte</w:t>
            </w:r>
          </w:p>
          <w:p w:rsidR="00BA3AD3" w:rsidRPr="00165F48" w:rsidRDefault="00BA3AD3" w:rsidP="00931499">
            <w:pPr>
              <w:pStyle w:val="ListBullet"/>
              <w:spacing w:after="0"/>
              <w:rPr>
                <w:color w:val="auto"/>
              </w:rPr>
            </w:pPr>
            <w:r w:rsidRPr="00165F48">
              <w:rPr>
                <w:color w:val="auto"/>
              </w:rPr>
              <w:t>3.48 GPA, Dean’s List, Chancellor’s List</w:t>
            </w:r>
          </w:p>
          <w:p w:rsidR="00BA3AD3" w:rsidRPr="00165F48" w:rsidRDefault="00BA3AD3" w:rsidP="00931499">
            <w:pPr>
              <w:pStyle w:val="ListBullet"/>
              <w:spacing w:after="0"/>
              <w:rPr>
                <w:color w:val="auto"/>
              </w:rPr>
            </w:pPr>
            <w:r w:rsidRPr="00165F48">
              <w:rPr>
                <w:color w:val="auto"/>
              </w:rPr>
              <w:t>Beta Alpha Psi, International Honor Society for Accounting</w:t>
            </w:r>
          </w:p>
          <w:p w:rsidR="00FF5274" w:rsidRPr="00165F48" w:rsidRDefault="00FF5274" w:rsidP="00931499">
            <w:pPr>
              <w:pStyle w:val="ListBullet"/>
              <w:numPr>
                <w:ilvl w:val="0"/>
                <w:numId w:val="0"/>
              </w:numPr>
              <w:spacing w:after="0"/>
              <w:rPr>
                <w:b/>
                <w:i/>
                <w:color w:val="auto"/>
              </w:rPr>
            </w:pPr>
            <w:r w:rsidRPr="00165F48">
              <w:rPr>
                <w:b/>
                <w:color w:val="auto"/>
              </w:rPr>
              <w:t xml:space="preserve">Masters of Accounting, </w:t>
            </w:r>
            <w:r w:rsidRPr="00165F48">
              <w:rPr>
                <w:b/>
                <w:i/>
                <w:color w:val="auto"/>
              </w:rPr>
              <w:t>University of North Carolina at Charlotte</w:t>
            </w:r>
          </w:p>
          <w:p w:rsidR="00AF61CD" w:rsidRPr="00165F48" w:rsidRDefault="00FF5274" w:rsidP="00931499">
            <w:pPr>
              <w:pStyle w:val="ListBullet"/>
              <w:spacing w:after="0"/>
              <w:rPr>
                <w:color w:val="auto"/>
              </w:rPr>
            </w:pPr>
            <w:r w:rsidRPr="00165F48">
              <w:rPr>
                <w:color w:val="auto"/>
              </w:rPr>
              <w:t>3.375 GPA</w:t>
            </w:r>
            <w:r w:rsidR="00AF61CD" w:rsidRPr="00165F48">
              <w:rPr>
                <w:color w:val="auto"/>
              </w:rPr>
              <w:t>, Graduation Date: 06/25/2020</w:t>
            </w:r>
          </w:p>
        </w:tc>
      </w:tr>
    </w:tbl>
    <w:sdt>
      <w:sdtPr>
        <w:rPr>
          <w:color w:val="auto"/>
        </w:rPr>
        <w:alias w:val="Experience heading:"/>
        <w:tag w:val="Experience heading:"/>
        <w:id w:val="899876606"/>
        <w:placeholder>
          <w:docPart w:val="3744AE242BC4464EB6068203A8C82FE0"/>
        </w:placeholder>
        <w:temporary/>
        <w:showingPlcHdr/>
        <w15:appearance w15:val="hidden"/>
      </w:sdtPr>
      <w:sdtEndPr/>
      <w:sdtContent>
        <w:p w:rsidR="00843164" w:rsidRPr="00165F48" w:rsidRDefault="00843164" w:rsidP="00931499">
          <w:pPr>
            <w:pStyle w:val="Heading1"/>
            <w:pBdr>
              <w:bottom w:val="double" w:sz="2" w:space="0" w:color="595959" w:themeColor="text1" w:themeTint="A6"/>
            </w:pBdr>
            <w:rPr>
              <w:color w:val="auto"/>
            </w:rPr>
          </w:pPr>
          <w:r w:rsidRPr="00165F48">
            <w:rPr>
              <w:color w:val="auto"/>
            </w:rPr>
            <w:t>Experience</w:t>
          </w:r>
        </w:p>
      </w:sdtContent>
    </w:sdt>
    <w:tbl>
      <w:tblPr>
        <w:tblStyle w:val="ResumeTable"/>
        <w:tblW w:w="5021" w:type="pct"/>
        <w:tblLook w:val="0620" w:firstRow="1" w:lastRow="0" w:firstColumn="0" w:lastColumn="0" w:noHBand="1" w:noVBand="1"/>
        <w:tblDescription w:val="Experience table"/>
      </w:tblPr>
      <w:tblGrid>
        <w:gridCol w:w="1980"/>
        <w:gridCol w:w="8865"/>
      </w:tblGrid>
      <w:tr w:rsidR="00165F48" w:rsidRPr="00165F48" w:rsidTr="00CF5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6"/>
          <w:tblHeader/>
        </w:trPr>
        <w:tc>
          <w:tcPr>
            <w:tcW w:w="913" w:type="pct"/>
          </w:tcPr>
          <w:p w:rsidR="00AF61CD" w:rsidRPr="00165F48" w:rsidRDefault="00AF61CD" w:rsidP="003D2B85">
            <w:pPr>
              <w:pStyle w:val="Date"/>
            </w:pPr>
            <w:r w:rsidRPr="00165F48">
              <w:t>April 2019-</w:t>
            </w:r>
          </w:p>
          <w:p w:rsidR="00AF61CD" w:rsidRPr="00165F48" w:rsidRDefault="00AF61CD" w:rsidP="00AF61CD">
            <w:pPr>
              <w:rPr>
                <w:color w:val="auto"/>
              </w:rPr>
            </w:pPr>
            <w:r w:rsidRPr="00165F48">
              <w:rPr>
                <w:color w:val="auto"/>
              </w:rPr>
              <w:t>Current</w:t>
            </w:r>
          </w:p>
          <w:p w:rsidR="00AF61CD" w:rsidRPr="00165F48" w:rsidRDefault="00AF61CD" w:rsidP="003D2B85">
            <w:pPr>
              <w:pStyle w:val="Date"/>
            </w:pPr>
          </w:p>
          <w:p w:rsidR="00AF61CD" w:rsidRPr="00165F48" w:rsidRDefault="00AF61CD" w:rsidP="003D2B85">
            <w:pPr>
              <w:pStyle w:val="Date"/>
            </w:pPr>
          </w:p>
          <w:p w:rsidR="00AF61CD" w:rsidRPr="00165F48" w:rsidRDefault="00AF61CD" w:rsidP="003D2B85">
            <w:pPr>
              <w:pStyle w:val="Date"/>
            </w:pPr>
          </w:p>
          <w:p w:rsidR="00AF61CD" w:rsidRPr="00165F48" w:rsidRDefault="00AF61CD" w:rsidP="003D2B85">
            <w:pPr>
              <w:pStyle w:val="Date"/>
            </w:pPr>
          </w:p>
          <w:p w:rsidR="00D520A3" w:rsidRPr="00165F48" w:rsidRDefault="003D2B85" w:rsidP="003D2B85">
            <w:pPr>
              <w:pStyle w:val="Date"/>
            </w:pPr>
            <w:r w:rsidRPr="00165F48">
              <w:t>January 2019</w:t>
            </w:r>
            <w:r w:rsidR="00843164" w:rsidRPr="00165F48">
              <w:t>-</w:t>
            </w:r>
          </w:p>
          <w:p w:rsidR="00843164" w:rsidRPr="00165F48" w:rsidRDefault="003D2B85" w:rsidP="003D2B85">
            <w:pPr>
              <w:pStyle w:val="Date"/>
            </w:pPr>
            <w:r w:rsidRPr="00165F48">
              <w:t>March 2019</w:t>
            </w:r>
          </w:p>
        </w:tc>
        <w:tc>
          <w:tcPr>
            <w:tcW w:w="4087" w:type="pct"/>
          </w:tcPr>
          <w:p w:rsidR="00AF61CD" w:rsidRPr="00165F48" w:rsidRDefault="00AF61CD" w:rsidP="00297EBC">
            <w:pPr>
              <w:rPr>
                <w:i/>
                <w:color w:val="auto"/>
              </w:rPr>
            </w:pPr>
            <w:r w:rsidRPr="00165F48">
              <w:rPr>
                <w:b/>
                <w:color w:val="auto"/>
              </w:rPr>
              <w:t>Resource Management Intern</w:t>
            </w:r>
            <w:r w:rsidRPr="00165F48">
              <w:rPr>
                <w:color w:val="auto"/>
              </w:rPr>
              <w:t xml:space="preserve">, </w:t>
            </w:r>
            <w:r w:rsidRPr="00165F48">
              <w:rPr>
                <w:i/>
                <w:color w:val="auto"/>
              </w:rPr>
              <w:t>RSM US LLP</w:t>
            </w:r>
          </w:p>
          <w:p w:rsidR="00AF61CD" w:rsidRPr="00165F48" w:rsidRDefault="00AF61CD" w:rsidP="00185653">
            <w:pPr>
              <w:pStyle w:val="ListBullet"/>
              <w:rPr>
                <w:color w:val="auto"/>
              </w:rPr>
            </w:pPr>
            <w:r w:rsidRPr="00165F48">
              <w:rPr>
                <w:color w:val="auto"/>
              </w:rPr>
              <w:t>Working directly under the Resource Management Director for the Southeast Region, I helped implement a new scheduling system to be used by the entire county. I was in charge of training all levels in offices including Charlotte, Raleigh, Greensboro, Atlanta, and multiple offices in Florida</w:t>
            </w:r>
          </w:p>
          <w:p w:rsidR="00AF61CD" w:rsidRPr="00165F48" w:rsidRDefault="00AF61CD" w:rsidP="006C556C">
            <w:pPr>
              <w:pStyle w:val="ListBullet"/>
              <w:spacing w:after="0"/>
              <w:rPr>
                <w:color w:val="auto"/>
              </w:rPr>
            </w:pPr>
            <w:r w:rsidRPr="00165F48">
              <w:rPr>
                <w:color w:val="auto"/>
              </w:rPr>
              <w:t>Currently, I work with Managers and Partners to address scheduling updates</w:t>
            </w:r>
            <w:r w:rsidR="00185653" w:rsidRPr="00165F48">
              <w:rPr>
                <w:color w:val="auto"/>
              </w:rPr>
              <w:t>. I also help them utilize the scheduling system so they can work efficiently and comfortably</w:t>
            </w:r>
          </w:p>
          <w:p w:rsidR="00185653" w:rsidRPr="00165F48" w:rsidRDefault="00185653" w:rsidP="006C556C">
            <w:pPr>
              <w:spacing w:after="0"/>
              <w:rPr>
                <w:b/>
                <w:color w:val="auto"/>
              </w:rPr>
            </w:pPr>
          </w:p>
          <w:p w:rsidR="00843164" w:rsidRPr="00165F48" w:rsidRDefault="003D2B85" w:rsidP="006C556C">
            <w:pPr>
              <w:spacing w:after="0"/>
              <w:rPr>
                <w:color w:val="auto"/>
              </w:rPr>
            </w:pPr>
            <w:r w:rsidRPr="00165F48">
              <w:rPr>
                <w:b/>
                <w:color w:val="auto"/>
              </w:rPr>
              <w:t>Assurance Intern</w:t>
            </w:r>
            <w:r w:rsidR="00843164" w:rsidRPr="00165F48">
              <w:rPr>
                <w:color w:val="auto"/>
              </w:rPr>
              <w:t>,  </w:t>
            </w:r>
            <w:r w:rsidRPr="00165F48">
              <w:rPr>
                <w:rStyle w:val="Emphasis"/>
                <w:color w:val="auto"/>
              </w:rPr>
              <w:t>RSM US LLP</w:t>
            </w:r>
          </w:p>
          <w:p w:rsidR="00843164" w:rsidRPr="00165F48" w:rsidRDefault="0061121D" w:rsidP="0061121D">
            <w:pPr>
              <w:pStyle w:val="ListBullet"/>
              <w:rPr>
                <w:color w:val="auto"/>
              </w:rPr>
            </w:pPr>
            <w:r w:rsidRPr="00165F48">
              <w:rPr>
                <w:color w:val="auto"/>
              </w:rPr>
              <w:t>Complete audit sections such as Cash, Fixed Assets</w:t>
            </w:r>
            <w:r w:rsidR="00060847" w:rsidRPr="00165F48">
              <w:rPr>
                <w:color w:val="auto"/>
              </w:rPr>
              <w:t>, and Long Term Debt</w:t>
            </w:r>
            <w:r w:rsidR="00FB61E2" w:rsidRPr="00165F48">
              <w:rPr>
                <w:color w:val="auto"/>
              </w:rPr>
              <w:t xml:space="preserve"> using Caseware, excel,</w:t>
            </w:r>
            <w:r w:rsidR="00F20BFD" w:rsidRPr="00165F48">
              <w:rPr>
                <w:color w:val="auto"/>
              </w:rPr>
              <w:t xml:space="preserve"> IDEA software</w:t>
            </w:r>
            <w:r w:rsidR="00FB61E2" w:rsidRPr="00165F48">
              <w:rPr>
                <w:color w:val="auto"/>
              </w:rPr>
              <w:t>, and QuickBooks</w:t>
            </w:r>
          </w:p>
          <w:p w:rsidR="0061121D" w:rsidRPr="00165F48" w:rsidRDefault="00113E5E" w:rsidP="0061121D">
            <w:pPr>
              <w:pStyle w:val="ListBullet"/>
              <w:rPr>
                <w:color w:val="auto"/>
              </w:rPr>
            </w:pPr>
            <w:r w:rsidRPr="00165F48">
              <w:rPr>
                <w:color w:val="auto"/>
              </w:rPr>
              <w:t>Assessing risks and evaluating the client’s internal control structure</w:t>
            </w:r>
          </w:p>
        </w:tc>
      </w:tr>
      <w:tr w:rsidR="00165F48" w:rsidRPr="00165F48" w:rsidTr="00CF531A">
        <w:trPr>
          <w:trHeight w:val="966"/>
        </w:trPr>
        <w:tc>
          <w:tcPr>
            <w:tcW w:w="913" w:type="pct"/>
          </w:tcPr>
          <w:p w:rsidR="00D520A3" w:rsidRPr="00165F48" w:rsidRDefault="003D2B85" w:rsidP="003D2B85">
            <w:pPr>
              <w:pStyle w:val="Date"/>
            </w:pPr>
            <w:r w:rsidRPr="00165F48">
              <w:t>June 2018</w:t>
            </w:r>
            <w:r w:rsidR="00843164" w:rsidRPr="00165F48">
              <w:t>-</w:t>
            </w:r>
          </w:p>
          <w:p w:rsidR="00843164" w:rsidRPr="00165F48" w:rsidRDefault="003D2B85" w:rsidP="003D2B85">
            <w:pPr>
              <w:pStyle w:val="Date"/>
            </w:pPr>
            <w:r w:rsidRPr="00165F48">
              <w:t>August 2018</w:t>
            </w:r>
          </w:p>
        </w:tc>
        <w:tc>
          <w:tcPr>
            <w:tcW w:w="4087" w:type="pct"/>
          </w:tcPr>
          <w:p w:rsidR="00843164" w:rsidRPr="00165F48" w:rsidRDefault="003D2B85" w:rsidP="00297EBC">
            <w:pPr>
              <w:rPr>
                <w:color w:val="auto"/>
              </w:rPr>
            </w:pPr>
            <w:r w:rsidRPr="00165F48">
              <w:rPr>
                <w:b/>
                <w:color w:val="auto"/>
              </w:rPr>
              <w:t>Assurance Intern</w:t>
            </w:r>
            <w:r w:rsidR="00843164" w:rsidRPr="00165F48">
              <w:rPr>
                <w:color w:val="auto"/>
              </w:rPr>
              <w:t>,  </w:t>
            </w:r>
            <w:r w:rsidRPr="00165F48">
              <w:rPr>
                <w:rStyle w:val="Emphasis"/>
                <w:color w:val="auto"/>
              </w:rPr>
              <w:t>RSM US LLP</w:t>
            </w:r>
          </w:p>
          <w:p w:rsidR="00B2574E" w:rsidRPr="00165F48" w:rsidRDefault="0083663D" w:rsidP="0061121D">
            <w:pPr>
              <w:pStyle w:val="ListBullet"/>
              <w:rPr>
                <w:color w:val="auto"/>
              </w:rPr>
            </w:pPr>
            <w:r w:rsidRPr="00165F48">
              <w:rPr>
                <w:color w:val="auto"/>
              </w:rPr>
              <w:t xml:space="preserve">Assisted with </w:t>
            </w:r>
            <w:r w:rsidR="00B2574E" w:rsidRPr="00165F48">
              <w:rPr>
                <w:color w:val="auto"/>
              </w:rPr>
              <w:t>Employee Benefit Plans</w:t>
            </w:r>
            <w:r w:rsidRPr="00165F48">
              <w:rPr>
                <w:color w:val="auto"/>
              </w:rPr>
              <w:t xml:space="preserve"> and Audits for numerous lines of business including but not limited to nonprofits, public companies, distribution firms, homeowners associations, manufacturing companies, and more</w:t>
            </w:r>
          </w:p>
          <w:p w:rsidR="0061121D" w:rsidRPr="00165F48" w:rsidRDefault="0061121D" w:rsidP="00B2574E">
            <w:pPr>
              <w:pStyle w:val="ListBullet"/>
              <w:rPr>
                <w:color w:val="auto"/>
              </w:rPr>
            </w:pPr>
            <w:r w:rsidRPr="00165F48">
              <w:rPr>
                <w:color w:val="auto"/>
              </w:rPr>
              <w:t>Successfully hosted a charity event</w:t>
            </w:r>
            <w:r w:rsidR="007D1355" w:rsidRPr="00165F48">
              <w:rPr>
                <w:color w:val="auto"/>
              </w:rPr>
              <w:t>, raised over $3,000</w:t>
            </w:r>
            <w:r w:rsidRPr="00165F48">
              <w:rPr>
                <w:color w:val="auto"/>
              </w:rPr>
              <w:t xml:space="preserve"> for United Way</w:t>
            </w:r>
          </w:p>
        </w:tc>
      </w:tr>
      <w:tr w:rsidR="00165F48" w:rsidRPr="00165F48" w:rsidTr="00CF531A">
        <w:trPr>
          <w:trHeight w:val="966"/>
        </w:trPr>
        <w:tc>
          <w:tcPr>
            <w:tcW w:w="913" w:type="pct"/>
          </w:tcPr>
          <w:p w:rsidR="00D520A3" w:rsidRPr="00165F48" w:rsidRDefault="003D2B85" w:rsidP="003D2B85">
            <w:pPr>
              <w:pStyle w:val="Date"/>
            </w:pPr>
            <w:r w:rsidRPr="00165F48">
              <w:t>January 2018-</w:t>
            </w:r>
          </w:p>
          <w:p w:rsidR="003D2B85" w:rsidRPr="00165F48" w:rsidRDefault="003D2B85" w:rsidP="003D2B85">
            <w:pPr>
              <w:pStyle w:val="Date"/>
            </w:pPr>
            <w:r w:rsidRPr="00165F48">
              <w:t>March 2018</w:t>
            </w:r>
          </w:p>
        </w:tc>
        <w:tc>
          <w:tcPr>
            <w:tcW w:w="4087" w:type="pct"/>
          </w:tcPr>
          <w:p w:rsidR="003D2B85" w:rsidRPr="00165F48" w:rsidRDefault="003D2B85" w:rsidP="00297EBC">
            <w:pPr>
              <w:rPr>
                <w:i/>
                <w:color w:val="auto"/>
              </w:rPr>
            </w:pPr>
            <w:r w:rsidRPr="00165F48">
              <w:rPr>
                <w:b/>
                <w:color w:val="auto"/>
              </w:rPr>
              <w:t>Assurance Intern</w:t>
            </w:r>
            <w:r w:rsidRPr="00165F48">
              <w:rPr>
                <w:color w:val="auto"/>
              </w:rPr>
              <w:t xml:space="preserve">, </w:t>
            </w:r>
            <w:r w:rsidRPr="00165F48">
              <w:rPr>
                <w:i/>
                <w:color w:val="auto"/>
              </w:rPr>
              <w:t>Blair, Bohle &amp; Whitsitt PLLC</w:t>
            </w:r>
          </w:p>
          <w:p w:rsidR="003D2B85" w:rsidRPr="00165F48" w:rsidRDefault="001D6876" w:rsidP="001D6876">
            <w:pPr>
              <w:pStyle w:val="ListBullet"/>
              <w:rPr>
                <w:rFonts w:eastAsiaTheme="minorEastAsia"/>
                <w:b/>
                <w:color w:val="auto"/>
              </w:rPr>
            </w:pPr>
            <w:r w:rsidRPr="00165F48">
              <w:rPr>
                <w:color w:val="auto"/>
              </w:rPr>
              <w:t>Sharpened my analytical skills as I audited client financials and internal control processes</w:t>
            </w:r>
          </w:p>
        </w:tc>
      </w:tr>
      <w:tr w:rsidR="00165F48" w:rsidRPr="00165F48" w:rsidTr="00CF531A">
        <w:trPr>
          <w:trHeight w:val="1415"/>
        </w:trPr>
        <w:tc>
          <w:tcPr>
            <w:tcW w:w="913" w:type="pct"/>
          </w:tcPr>
          <w:p w:rsidR="003D2B85" w:rsidRPr="00165F48" w:rsidRDefault="003D2B85" w:rsidP="003D2B85">
            <w:pPr>
              <w:pStyle w:val="Date"/>
            </w:pPr>
            <w:r w:rsidRPr="00165F48">
              <w:t>February 2017- January 2018</w:t>
            </w:r>
          </w:p>
        </w:tc>
        <w:tc>
          <w:tcPr>
            <w:tcW w:w="4087" w:type="pct"/>
          </w:tcPr>
          <w:p w:rsidR="003D2B85" w:rsidRPr="00165F48" w:rsidRDefault="003D2B85" w:rsidP="00297EBC">
            <w:pPr>
              <w:rPr>
                <w:i/>
                <w:color w:val="auto"/>
              </w:rPr>
            </w:pPr>
            <w:r w:rsidRPr="00165F48">
              <w:rPr>
                <w:b/>
                <w:color w:val="auto"/>
              </w:rPr>
              <w:t>Project Analyst</w:t>
            </w:r>
            <w:r w:rsidR="0091770E" w:rsidRPr="00165F48">
              <w:rPr>
                <w:b/>
                <w:color w:val="auto"/>
              </w:rPr>
              <w:t xml:space="preserve"> Intern</w:t>
            </w:r>
            <w:r w:rsidRPr="00165F48">
              <w:rPr>
                <w:color w:val="auto"/>
              </w:rPr>
              <w:t xml:space="preserve">, </w:t>
            </w:r>
            <w:r w:rsidRPr="00165F48">
              <w:rPr>
                <w:i/>
                <w:color w:val="auto"/>
              </w:rPr>
              <w:t>Crown Castle International Corp.</w:t>
            </w:r>
          </w:p>
          <w:p w:rsidR="00E478FC" w:rsidRPr="00165F48" w:rsidRDefault="00E478FC" w:rsidP="0026361E">
            <w:pPr>
              <w:pStyle w:val="ListBullet"/>
              <w:rPr>
                <w:color w:val="auto"/>
              </w:rPr>
            </w:pPr>
            <w:r w:rsidRPr="00165F48">
              <w:rPr>
                <w:color w:val="auto"/>
              </w:rPr>
              <w:t>Provided a variety of accounting and financial support</w:t>
            </w:r>
            <w:r w:rsidR="0026361E" w:rsidRPr="00165F48">
              <w:rPr>
                <w:color w:val="auto"/>
              </w:rPr>
              <w:t xml:space="preserve"> and p</w:t>
            </w:r>
            <w:r w:rsidRPr="00165F48">
              <w:rPr>
                <w:color w:val="auto"/>
              </w:rPr>
              <w:t>erformed accounts receivable duties, account reconciliation, PO creation</w:t>
            </w:r>
          </w:p>
          <w:p w:rsidR="00E478FC" w:rsidRPr="00165F48" w:rsidRDefault="00E478FC" w:rsidP="00E478FC">
            <w:pPr>
              <w:pStyle w:val="ListBullet"/>
              <w:rPr>
                <w:color w:val="auto"/>
              </w:rPr>
            </w:pPr>
            <w:r w:rsidRPr="00165F48">
              <w:rPr>
                <w:color w:val="auto"/>
              </w:rPr>
              <w:t>National Intern Case Study Competition, hosted by corporate office</w:t>
            </w:r>
          </w:p>
        </w:tc>
      </w:tr>
    </w:tbl>
    <w:p w:rsidR="00F20932" w:rsidRPr="00165F48" w:rsidRDefault="003B7CD3" w:rsidP="0033770D">
      <w:pPr>
        <w:pStyle w:val="Heading1"/>
        <w:rPr>
          <w:color w:val="auto"/>
        </w:rPr>
      </w:pPr>
      <w:r w:rsidRPr="00165F48">
        <w:rPr>
          <w:color w:val="auto"/>
        </w:rPr>
        <w:lastRenderedPageBreak/>
        <w:t>Philanthropy</w:t>
      </w:r>
    </w:p>
    <w:p w:rsidR="00F20932" w:rsidRPr="00165F48" w:rsidRDefault="00F20932" w:rsidP="00F20932">
      <w:pPr>
        <w:rPr>
          <w:color w:val="auto"/>
        </w:rPr>
      </w:pPr>
    </w:p>
    <w:p w:rsidR="003B7CD3" w:rsidRPr="00165F48" w:rsidRDefault="00F20932" w:rsidP="003B7CD3">
      <w:pPr>
        <w:pStyle w:val="ListBullet"/>
        <w:rPr>
          <w:color w:val="auto"/>
        </w:rPr>
      </w:pPr>
      <w:r w:rsidRPr="00165F48">
        <w:rPr>
          <w:color w:val="auto"/>
        </w:rPr>
        <w:t>Hospitality House of Charl</w:t>
      </w:r>
      <w:bookmarkStart w:id="0" w:name="_GoBack"/>
      <w:bookmarkEnd w:id="0"/>
      <w:r w:rsidRPr="00165F48">
        <w:rPr>
          <w:color w:val="auto"/>
        </w:rPr>
        <w:t>otte</w:t>
      </w:r>
      <w:r w:rsidR="00CF531A" w:rsidRPr="00165F48">
        <w:rPr>
          <w:color w:val="auto"/>
        </w:rPr>
        <w:t>, Note Taker for Disability Services (over 200 hours)</w:t>
      </w:r>
      <w:r w:rsidR="003B7CD3" w:rsidRPr="00165F48">
        <w:rPr>
          <w:color w:val="auto"/>
        </w:rPr>
        <w:t>, and more</w:t>
      </w:r>
    </w:p>
    <w:sectPr w:rsidR="003B7CD3" w:rsidRPr="00165F48" w:rsidSect="00185653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38E" w:rsidRDefault="00DC338E">
      <w:pPr>
        <w:spacing w:after="0"/>
      </w:pPr>
      <w:r>
        <w:separator/>
      </w:r>
    </w:p>
    <w:p w:rsidR="00DC338E" w:rsidRDefault="00DC338E"/>
  </w:endnote>
  <w:endnote w:type="continuationSeparator" w:id="0">
    <w:p w:rsidR="00DC338E" w:rsidRDefault="00DC338E">
      <w:pPr>
        <w:spacing w:after="0"/>
      </w:pPr>
      <w:r>
        <w:continuationSeparator/>
      </w:r>
    </w:p>
    <w:p w:rsidR="00DC338E" w:rsidRDefault="00DC33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165F48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38E" w:rsidRDefault="00DC338E">
      <w:pPr>
        <w:spacing w:after="0"/>
      </w:pPr>
      <w:r>
        <w:separator/>
      </w:r>
    </w:p>
    <w:p w:rsidR="00DC338E" w:rsidRDefault="00DC338E"/>
  </w:footnote>
  <w:footnote w:type="continuationSeparator" w:id="0">
    <w:p w:rsidR="00DC338E" w:rsidRDefault="00DC338E">
      <w:pPr>
        <w:spacing w:after="0"/>
      </w:pPr>
      <w:r>
        <w:continuationSeparator/>
      </w:r>
    </w:p>
    <w:p w:rsidR="00DC338E" w:rsidRDefault="00DC338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24796E1D"/>
    <w:multiLevelType w:val="hybridMultilevel"/>
    <w:tmpl w:val="2BC69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0"/>
  </w:num>
  <w:num w:numId="17">
    <w:abstractNumId w:val="1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B85"/>
    <w:rsid w:val="00060847"/>
    <w:rsid w:val="00064263"/>
    <w:rsid w:val="0007305D"/>
    <w:rsid w:val="000C0CA7"/>
    <w:rsid w:val="000F2762"/>
    <w:rsid w:val="000F2E26"/>
    <w:rsid w:val="00113E5E"/>
    <w:rsid w:val="00126049"/>
    <w:rsid w:val="00127100"/>
    <w:rsid w:val="0014523F"/>
    <w:rsid w:val="00146CCC"/>
    <w:rsid w:val="00165F48"/>
    <w:rsid w:val="00185653"/>
    <w:rsid w:val="001D6876"/>
    <w:rsid w:val="00250843"/>
    <w:rsid w:val="00254924"/>
    <w:rsid w:val="002556D8"/>
    <w:rsid w:val="002563E8"/>
    <w:rsid w:val="00260D3F"/>
    <w:rsid w:val="0026361E"/>
    <w:rsid w:val="0033770D"/>
    <w:rsid w:val="003917A0"/>
    <w:rsid w:val="00395C78"/>
    <w:rsid w:val="003B7CD3"/>
    <w:rsid w:val="003D2B85"/>
    <w:rsid w:val="00411347"/>
    <w:rsid w:val="004827F9"/>
    <w:rsid w:val="00526C73"/>
    <w:rsid w:val="0061121D"/>
    <w:rsid w:val="00650306"/>
    <w:rsid w:val="00693B17"/>
    <w:rsid w:val="006C556C"/>
    <w:rsid w:val="006D4F13"/>
    <w:rsid w:val="00762CE4"/>
    <w:rsid w:val="00797C46"/>
    <w:rsid w:val="007D1355"/>
    <w:rsid w:val="0083663D"/>
    <w:rsid w:val="00843164"/>
    <w:rsid w:val="00851F46"/>
    <w:rsid w:val="00854E7D"/>
    <w:rsid w:val="008551F7"/>
    <w:rsid w:val="008A74DF"/>
    <w:rsid w:val="008B5DC0"/>
    <w:rsid w:val="008D70F2"/>
    <w:rsid w:val="0090087A"/>
    <w:rsid w:val="0091770E"/>
    <w:rsid w:val="00931499"/>
    <w:rsid w:val="00931654"/>
    <w:rsid w:val="00A82DCC"/>
    <w:rsid w:val="00AF61CD"/>
    <w:rsid w:val="00B2574E"/>
    <w:rsid w:val="00B76B98"/>
    <w:rsid w:val="00BA3AD3"/>
    <w:rsid w:val="00C02E26"/>
    <w:rsid w:val="00C067C5"/>
    <w:rsid w:val="00C21FC7"/>
    <w:rsid w:val="00C226AB"/>
    <w:rsid w:val="00CC05D9"/>
    <w:rsid w:val="00CD7582"/>
    <w:rsid w:val="00CD7B67"/>
    <w:rsid w:val="00CF531A"/>
    <w:rsid w:val="00D0020C"/>
    <w:rsid w:val="00D06E8C"/>
    <w:rsid w:val="00D520A3"/>
    <w:rsid w:val="00D568D3"/>
    <w:rsid w:val="00D65641"/>
    <w:rsid w:val="00D81F4E"/>
    <w:rsid w:val="00DC338E"/>
    <w:rsid w:val="00E42361"/>
    <w:rsid w:val="00E478FC"/>
    <w:rsid w:val="00E76367"/>
    <w:rsid w:val="00F20932"/>
    <w:rsid w:val="00F20BFD"/>
    <w:rsid w:val="00F25533"/>
    <w:rsid w:val="00F6077F"/>
    <w:rsid w:val="00F63B5F"/>
    <w:rsid w:val="00FB61E2"/>
    <w:rsid w:val="00FC4A3B"/>
    <w:rsid w:val="00FC6F16"/>
    <w:rsid w:val="00FF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4DB8B-AA46-4730-BC27-10CA3C73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067702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7D23EDBD2EA4FA3802D43C6A8CDB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744A7-7D5B-4687-BDCA-29788686D93F}"/>
      </w:docPartPr>
      <w:docPartBody>
        <w:p w:rsidR="00644A91" w:rsidRDefault="00040707">
          <w:pPr>
            <w:pStyle w:val="87D23EDBD2EA4FA3802D43C6A8CDB592"/>
          </w:pPr>
          <w:r w:rsidRPr="00843164">
            <w:t>Objective</w:t>
          </w:r>
        </w:p>
      </w:docPartBody>
    </w:docPart>
    <w:docPart>
      <w:docPartPr>
        <w:name w:val="3744AE242BC4464EB6068203A8C82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18F91-A674-414C-AE3A-60CD4E2C7802}"/>
      </w:docPartPr>
      <w:docPartBody>
        <w:p w:rsidR="00644A91" w:rsidRDefault="00040707">
          <w:pPr>
            <w:pStyle w:val="3744AE242BC4464EB6068203A8C82FE0"/>
          </w:pPr>
          <w:r w:rsidRPr="00843164">
            <w:t>Experience</w:t>
          </w:r>
        </w:p>
      </w:docPartBody>
    </w:docPart>
    <w:docPart>
      <w:docPartPr>
        <w:name w:val="8A9AA3869F4C407A82349B7263696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E33B1-ACB2-4894-B8B7-EBBC30A571F7}"/>
      </w:docPartPr>
      <w:docPartBody>
        <w:p w:rsidR="00644A91" w:rsidRDefault="004B2C51" w:rsidP="004B2C51">
          <w:pPr>
            <w:pStyle w:val="8A9AA3869F4C407A82349B7263696FA4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C51"/>
    <w:rsid w:val="00040707"/>
    <w:rsid w:val="001F47FD"/>
    <w:rsid w:val="004B2C51"/>
    <w:rsid w:val="00644A91"/>
    <w:rsid w:val="00657C1A"/>
    <w:rsid w:val="00787225"/>
    <w:rsid w:val="008468C7"/>
    <w:rsid w:val="00F01128"/>
    <w:rsid w:val="00F4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CB25AD0CB645D7A0AB894F28244C04">
    <w:name w:val="77CB25AD0CB645D7A0AB894F28244C04"/>
  </w:style>
  <w:style w:type="paragraph" w:customStyle="1" w:styleId="E7F20ACD3DBB4903ABFACA50F947D62A">
    <w:name w:val="E7F20ACD3DBB4903ABFACA50F947D62A"/>
  </w:style>
  <w:style w:type="paragraph" w:customStyle="1" w:styleId="486D4F3B2C8B426090C7F671022AE94E">
    <w:name w:val="486D4F3B2C8B426090C7F671022AE94E"/>
  </w:style>
  <w:style w:type="paragraph" w:customStyle="1" w:styleId="50F2575A06534CD9B7B0EC7A2902F75E">
    <w:name w:val="50F2575A06534CD9B7B0EC7A2902F75E"/>
  </w:style>
  <w:style w:type="paragraph" w:customStyle="1" w:styleId="87D23EDBD2EA4FA3802D43C6A8CDB592">
    <w:name w:val="87D23EDBD2EA4FA3802D43C6A8CDB592"/>
  </w:style>
  <w:style w:type="paragraph" w:customStyle="1" w:styleId="D630B2C8781B49E483E7A00568167828">
    <w:name w:val="D630B2C8781B49E483E7A00568167828"/>
  </w:style>
  <w:style w:type="paragraph" w:customStyle="1" w:styleId="3E5D8E0DB8FB4F55BD7DF41D98D0B5E1">
    <w:name w:val="3E5D8E0DB8FB4F55BD7DF41D98D0B5E1"/>
  </w:style>
  <w:style w:type="paragraph" w:customStyle="1" w:styleId="A4B02C51D6D44E3894FC34045CCFDD82">
    <w:name w:val="A4B02C51D6D44E3894FC34045CCFDD82"/>
  </w:style>
  <w:style w:type="paragraph" w:customStyle="1" w:styleId="3744AE242BC4464EB6068203A8C82FE0">
    <w:name w:val="3744AE242BC4464EB6068203A8C82FE0"/>
  </w:style>
  <w:style w:type="paragraph" w:customStyle="1" w:styleId="E8704541E39143468C8C56B0AB6C98C3">
    <w:name w:val="E8704541E39143468C8C56B0AB6C98C3"/>
  </w:style>
  <w:style w:type="paragraph" w:customStyle="1" w:styleId="2E9F682A0CBF45B3AC02A0A7630B5159">
    <w:name w:val="2E9F682A0CBF45B3AC02A0A7630B5159"/>
  </w:style>
  <w:style w:type="paragraph" w:customStyle="1" w:styleId="B2951FEA1AF04EFBA6352C3039245D49">
    <w:name w:val="B2951FEA1AF04EFBA6352C3039245D49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FD2BFA3BEF88466E8E5B1C4D542BB688">
    <w:name w:val="FD2BFA3BEF88466E8E5B1C4D542BB688"/>
  </w:style>
  <w:style w:type="paragraph" w:customStyle="1" w:styleId="063AD31A882240E183BB3F52DD935193">
    <w:name w:val="063AD31A882240E183BB3F52DD935193"/>
  </w:style>
  <w:style w:type="paragraph" w:customStyle="1" w:styleId="756681E7BA1946459B325E0EC52D2C23">
    <w:name w:val="756681E7BA1946459B325E0EC52D2C23"/>
  </w:style>
  <w:style w:type="paragraph" w:customStyle="1" w:styleId="95599601806741A797ACBC17C67779DD">
    <w:name w:val="95599601806741A797ACBC17C67779DD"/>
  </w:style>
  <w:style w:type="paragraph" w:customStyle="1" w:styleId="F5A9FCBAB6EE4E33AA0E3ADD0ED24EE5">
    <w:name w:val="F5A9FCBAB6EE4E33AA0E3ADD0ED24EE5"/>
  </w:style>
  <w:style w:type="paragraph" w:customStyle="1" w:styleId="4C137EB7E730485C939EB0FE021C2A1A">
    <w:name w:val="4C137EB7E730485C939EB0FE021C2A1A"/>
  </w:style>
  <w:style w:type="paragraph" w:customStyle="1" w:styleId="356A7739B4134DC3BECE249479E67379">
    <w:name w:val="356A7739B4134DC3BECE249479E67379"/>
  </w:style>
  <w:style w:type="paragraph" w:customStyle="1" w:styleId="EE4FD3BCBB9C4033BA7EC3F59B50DBE3">
    <w:name w:val="EE4FD3BCBB9C4033BA7EC3F59B50DBE3"/>
  </w:style>
  <w:style w:type="paragraph" w:customStyle="1" w:styleId="16A10FFE5849407CA1B8CBE5804A667A">
    <w:name w:val="16A10FFE5849407CA1B8CBE5804A667A"/>
  </w:style>
  <w:style w:type="paragraph" w:customStyle="1" w:styleId="7966C5F6C8E2480ABBB9B7D949CBFF9D">
    <w:name w:val="7966C5F6C8E2480ABBB9B7D949CBFF9D"/>
  </w:style>
  <w:style w:type="paragraph" w:customStyle="1" w:styleId="A97425D7E8F149F9AF2E70917FD0F751">
    <w:name w:val="A97425D7E8F149F9AF2E70917FD0F751"/>
  </w:style>
  <w:style w:type="paragraph" w:customStyle="1" w:styleId="5D054A11469E4678BAD282A40B011430">
    <w:name w:val="5D054A11469E4678BAD282A40B011430"/>
  </w:style>
  <w:style w:type="paragraph" w:customStyle="1" w:styleId="E56C77084D75458096E5E97683236EF5">
    <w:name w:val="E56C77084D75458096E5E97683236EF5"/>
  </w:style>
  <w:style w:type="paragraph" w:customStyle="1" w:styleId="9B6F7AD72934477B98A7D56E5CF7DCC5">
    <w:name w:val="9B6F7AD72934477B98A7D56E5CF7DCC5"/>
  </w:style>
  <w:style w:type="paragraph" w:customStyle="1" w:styleId="F9EFF4CB00414C4DAEBED5DA7E33576A">
    <w:name w:val="F9EFF4CB00414C4DAEBED5DA7E33576A"/>
  </w:style>
  <w:style w:type="paragraph" w:customStyle="1" w:styleId="1AD7D44A4CD04DE8B5E81B9B3BB56BF9">
    <w:name w:val="1AD7D44A4CD04DE8B5E81B9B3BB56BF9"/>
  </w:style>
  <w:style w:type="paragraph" w:customStyle="1" w:styleId="8BFF5302AA8A45E589316CFA2F30112A">
    <w:name w:val="8BFF5302AA8A45E589316CFA2F30112A"/>
  </w:style>
  <w:style w:type="paragraph" w:customStyle="1" w:styleId="AF1033D90FC8480198AE3308664521DC">
    <w:name w:val="AF1033D90FC8480198AE3308664521DC"/>
    <w:rsid w:val="004B2C51"/>
  </w:style>
  <w:style w:type="paragraph" w:customStyle="1" w:styleId="BE2C214306E745CCBD54C163F829C972">
    <w:name w:val="BE2C214306E745CCBD54C163F829C972"/>
    <w:rsid w:val="004B2C51"/>
  </w:style>
  <w:style w:type="paragraph" w:customStyle="1" w:styleId="98A39D75643742869926081A38F3DBC5">
    <w:name w:val="98A39D75643742869926081A38F3DBC5"/>
    <w:rsid w:val="004B2C51"/>
  </w:style>
  <w:style w:type="paragraph" w:customStyle="1" w:styleId="8A9AA3869F4C407A82349B7263696FA4">
    <w:name w:val="8A9AA3869F4C407A82349B7263696FA4"/>
    <w:rsid w:val="004B2C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90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Warren, Kelsey</dc:creator>
  <cp:lastModifiedBy>Warren, Kelsey</cp:lastModifiedBy>
  <cp:revision>40</cp:revision>
  <dcterms:created xsi:type="dcterms:W3CDTF">2019-01-17T19:31:00Z</dcterms:created>
  <dcterms:modified xsi:type="dcterms:W3CDTF">2020-05-22T15:40:00Z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