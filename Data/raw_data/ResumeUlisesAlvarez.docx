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7EBE" w14:textId="2824D650" w:rsidR="00CF31DE" w:rsidRPr="00814CC4" w:rsidRDefault="004D1BF6" w:rsidP="00814CC4">
      <w:pPr>
        <w:pStyle w:val="NormalBodyText"/>
        <w:ind w:left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Ulises Alvarez</w:t>
      </w:r>
      <w:r w:rsidR="00B91452">
        <w:br/>
      </w:r>
      <w:r w:rsidR="49FB3299" w:rsidRPr="49FB3299">
        <w:rPr>
          <w:rFonts w:ascii="Times New Roman" w:eastAsia="Times New Roman" w:hAnsi="Times New Roman" w:cs="Times New Roman"/>
          <w:sz w:val="24"/>
          <w:szCs w:val="24"/>
          <w:lang w:val="pt-BR"/>
        </w:rPr>
        <w:t>1422 E 22nd St. Los Angeles, CA 90011</w:t>
      </w:r>
    </w:p>
    <w:p w14:paraId="705A1410" w14:textId="4AA7F67F" w:rsidR="00CF31DE" w:rsidRPr="00CF31DE" w:rsidRDefault="004D1BF6" w:rsidP="00CF31DE">
      <w:pPr>
        <w:pStyle w:val="NormalBody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213-268-9471</w:t>
      </w:r>
      <w:r w:rsidR="00CF31DE">
        <w:rPr>
          <w:rFonts w:ascii="Times New Roman" w:hAnsi="Times New Roman" w:cs="Times New Roman"/>
          <w:sz w:val="24"/>
          <w:szCs w:val="24"/>
        </w:rPr>
        <w:t xml:space="preserve">|| </w:t>
      </w:r>
      <w:r>
        <w:rPr>
          <w:rFonts w:ascii="Times New Roman" w:hAnsi="Times New Roman" w:cs="Times New Roman"/>
          <w:sz w:val="24"/>
          <w:szCs w:val="24"/>
        </w:rPr>
        <w:t>ulises_6_27@hotmail.com</w:t>
      </w:r>
    </w:p>
    <w:p w14:paraId="4AC0B03C" w14:textId="77777777" w:rsidR="00123D85" w:rsidRPr="00CD2D80" w:rsidRDefault="00AF2379" w:rsidP="00FD3546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CD2D80">
        <w:rPr>
          <w:rFonts w:ascii="Times New Roman" w:hAnsi="Times New Roman" w:cs="Times New Roman"/>
          <w:sz w:val="24"/>
          <w:szCs w:val="24"/>
        </w:rPr>
        <w:t>EDUCATION</w:t>
      </w:r>
    </w:p>
    <w:p w14:paraId="5D35C28A" w14:textId="7882F040" w:rsidR="00123D85" w:rsidRPr="00CD2D80" w:rsidRDefault="00940BE6" w:rsidP="00FD3546">
      <w:pPr>
        <w:pStyle w:val="JobTitle"/>
        <w:rPr>
          <w:rFonts w:ascii="Times New Roman" w:hAnsi="Times New Roman" w:cs="Times New Roman"/>
          <w:sz w:val="20"/>
          <w:szCs w:val="20"/>
        </w:rPr>
      </w:pPr>
      <w:r w:rsidRPr="00CD2D80">
        <w:rPr>
          <w:rFonts w:ascii="Times New Roman" w:hAnsi="Times New Roman" w:cs="Times New Roman"/>
          <w:sz w:val="20"/>
          <w:szCs w:val="20"/>
        </w:rPr>
        <w:t>B.A. University of California, Santa Barbara</w:t>
      </w:r>
      <w:r w:rsidR="00CF31DE" w:rsidRPr="00CD2D80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145212" w:rsidRPr="00CD2D8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5A6CC8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45212" w:rsidRPr="00CD2D80">
        <w:rPr>
          <w:rFonts w:ascii="Times New Roman" w:hAnsi="Times New Roman" w:cs="Times New Roman"/>
          <w:sz w:val="20"/>
          <w:szCs w:val="20"/>
        </w:rPr>
        <w:t>Degree Received</w:t>
      </w:r>
      <w:r w:rsidRPr="00CD2D80">
        <w:rPr>
          <w:rFonts w:ascii="Times New Roman" w:hAnsi="Times New Roman" w:cs="Times New Roman"/>
          <w:sz w:val="20"/>
          <w:szCs w:val="20"/>
        </w:rPr>
        <w:t xml:space="preserve">: </w:t>
      </w:r>
      <w:r w:rsidR="004D1BF6">
        <w:rPr>
          <w:rFonts w:ascii="Times New Roman" w:hAnsi="Times New Roman" w:cs="Times New Roman"/>
          <w:sz w:val="20"/>
          <w:szCs w:val="20"/>
        </w:rPr>
        <w:t>June 2015</w:t>
      </w:r>
    </w:p>
    <w:p w14:paraId="727512AE" w14:textId="167FACC5" w:rsidR="00940BE6" w:rsidRDefault="00940BE6" w:rsidP="0066455B">
      <w:pPr>
        <w:pStyle w:val="NormalBodyText"/>
        <w:rPr>
          <w:rFonts w:ascii="Times New Roman" w:hAnsi="Times New Roman" w:cs="Times New Roman"/>
          <w:sz w:val="20"/>
          <w:szCs w:val="20"/>
        </w:rPr>
      </w:pPr>
      <w:r w:rsidRPr="00CD2D80">
        <w:rPr>
          <w:rFonts w:ascii="Times New Roman" w:hAnsi="Times New Roman" w:cs="Times New Roman"/>
          <w:sz w:val="20"/>
          <w:szCs w:val="20"/>
        </w:rPr>
        <w:t>Major</w:t>
      </w:r>
      <w:r w:rsidR="004D1BF6">
        <w:rPr>
          <w:rFonts w:ascii="Times New Roman" w:hAnsi="Times New Roman" w:cs="Times New Roman"/>
          <w:sz w:val="20"/>
          <w:szCs w:val="20"/>
        </w:rPr>
        <w:t>: Sociology</w:t>
      </w:r>
    </w:p>
    <w:p w14:paraId="22CC665C" w14:textId="63138141" w:rsidR="004D1BF6" w:rsidRDefault="004D1BF6" w:rsidP="0066455B">
      <w:pPr>
        <w:pStyle w:val="NormalBody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Minor: History</w:t>
      </w:r>
    </w:p>
    <w:p w14:paraId="7134F030" w14:textId="38468C5E" w:rsidR="00DC03DC" w:rsidRDefault="007316D9" w:rsidP="007316D9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CD2D80">
        <w:rPr>
          <w:rFonts w:ascii="Times New Roman" w:hAnsi="Times New Roman" w:cs="Times New Roman"/>
          <w:sz w:val="24"/>
          <w:szCs w:val="24"/>
        </w:rPr>
        <w:t>Work experience</w:t>
      </w:r>
    </w:p>
    <w:p w14:paraId="2021DB78" w14:textId="77777777" w:rsidR="005372E0" w:rsidRDefault="005372E0" w:rsidP="00D453B6">
      <w:pPr>
        <w:pStyle w:val="NormalBodyText"/>
        <w:tabs>
          <w:tab w:val="clear" w:pos="75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Macy’s</w:t>
      </w:r>
    </w:p>
    <w:p w14:paraId="4DED59CB" w14:textId="1E97CE1C" w:rsidR="005372E0" w:rsidRDefault="005372E0" w:rsidP="00D453B6">
      <w:pPr>
        <w:pStyle w:val="NormalBodyText"/>
        <w:tabs>
          <w:tab w:val="clear" w:pos="756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Men’s Activewear Shop Captain                                                                              </w:t>
      </w:r>
      <w:r w:rsidR="008C0E0D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November 2015-</w:t>
      </w:r>
      <w:r w:rsidR="008C0E0D">
        <w:rPr>
          <w:rFonts w:ascii="Times New Roman" w:hAnsi="Times New Roman" w:cs="Times New Roman"/>
          <w:b/>
          <w:bCs/>
          <w:sz w:val="20"/>
          <w:szCs w:val="20"/>
        </w:rPr>
        <w:t>Current</w:t>
      </w:r>
    </w:p>
    <w:p w14:paraId="259A9A5D" w14:textId="353DC0CA" w:rsidR="005372E0" w:rsidRPr="005372E0" w:rsidRDefault="005372E0" w:rsidP="005372E0">
      <w:pPr>
        <w:pStyle w:val="NormalBodyText"/>
        <w:numPr>
          <w:ilvl w:val="0"/>
          <w:numId w:val="19"/>
        </w:numPr>
        <w:tabs>
          <w:tab w:val="clear" w:pos="756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customers in shopping for the perfect activewear fit that tailor</w:t>
      </w:r>
      <w:r w:rsidR="009D7E4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their specific needs</w:t>
      </w:r>
      <w:r w:rsidR="00BC0868">
        <w:rPr>
          <w:rFonts w:ascii="Times New Roman" w:hAnsi="Times New Roman" w:cs="Times New Roman"/>
          <w:sz w:val="20"/>
          <w:szCs w:val="20"/>
        </w:rPr>
        <w:t>.</w:t>
      </w:r>
    </w:p>
    <w:p w14:paraId="3AC77DEA" w14:textId="5B7D74CF" w:rsidR="005372E0" w:rsidRPr="00B527E9" w:rsidRDefault="00B527E9" w:rsidP="005372E0">
      <w:pPr>
        <w:pStyle w:val="NormalBodyText"/>
        <w:numPr>
          <w:ilvl w:val="0"/>
          <w:numId w:val="19"/>
        </w:numPr>
        <w:tabs>
          <w:tab w:val="clear" w:pos="756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9D7E48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 up customers and help with recovery of the sales floor</w:t>
      </w:r>
      <w:r w:rsidR="00907208">
        <w:rPr>
          <w:rFonts w:ascii="Times New Roman" w:hAnsi="Times New Roman" w:cs="Times New Roman"/>
          <w:sz w:val="20"/>
          <w:szCs w:val="20"/>
        </w:rPr>
        <w:t>.</w:t>
      </w:r>
    </w:p>
    <w:p w14:paraId="264A567E" w14:textId="724DC159" w:rsidR="00B527E9" w:rsidRPr="00E616A3" w:rsidRDefault="00635DDC" w:rsidP="005372E0">
      <w:pPr>
        <w:pStyle w:val="NormalBodyText"/>
        <w:numPr>
          <w:ilvl w:val="0"/>
          <w:numId w:val="19"/>
        </w:numPr>
        <w:tabs>
          <w:tab w:val="clear" w:pos="756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an in</w:t>
      </w:r>
      <w:r w:rsidR="009D7E4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store platform</w:t>
      </w:r>
      <w:r w:rsidR="009A3389">
        <w:rPr>
          <w:rFonts w:ascii="Times New Roman" w:hAnsi="Times New Roman" w:cs="Times New Roman"/>
          <w:sz w:val="20"/>
          <w:szCs w:val="20"/>
        </w:rPr>
        <w:t xml:space="preserve"> (My Client) </w:t>
      </w:r>
      <w:r w:rsidR="00F65D64">
        <w:rPr>
          <w:rFonts w:ascii="Times New Roman" w:hAnsi="Times New Roman" w:cs="Times New Roman"/>
          <w:sz w:val="20"/>
          <w:szCs w:val="20"/>
        </w:rPr>
        <w:t xml:space="preserve">to build customer loyalty. </w:t>
      </w:r>
      <w:r w:rsidR="003B7105">
        <w:rPr>
          <w:rFonts w:ascii="Times New Roman" w:hAnsi="Times New Roman" w:cs="Times New Roman"/>
          <w:sz w:val="20"/>
          <w:szCs w:val="20"/>
        </w:rPr>
        <w:t>This is</w:t>
      </w:r>
      <w:r w:rsidR="00F65D64">
        <w:rPr>
          <w:rFonts w:ascii="Times New Roman" w:hAnsi="Times New Roman" w:cs="Times New Roman"/>
          <w:sz w:val="20"/>
          <w:szCs w:val="20"/>
        </w:rPr>
        <w:t xml:space="preserve"> used to foster relationship</w:t>
      </w:r>
      <w:r w:rsidR="009B2167">
        <w:rPr>
          <w:rFonts w:ascii="Times New Roman" w:hAnsi="Times New Roman" w:cs="Times New Roman"/>
          <w:sz w:val="20"/>
          <w:szCs w:val="20"/>
        </w:rPr>
        <w:t>s</w:t>
      </w:r>
      <w:r w:rsidR="00F65D64">
        <w:rPr>
          <w:rFonts w:ascii="Times New Roman" w:hAnsi="Times New Roman" w:cs="Times New Roman"/>
          <w:sz w:val="20"/>
          <w:szCs w:val="20"/>
        </w:rPr>
        <w:t xml:space="preserve"> with customers and </w:t>
      </w:r>
      <w:r w:rsidR="00006AFE">
        <w:rPr>
          <w:rFonts w:ascii="Times New Roman" w:hAnsi="Times New Roman" w:cs="Times New Roman"/>
          <w:sz w:val="20"/>
          <w:szCs w:val="20"/>
        </w:rPr>
        <w:t>provide</w:t>
      </w:r>
      <w:r w:rsidR="0051000B">
        <w:rPr>
          <w:rFonts w:ascii="Times New Roman" w:hAnsi="Times New Roman" w:cs="Times New Roman"/>
          <w:sz w:val="20"/>
          <w:szCs w:val="20"/>
        </w:rPr>
        <w:t xml:space="preserve"> personalized service.</w:t>
      </w:r>
    </w:p>
    <w:p w14:paraId="462B4677" w14:textId="295A9009" w:rsidR="00E616A3" w:rsidRPr="00EB5CCB" w:rsidRDefault="003F4390" w:rsidP="005372E0">
      <w:pPr>
        <w:pStyle w:val="NormalBodyText"/>
        <w:numPr>
          <w:ilvl w:val="0"/>
          <w:numId w:val="19"/>
        </w:numPr>
        <w:tabs>
          <w:tab w:val="clear" w:pos="756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 </w:t>
      </w:r>
      <w:r w:rsidR="00E616A3">
        <w:rPr>
          <w:rFonts w:ascii="Times New Roman" w:hAnsi="Times New Roman" w:cs="Times New Roman"/>
          <w:sz w:val="20"/>
          <w:szCs w:val="20"/>
        </w:rPr>
        <w:t xml:space="preserve">new associates by </w:t>
      </w:r>
      <w:r w:rsidR="00F559E2">
        <w:rPr>
          <w:rFonts w:ascii="Times New Roman" w:hAnsi="Times New Roman" w:cs="Times New Roman"/>
          <w:sz w:val="20"/>
          <w:szCs w:val="20"/>
        </w:rPr>
        <w:t>demonstrating</w:t>
      </w:r>
      <w:r w:rsidR="00E616A3">
        <w:rPr>
          <w:rFonts w:ascii="Times New Roman" w:hAnsi="Times New Roman" w:cs="Times New Roman"/>
          <w:sz w:val="20"/>
          <w:szCs w:val="20"/>
        </w:rPr>
        <w:t xml:space="preserve"> how to interact with customers and </w:t>
      </w:r>
      <w:r w:rsidR="00F559E2">
        <w:rPr>
          <w:rFonts w:ascii="Times New Roman" w:hAnsi="Times New Roman" w:cs="Times New Roman"/>
          <w:sz w:val="20"/>
          <w:szCs w:val="20"/>
        </w:rPr>
        <w:t xml:space="preserve">informing them of their </w:t>
      </w:r>
      <w:r w:rsidR="00E616A3">
        <w:rPr>
          <w:rFonts w:ascii="Times New Roman" w:hAnsi="Times New Roman" w:cs="Times New Roman"/>
          <w:sz w:val="20"/>
          <w:szCs w:val="20"/>
        </w:rPr>
        <w:t>daily tasks.</w:t>
      </w:r>
    </w:p>
    <w:p w14:paraId="1254642B" w14:textId="2DB75EDC" w:rsidR="00EB5CCB" w:rsidRPr="005372E0" w:rsidRDefault="00444CB1" w:rsidP="005372E0">
      <w:pPr>
        <w:pStyle w:val="NormalBodyText"/>
        <w:numPr>
          <w:ilvl w:val="0"/>
          <w:numId w:val="19"/>
        </w:numPr>
        <w:tabs>
          <w:tab w:val="clear" w:pos="756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overnight shifts to do inventory and ensure that customer’s experiences are not disrupted by this process</w:t>
      </w:r>
      <w:r w:rsidR="0053623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718C57" w14:textId="0C898702" w:rsidR="005372E0" w:rsidRDefault="005372E0" w:rsidP="005372E0">
      <w:pPr>
        <w:pStyle w:val="NormalBodyText"/>
        <w:tabs>
          <w:tab w:val="clear" w:pos="756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130CFCAB" w14:textId="77777777" w:rsidR="005372E0" w:rsidRPr="005372E0" w:rsidRDefault="005372E0" w:rsidP="005372E0">
      <w:pPr>
        <w:pStyle w:val="NormalBodyText"/>
        <w:tabs>
          <w:tab w:val="clear" w:pos="756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77063365" w14:textId="10592171" w:rsidR="00DC03DC" w:rsidRDefault="004D1BF6" w:rsidP="007316D9">
      <w:pPr>
        <w:pStyle w:val="Loca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Home Depot</w:t>
      </w:r>
    </w:p>
    <w:p w14:paraId="43EE90F1" w14:textId="594F0B20" w:rsidR="00DC03DC" w:rsidRPr="00DC03DC" w:rsidRDefault="004D1BF6" w:rsidP="007316D9">
      <w:pPr>
        <w:pStyle w:val="Location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Cashier/ Returns Associates, Garden Associate          February 2013- November 2013, May 2014-July 2015</w:t>
      </w:r>
    </w:p>
    <w:p w14:paraId="25E1ABA4" w14:textId="6E4EA5FC" w:rsidR="00F255F1" w:rsidRDefault="004D1BF6" w:rsidP="00766233">
      <w:pPr>
        <w:pStyle w:val="Location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ringing up costumers and to make sure they had a pleasant shopping experience</w:t>
      </w:r>
    </w:p>
    <w:p w14:paraId="3F512C7E" w14:textId="16ADB25B" w:rsidR="004D1BF6" w:rsidRDefault="00822D96" w:rsidP="00766233">
      <w:pPr>
        <w:pStyle w:val="Location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</w:t>
      </w:r>
      <w:r w:rsidR="004D1BF6">
        <w:rPr>
          <w:rFonts w:ascii="Times New Roman" w:hAnsi="Times New Roman" w:cs="Times New Roman"/>
          <w:sz w:val="20"/>
          <w:szCs w:val="20"/>
        </w:rPr>
        <w:t xml:space="preserve">sure </w:t>
      </w:r>
      <w:r>
        <w:rPr>
          <w:rFonts w:ascii="Times New Roman" w:hAnsi="Times New Roman" w:cs="Times New Roman"/>
          <w:sz w:val="20"/>
          <w:szCs w:val="20"/>
        </w:rPr>
        <w:t xml:space="preserve">that </w:t>
      </w:r>
      <w:r w:rsidR="004D1BF6">
        <w:rPr>
          <w:rFonts w:ascii="Times New Roman" w:hAnsi="Times New Roman" w:cs="Times New Roman"/>
          <w:sz w:val="20"/>
          <w:szCs w:val="20"/>
        </w:rPr>
        <w:t>returned items were compliant with The Home Depot’s return policy</w:t>
      </w:r>
    </w:p>
    <w:p w14:paraId="72D5B4D1" w14:textId="13AD2E22" w:rsidR="00156B95" w:rsidRDefault="00156B95" w:rsidP="00766233">
      <w:pPr>
        <w:pStyle w:val="Location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Answered any questions customers had in regards to the Garden Department.</w:t>
      </w:r>
    </w:p>
    <w:p w14:paraId="28EF04D4" w14:textId="505A7AC2" w:rsidR="00DC03DC" w:rsidRPr="00766233" w:rsidRDefault="00DC03DC" w:rsidP="00766233">
      <w:pPr>
        <w:pStyle w:val="Location"/>
        <w:ind w:left="1008"/>
        <w:rPr>
          <w:rFonts w:ascii="Times New Roman" w:hAnsi="Times New Roman" w:cs="Times New Roman"/>
          <w:sz w:val="20"/>
          <w:szCs w:val="20"/>
        </w:rPr>
      </w:pPr>
      <w:r w:rsidRPr="00766233">
        <w:rPr>
          <w:rFonts w:ascii="Times New Roman" w:hAnsi="Times New Roman" w:cs="Times New Roman"/>
          <w:sz w:val="20"/>
          <w:szCs w:val="20"/>
        </w:rPr>
        <w:tab/>
      </w:r>
    </w:p>
    <w:p w14:paraId="1AEBC387" w14:textId="281C752B" w:rsidR="00A42D86" w:rsidRDefault="004D1BF6" w:rsidP="007316D9">
      <w:pPr>
        <w:pStyle w:val="Loca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Little Caesars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January 2012</w:t>
      </w:r>
      <w:r w:rsidR="00DC03DC">
        <w:rPr>
          <w:rFonts w:ascii="Times New Roman" w:hAnsi="Times New Roman" w:cs="Times New Roman"/>
          <w:b/>
          <w:sz w:val="20"/>
          <w:szCs w:val="20"/>
        </w:rPr>
        <w:t>-December</w:t>
      </w:r>
      <w:r>
        <w:rPr>
          <w:rFonts w:ascii="Times New Roman" w:hAnsi="Times New Roman" w:cs="Times New Roman"/>
          <w:b/>
          <w:sz w:val="20"/>
          <w:szCs w:val="20"/>
        </w:rPr>
        <w:t xml:space="preserve"> 2012</w:t>
      </w:r>
    </w:p>
    <w:p w14:paraId="61B8D254" w14:textId="005A19C0" w:rsidR="00A42D86" w:rsidRDefault="004D1BF6" w:rsidP="007316D9">
      <w:pPr>
        <w:pStyle w:val="Location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Little Caesars Associate</w:t>
      </w:r>
    </w:p>
    <w:p w14:paraId="55B191DF" w14:textId="5A306B3D" w:rsidR="00013EF7" w:rsidRPr="00156B95" w:rsidRDefault="00156B95" w:rsidP="00013EF7">
      <w:pPr>
        <w:pStyle w:val="Location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Took customer</w:t>
      </w:r>
      <w:r w:rsidR="00476BEC">
        <w:rPr>
          <w:rFonts w:ascii="Times New Roman" w:hAnsi="Times New Roman" w:cs="Times New Roman"/>
          <w:sz w:val="20"/>
          <w:szCs w:val="20"/>
        </w:rPr>
        <w:t>’s</w:t>
      </w:r>
      <w:r>
        <w:rPr>
          <w:rFonts w:ascii="Times New Roman" w:hAnsi="Times New Roman" w:cs="Times New Roman"/>
          <w:sz w:val="20"/>
          <w:szCs w:val="20"/>
        </w:rPr>
        <w:t xml:space="preserve"> order</w:t>
      </w:r>
      <w:r w:rsidR="009F0AF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form of payment</w:t>
      </w:r>
    </w:p>
    <w:p w14:paraId="7D724D2F" w14:textId="6C86144C" w:rsidR="00156B95" w:rsidRPr="00156B95" w:rsidRDefault="00E07D42" w:rsidP="00013EF7">
      <w:pPr>
        <w:pStyle w:val="Location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Did</w:t>
      </w:r>
      <w:r w:rsidR="006274A1">
        <w:rPr>
          <w:rFonts w:ascii="Times New Roman" w:hAnsi="Times New Roman" w:cs="Times New Roman"/>
          <w:sz w:val="20"/>
          <w:szCs w:val="20"/>
        </w:rPr>
        <w:t xml:space="preserve"> inventory</w:t>
      </w:r>
      <w:r>
        <w:rPr>
          <w:rFonts w:ascii="Times New Roman" w:hAnsi="Times New Roman" w:cs="Times New Roman"/>
          <w:sz w:val="20"/>
          <w:szCs w:val="20"/>
        </w:rPr>
        <w:t xml:space="preserve"> and ensured that everything was in stock</w:t>
      </w:r>
    </w:p>
    <w:p w14:paraId="15EB50F6" w14:textId="19D3BFE0" w:rsidR="00156B95" w:rsidRPr="00013EF7" w:rsidRDefault="00156B95" w:rsidP="00013EF7">
      <w:pPr>
        <w:pStyle w:val="Location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Made dough and marinara sauce needed to bake the pizzas</w:t>
      </w:r>
    </w:p>
    <w:p w14:paraId="1835EF62" w14:textId="77777777" w:rsidR="00A42D86" w:rsidRPr="00A42D86" w:rsidRDefault="00A42D86" w:rsidP="007316D9">
      <w:pPr>
        <w:pStyle w:val="Location"/>
        <w:rPr>
          <w:rFonts w:ascii="Times New Roman" w:hAnsi="Times New Roman" w:cs="Times New Roman"/>
          <w:b/>
          <w:sz w:val="20"/>
          <w:szCs w:val="20"/>
        </w:rPr>
      </w:pPr>
    </w:p>
    <w:p w14:paraId="682D2E22" w14:textId="4B7C00E1" w:rsidR="007316D9" w:rsidRPr="00CD2D80" w:rsidRDefault="004D1BF6" w:rsidP="007316D9">
      <w:pPr>
        <w:pStyle w:val="Loca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Abercrombie and Fitch</w:t>
      </w:r>
    </w:p>
    <w:p w14:paraId="284FBCA6" w14:textId="040F7E4E" w:rsidR="007316D9" w:rsidRPr="00CD2D80" w:rsidRDefault="004D1BF6" w:rsidP="007316D9">
      <w:pPr>
        <w:pStyle w:val="JobTitl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Sales Associate</w:t>
      </w:r>
      <w:r w:rsidR="0066455B" w:rsidRPr="00CD2D8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CD2D80">
        <w:rPr>
          <w:rFonts w:ascii="Times New Roman" w:hAnsi="Times New Roman" w:cs="Times New Roman"/>
          <w:sz w:val="20"/>
          <w:szCs w:val="20"/>
        </w:rPr>
        <w:t xml:space="preserve">         </w:t>
      </w:r>
      <w:r w:rsidR="00156B9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CD2D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November 2011- December 2011</w:t>
      </w:r>
    </w:p>
    <w:p w14:paraId="1604EE2B" w14:textId="4D42BF57" w:rsidR="00CD2D80" w:rsidRDefault="004D1BF6" w:rsidP="00CD2D80">
      <w:pPr>
        <w:pStyle w:val="Location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Made sure that all clothing on the sales floor were in compliance with the store’s </w:t>
      </w:r>
      <w:r w:rsidR="00156B95">
        <w:rPr>
          <w:rFonts w:ascii="Times New Roman" w:hAnsi="Times New Roman" w:cs="Times New Roman"/>
          <w:sz w:val="20"/>
          <w:szCs w:val="20"/>
        </w:rPr>
        <w:t>appearance</w:t>
      </w:r>
      <w:r>
        <w:rPr>
          <w:rFonts w:ascii="Times New Roman" w:hAnsi="Times New Roman" w:cs="Times New Roman"/>
          <w:sz w:val="20"/>
          <w:szCs w:val="20"/>
        </w:rPr>
        <w:t xml:space="preserve"> policy</w:t>
      </w:r>
    </w:p>
    <w:p w14:paraId="5631B47F" w14:textId="4B93D4A2" w:rsidR="0066455B" w:rsidRDefault="004D1BF6" w:rsidP="0066455B">
      <w:pPr>
        <w:pStyle w:val="Location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156B95">
        <w:rPr>
          <w:rFonts w:ascii="Times New Roman" w:hAnsi="Times New Roman" w:cs="Times New Roman"/>
          <w:sz w:val="20"/>
          <w:szCs w:val="20"/>
        </w:rPr>
        <w:t>nswered any questions customers had in regards to clothing.</w:t>
      </w:r>
    </w:p>
    <w:p w14:paraId="5D817C8B" w14:textId="716BB53A" w:rsidR="00156B95" w:rsidRPr="00CD2D80" w:rsidRDefault="00156B95" w:rsidP="0066455B">
      <w:pPr>
        <w:pStyle w:val="Location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51152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 sure that </w:t>
      </w:r>
      <w:r w:rsidR="00152EF4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sales floor was appropriately stocked with the clothes</w:t>
      </w:r>
      <w:r w:rsidR="009475E6">
        <w:rPr>
          <w:rFonts w:ascii="Times New Roman" w:hAnsi="Times New Roman" w:cs="Times New Roman"/>
          <w:sz w:val="20"/>
          <w:szCs w:val="20"/>
        </w:rPr>
        <w:t xml:space="preserve"> and accessories per company policy</w:t>
      </w:r>
    </w:p>
    <w:p w14:paraId="4BE653E9" w14:textId="77777777" w:rsidR="0066455B" w:rsidRDefault="0066455B" w:rsidP="0066455B">
      <w:pPr>
        <w:pStyle w:val="Location"/>
        <w:ind w:left="1008"/>
        <w:rPr>
          <w:rFonts w:ascii="Times New Roman" w:hAnsi="Times New Roman" w:cs="Times New Roman"/>
          <w:sz w:val="22"/>
        </w:rPr>
      </w:pPr>
    </w:p>
    <w:p w14:paraId="5E2E0170" w14:textId="7B5312EB" w:rsidR="00371B73" w:rsidRPr="00CD2D80" w:rsidRDefault="00156B95" w:rsidP="00371B73">
      <w:pPr>
        <w:pStyle w:val="Loca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Mc Donald’s</w:t>
      </w:r>
    </w:p>
    <w:p w14:paraId="25F9FFD4" w14:textId="45D0F614" w:rsidR="00371B73" w:rsidRPr="00CD2D80" w:rsidRDefault="00156B95" w:rsidP="00371B73">
      <w:pPr>
        <w:pStyle w:val="JobTitl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Cashier                                                                                                                          September 2010-May 2011</w:t>
      </w:r>
    </w:p>
    <w:p w14:paraId="39DDEE4A" w14:textId="1C5B8FDF" w:rsidR="00156B95" w:rsidRDefault="00156B95" w:rsidP="00AE3344">
      <w:pPr>
        <w:pStyle w:val="NormalBodyText"/>
        <w:numPr>
          <w:ilvl w:val="0"/>
          <w:numId w:val="6"/>
        </w:numPr>
        <w:tabs>
          <w:tab w:val="clear" w:pos="75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Took customer’s orders and made sure that the prepared food met the customer’s expectations.</w:t>
      </w:r>
    </w:p>
    <w:p w14:paraId="02D82F34" w14:textId="6BBF3E94" w:rsidR="00014587" w:rsidRPr="00CD2D80" w:rsidRDefault="001977ED" w:rsidP="00AE3344">
      <w:pPr>
        <w:pStyle w:val="NormalBodyText"/>
        <w:numPr>
          <w:ilvl w:val="0"/>
          <w:numId w:val="6"/>
        </w:numPr>
        <w:tabs>
          <w:tab w:val="clear" w:pos="75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A62776" w:rsidRPr="00CD2D80">
        <w:rPr>
          <w:rFonts w:ascii="Times New Roman" w:hAnsi="Times New Roman" w:cs="Times New Roman"/>
          <w:sz w:val="20"/>
          <w:szCs w:val="20"/>
        </w:rPr>
        <w:t>erv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2776" w:rsidRPr="00CD2D80">
        <w:rPr>
          <w:rFonts w:ascii="Times New Roman" w:hAnsi="Times New Roman" w:cs="Times New Roman"/>
          <w:sz w:val="20"/>
          <w:szCs w:val="20"/>
        </w:rPr>
        <w:t xml:space="preserve"> food to</w:t>
      </w:r>
      <w:r w:rsidR="00DD7AAC">
        <w:rPr>
          <w:rFonts w:ascii="Times New Roman" w:hAnsi="Times New Roman" w:cs="Times New Roman"/>
          <w:sz w:val="20"/>
          <w:szCs w:val="20"/>
        </w:rPr>
        <w:t xml:space="preserve"> m</w:t>
      </w:r>
      <w:r w:rsidR="00383BD0">
        <w:rPr>
          <w:rFonts w:ascii="Times New Roman" w:hAnsi="Times New Roman" w:cs="Times New Roman"/>
          <w:sz w:val="20"/>
          <w:szCs w:val="20"/>
        </w:rPr>
        <w:t>ultiple</w:t>
      </w:r>
      <w:r w:rsidR="00A62776" w:rsidRPr="00CD2D80">
        <w:rPr>
          <w:rFonts w:ascii="Times New Roman" w:hAnsi="Times New Roman" w:cs="Times New Roman"/>
          <w:sz w:val="20"/>
          <w:szCs w:val="20"/>
        </w:rPr>
        <w:t xml:space="preserve"> customers.</w:t>
      </w:r>
    </w:p>
    <w:p w14:paraId="3A97806F" w14:textId="5F3F23A8" w:rsidR="006E5D85" w:rsidRDefault="00F940D4" w:rsidP="006E5D85">
      <w:pPr>
        <w:pStyle w:val="NormalBodyText"/>
        <w:numPr>
          <w:ilvl w:val="0"/>
          <w:numId w:val="6"/>
        </w:numPr>
        <w:tabs>
          <w:tab w:val="clear" w:pos="75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e</w:t>
      </w:r>
      <w:r w:rsidR="00A62776" w:rsidRPr="00CD2D80">
        <w:rPr>
          <w:rFonts w:ascii="Times New Roman" w:hAnsi="Times New Roman" w:cs="Times New Roman"/>
          <w:sz w:val="20"/>
          <w:szCs w:val="20"/>
        </w:rPr>
        <w:t>xceptiona</w:t>
      </w:r>
      <w:r>
        <w:rPr>
          <w:rFonts w:ascii="Times New Roman" w:hAnsi="Times New Roman" w:cs="Times New Roman"/>
          <w:sz w:val="20"/>
          <w:szCs w:val="20"/>
        </w:rPr>
        <w:t>l</w:t>
      </w:r>
      <w:r w:rsidR="00A62776" w:rsidRPr="00CD2D80">
        <w:rPr>
          <w:rFonts w:ascii="Times New Roman" w:hAnsi="Times New Roman" w:cs="Times New Roman"/>
          <w:sz w:val="20"/>
          <w:szCs w:val="20"/>
        </w:rPr>
        <w:t xml:space="preserve"> customer service in a high paced working environment.</w:t>
      </w:r>
    </w:p>
    <w:p w14:paraId="2E20B165" w14:textId="77777777" w:rsidR="00013EF7" w:rsidRPr="00CD2D80" w:rsidRDefault="00013EF7" w:rsidP="00156B95">
      <w:pPr>
        <w:pStyle w:val="NormalBodyText"/>
        <w:tabs>
          <w:tab w:val="clear" w:pos="7560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208FAE6D" w14:textId="77777777" w:rsidR="00123D85" w:rsidRPr="00CD2D80" w:rsidRDefault="00AF2379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CD2D80">
        <w:rPr>
          <w:rFonts w:ascii="Times New Roman" w:hAnsi="Times New Roman" w:cs="Times New Roman"/>
          <w:sz w:val="24"/>
          <w:szCs w:val="24"/>
        </w:rPr>
        <w:lastRenderedPageBreak/>
        <w:t>LANGUAGES</w:t>
      </w:r>
    </w:p>
    <w:p w14:paraId="43233DCD" w14:textId="77777777" w:rsidR="00123D85" w:rsidRPr="00CD2D80" w:rsidRDefault="00634833">
      <w:pPr>
        <w:pStyle w:val="NormalBodyText"/>
        <w:rPr>
          <w:rFonts w:ascii="Times New Roman" w:hAnsi="Times New Roman" w:cs="Times New Roman"/>
          <w:sz w:val="20"/>
          <w:szCs w:val="20"/>
        </w:rPr>
      </w:pPr>
      <w:r w:rsidRPr="00CD2D80">
        <w:rPr>
          <w:rFonts w:ascii="Times New Roman" w:hAnsi="Times New Roman" w:cs="Times New Roman"/>
          <w:sz w:val="20"/>
          <w:szCs w:val="20"/>
        </w:rPr>
        <w:t>English—full proficiency</w:t>
      </w:r>
    </w:p>
    <w:p w14:paraId="7E1113CC" w14:textId="57B2DDB4" w:rsidR="00156B95" w:rsidRPr="00CD2D80" w:rsidRDefault="00156B95" w:rsidP="00E616A3">
      <w:pPr>
        <w:pStyle w:val="NormalBody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Spanish—intermediate</w:t>
      </w:r>
      <w:r w:rsidR="00634833" w:rsidRPr="00CD2D80">
        <w:rPr>
          <w:rFonts w:ascii="Times New Roman" w:hAnsi="Times New Roman" w:cs="Times New Roman"/>
          <w:sz w:val="20"/>
          <w:szCs w:val="20"/>
        </w:rPr>
        <w:t xml:space="preserve"> proficiency</w:t>
      </w:r>
    </w:p>
    <w:p w14:paraId="2F4B4DD6" w14:textId="77777777" w:rsidR="00D95187" w:rsidRPr="00CD2D80" w:rsidRDefault="00036464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CD2D80">
        <w:rPr>
          <w:rFonts w:ascii="Times New Roman" w:hAnsi="Times New Roman" w:cs="Times New Roman"/>
          <w:sz w:val="24"/>
          <w:szCs w:val="24"/>
        </w:rPr>
        <w:t>SKILLS</w:t>
      </w:r>
    </w:p>
    <w:p w14:paraId="76F5E9AC" w14:textId="16996EDD" w:rsidR="00123D85" w:rsidRPr="00CD2D80" w:rsidRDefault="00145212">
      <w:pPr>
        <w:pStyle w:val="NormalBodyText"/>
        <w:rPr>
          <w:rFonts w:ascii="Times New Roman" w:hAnsi="Times New Roman" w:cs="Times New Roman"/>
          <w:sz w:val="20"/>
          <w:szCs w:val="20"/>
        </w:rPr>
      </w:pPr>
      <w:r w:rsidRPr="00CD2D80">
        <w:rPr>
          <w:rFonts w:ascii="Times New Roman" w:hAnsi="Times New Roman" w:cs="Times New Roman"/>
          <w:sz w:val="20"/>
          <w:szCs w:val="20"/>
        </w:rPr>
        <w:t xml:space="preserve">Flexible, reliable, </w:t>
      </w:r>
      <w:r w:rsidR="00C36F8C" w:rsidRPr="00CD2D80">
        <w:rPr>
          <w:rFonts w:ascii="Times New Roman" w:hAnsi="Times New Roman" w:cs="Times New Roman"/>
          <w:sz w:val="20"/>
          <w:szCs w:val="20"/>
        </w:rPr>
        <w:t>dependable</w:t>
      </w:r>
      <w:r w:rsidRPr="00CD2D80">
        <w:rPr>
          <w:rFonts w:ascii="Times New Roman" w:hAnsi="Times New Roman" w:cs="Times New Roman"/>
          <w:sz w:val="20"/>
          <w:szCs w:val="20"/>
        </w:rPr>
        <w:t xml:space="preserve">, </w:t>
      </w:r>
      <w:r w:rsidR="00B97F12">
        <w:rPr>
          <w:rFonts w:ascii="Times New Roman" w:hAnsi="Times New Roman" w:cs="Times New Roman"/>
          <w:sz w:val="20"/>
          <w:szCs w:val="20"/>
        </w:rPr>
        <w:t xml:space="preserve">adaptable, </w:t>
      </w:r>
      <w:bookmarkStart w:id="0" w:name="_GoBack"/>
      <w:bookmarkEnd w:id="0"/>
      <w:r w:rsidRPr="00CD2D80">
        <w:rPr>
          <w:rFonts w:ascii="Times New Roman" w:hAnsi="Times New Roman" w:cs="Times New Roman"/>
          <w:sz w:val="20"/>
          <w:szCs w:val="20"/>
        </w:rPr>
        <w:t>and</w:t>
      </w:r>
      <w:r w:rsidR="00C36F8C" w:rsidRPr="00CD2D80">
        <w:rPr>
          <w:rFonts w:ascii="Times New Roman" w:hAnsi="Times New Roman" w:cs="Times New Roman"/>
          <w:sz w:val="20"/>
          <w:szCs w:val="20"/>
        </w:rPr>
        <w:t xml:space="preserve"> </w:t>
      </w:r>
      <w:r w:rsidR="007F237C" w:rsidRPr="00CD2D80">
        <w:rPr>
          <w:rFonts w:ascii="Times New Roman" w:hAnsi="Times New Roman" w:cs="Times New Roman"/>
          <w:sz w:val="20"/>
          <w:szCs w:val="20"/>
        </w:rPr>
        <w:t>team player</w:t>
      </w:r>
    </w:p>
    <w:p w14:paraId="53127101" w14:textId="77777777" w:rsidR="00C36F8C" w:rsidRPr="00CD2D80" w:rsidRDefault="00C36F8C">
      <w:pPr>
        <w:pStyle w:val="NormalBodyText"/>
        <w:rPr>
          <w:rFonts w:ascii="Times New Roman" w:hAnsi="Times New Roman" w:cs="Times New Roman"/>
          <w:sz w:val="20"/>
          <w:szCs w:val="20"/>
        </w:rPr>
      </w:pPr>
      <w:r w:rsidRPr="00CD2D80">
        <w:rPr>
          <w:rFonts w:ascii="Times New Roman" w:hAnsi="Times New Roman" w:cs="Times New Roman"/>
          <w:sz w:val="20"/>
          <w:szCs w:val="20"/>
        </w:rPr>
        <w:t xml:space="preserve">Can multi-task easily </w:t>
      </w:r>
    </w:p>
    <w:p w14:paraId="05862795" w14:textId="158A6ADD" w:rsidR="00D95187" w:rsidRPr="00CD2D80" w:rsidRDefault="00156B95">
      <w:pPr>
        <w:pStyle w:val="NormalBody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familiarity: Windows OS</w:t>
      </w:r>
    </w:p>
    <w:p w14:paraId="06A9280B" w14:textId="06BFCB76" w:rsidR="00D95187" w:rsidRPr="00CD2D80" w:rsidRDefault="00D95187">
      <w:pPr>
        <w:pStyle w:val="NormalBodyText"/>
        <w:rPr>
          <w:rFonts w:ascii="Times New Roman" w:hAnsi="Times New Roman" w:cs="Times New Roman"/>
          <w:sz w:val="20"/>
          <w:szCs w:val="20"/>
        </w:rPr>
      </w:pPr>
      <w:r w:rsidRPr="00CD2D80">
        <w:rPr>
          <w:rFonts w:ascii="Times New Roman" w:hAnsi="Times New Roman" w:cs="Times New Roman"/>
          <w:sz w:val="20"/>
          <w:szCs w:val="20"/>
        </w:rPr>
        <w:t xml:space="preserve">Application Competencies: Microsoft Word, </w:t>
      </w:r>
      <w:r w:rsidR="007A6C6D" w:rsidRPr="00CD2D80">
        <w:rPr>
          <w:rFonts w:ascii="Times New Roman" w:hAnsi="Times New Roman" w:cs="Times New Roman"/>
          <w:sz w:val="20"/>
          <w:szCs w:val="20"/>
        </w:rPr>
        <w:t>PowerPoint</w:t>
      </w:r>
      <w:r w:rsidR="0009109C">
        <w:rPr>
          <w:rFonts w:ascii="Times New Roman" w:hAnsi="Times New Roman" w:cs="Times New Roman"/>
          <w:sz w:val="20"/>
          <w:szCs w:val="20"/>
        </w:rPr>
        <w:t xml:space="preserve">, </w:t>
      </w:r>
      <w:r w:rsidRPr="00CD2D80">
        <w:rPr>
          <w:rFonts w:ascii="Times New Roman" w:hAnsi="Times New Roman" w:cs="Times New Roman"/>
          <w:sz w:val="20"/>
          <w:szCs w:val="20"/>
        </w:rPr>
        <w:t>and Excel</w:t>
      </w:r>
    </w:p>
    <w:p w14:paraId="2271E838" w14:textId="767CA1C8" w:rsidR="00D95187" w:rsidRPr="00CD2D80" w:rsidRDefault="00156B95">
      <w:pPr>
        <w:pStyle w:val="NormalBody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Words per minute: 43</w:t>
      </w:r>
    </w:p>
    <w:p w14:paraId="261C5D37" w14:textId="68F7592A" w:rsidR="00C36F8C" w:rsidRPr="006E5D85" w:rsidRDefault="00D95187" w:rsidP="006E5D85">
      <w:pPr>
        <w:pStyle w:val="NormalBodyText"/>
        <w:ind w:left="0"/>
        <w:rPr>
          <w:rFonts w:ascii="Times New Roman" w:hAnsi="Times New Roman" w:cs="Times New Roman"/>
          <w:sz w:val="20"/>
          <w:szCs w:val="20"/>
        </w:rPr>
      </w:pPr>
      <w:r w:rsidRPr="00CD2D8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36F8C" w:rsidRPr="006E5D85" w:rsidSect="00CD2D80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94513" w14:textId="77777777" w:rsidR="000A59B7" w:rsidRDefault="000A59B7">
      <w:pPr>
        <w:spacing w:line="240" w:lineRule="auto"/>
      </w:pPr>
      <w:r>
        <w:separator/>
      </w:r>
    </w:p>
  </w:endnote>
  <w:endnote w:type="continuationSeparator" w:id="0">
    <w:p w14:paraId="32D8506C" w14:textId="77777777" w:rsidR="000A59B7" w:rsidRDefault="000A5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3322" w14:textId="77777777" w:rsidR="000A59B7" w:rsidRDefault="000A59B7">
      <w:pPr>
        <w:spacing w:line="240" w:lineRule="auto"/>
      </w:pPr>
      <w:r>
        <w:separator/>
      </w:r>
    </w:p>
  </w:footnote>
  <w:footnote w:type="continuationSeparator" w:id="0">
    <w:p w14:paraId="1A6843AA" w14:textId="77777777" w:rsidR="000A59B7" w:rsidRDefault="000A5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52D78" w14:textId="77777777" w:rsidR="00766233" w:rsidRDefault="00766233" w:rsidP="00D95187">
    <w:pPr>
      <w:pStyle w:val="Header"/>
      <w:tabs>
        <w:tab w:val="clear" w:pos="4680"/>
        <w:tab w:val="clear" w:pos="9360"/>
        <w:tab w:val="center" w:pos="4860"/>
        <w:tab w:val="right" w:pos="9720"/>
      </w:tabs>
    </w:pPr>
    <w:r>
      <w:t>[Type text]</w:t>
    </w:r>
    <w:r>
      <w:tab/>
      <w:t>[Type text]</w:t>
    </w:r>
    <w:r>
      <w:tab/>
      <w:t>[Type text]</w:t>
    </w:r>
  </w:p>
  <w:p w14:paraId="2CCE042D" w14:textId="77777777" w:rsidR="00766233" w:rsidRDefault="00766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7297B" w14:textId="7A4D3AB7" w:rsidR="00766233" w:rsidRDefault="00766233" w:rsidP="00E616A3">
    <w:pPr>
      <w:pStyle w:val="Header"/>
      <w:tabs>
        <w:tab w:val="clear" w:pos="4680"/>
        <w:tab w:val="clear" w:pos="9360"/>
        <w:tab w:val="center" w:pos="4860"/>
        <w:tab w:val="right" w:pos="9720"/>
      </w:tabs>
    </w:pPr>
    <w:r>
      <w:tab/>
    </w:r>
    <w:r w:rsidR="00E616A3">
      <w:t>Ulises</w:t>
    </w:r>
    <w:r>
      <w:t xml:space="preserve"> Alvare</w:t>
    </w:r>
    <w:r w:rsidR="00E616A3">
      <w:t>z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3786C" w14:textId="6415462A" w:rsidR="00766233" w:rsidRDefault="004D1BF6" w:rsidP="00B91452">
    <w:pPr>
      <w:pStyle w:val="Header"/>
      <w:tabs>
        <w:tab w:val="clear" w:pos="4680"/>
        <w:tab w:val="clear" w:pos="9360"/>
        <w:tab w:val="center" w:pos="4860"/>
        <w:tab w:val="right" w:pos="9720"/>
      </w:tabs>
    </w:pPr>
    <w:r>
      <w:tab/>
      <w:t>Ulises Alvarez</w:t>
    </w:r>
    <w:r w:rsidR="00766233">
      <w:tab/>
    </w:r>
  </w:p>
  <w:p w14:paraId="7EEFBA3F" w14:textId="77777777" w:rsidR="00766233" w:rsidRDefault="00766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0F8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228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8002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9E03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291F23"/>
    <w:multiLevelType w:val="hybridMultilevel"/>
    <w:tmpl w:val="89C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9515B"/>
    <w:multiLevelType w:val="hybridMultilevel"/>
    <w:tmpl w:val="9AE85E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AF435B4"/>
    <w:multiLevelType w:val="hybridMultilevel"/>
    <w:tmpl w:val="EDA4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A319C"/>
    <w:multiLevelType w:val="hybridMultilevel"/>
    <w:tmpl w:val="C48EFFD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5BA19B0"/>
    <w:multiLevelType w:val="hybridMultilevel"/>
    <w:tmpl w:val="5502A7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51573CFA"/>
    <w:multiLevelType w:val="hybridMultilevel"/>
    <w:tmpl w:val="F19A3F9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38B4F59"/>
    <w:multiLevelType w:val="hybridMultilevel"/>
    <w:tmpl w:val="BA18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D0D5C"/>
    <w:multiLevelType w:val="hybridMultilevel"/>
    <w:tmpl w:val="678CF1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A036AAE"/>
    <w:multiLevelType w:val="hybridMultilevel"/>
    <w:tmpl w:val="DCA6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87F07"/>
    <w:multiLevelType w:val="hybridMultilevel"/>
    <w:tmpl w:val="1DDC02C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3784713"/>
    <w:multiLevelType w:val="hybridMultilevel"/>
    <w:tmpl w:val="DC8A28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64142CB1"/>
    <w:multiLevelType w:val="hybridMultilevel"/>
    <w:tmpl w:val="9C1419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641B3E1C"/>
    <w:multiLevelType w:val="hybridMultilevel"/>
    <w:tmpl w:val="08E6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94B0E"/>
    <w:multiLevelType w:val="hybridMultilevel"/>
    <w:tmpl w:val="39A856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F665360"/>
    <w:multiLevelType w:val="hybridMultilevel"/>
    <w:tmpl w:val="9008FF0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17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  <w:num w:numId="12">
    <w:abstractNumId w:val="16"/>
  </w:num>
  <w:num w:numId="13">
    <w:abstractNumId w:val="18"/>
  </w:num>
  <w:num w:numId="14">
    <w:abstractNumId w:val="5"/>
  </w:num>
  <w:num w:numId="15">
    <w:abstractNumId w:val="12"/>
  </w:num>
  <w:num w:numId="16">
    <w:abstractNumId w:val="14"/>
  </w:num>
  <w:num w:numId="17">
    <w:abstractNumId w:val="15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16"/>
    <w:rsid w:val="00006AFE"/>
    <w:rsid w:val="00013EF7"/>
    <w:rsid w:val="00014587"/>
    <w:rsid w:val="00020A16"/>
    <w:rsid w:val="00020B14"/>
    <w:rsid w:val="00036464"/>
    <w:rsid w:val="00041E47"/>
    <w:rsid w:val="000657CC"/>
    <w:rsid w:val="0009109C"/>
    <w:rsid w:val="00091EA9"/>
    <w:rsid w:val="000A062B"/>
    <w:rsid w:val="000A2FDE"/>
    <w:rsid w:val="000A4FE1"/>
    <w:rsid w:val="000A59B7"/>
    <w:rsid w:val="00123D85"/>
    <w:rsid w:val="001446A2"/>
    <w:rsid w:val="00145212"/>
    <w:rsid w:val="00152EF4"/>
    <w:rsid w:val="00156B95"/>
    <w:rsid w:val="00196A47"/>
    <w:rsid w:val="001977ED"/>
    <w:rsid w:val="001D26ED"/>
    <w:rsid w:val="002102A0"/>
    <w:rsid w:val="00211930"/>
    <w:rsid w:val="00213FF7"/>
    <w:rsid w:val="003072D4"/>
    <w:rsid w:val="00313101"/>
    <w:rsid w:val="00331E57"/>
    <w:rsid w:val="00350481"/>
    <w:rsid w:val="00371B73"/>
    <w:rsid w:val="00383BD0"/>
    <w:rsid w:val="003B7105"/>
    <w:rsid w:val="003F4390"/>
    <w:rsid w:val="00444CB1"/>
    <w:rsid w:val="00452089"/>
    <w:rsid w:val="00476BEC"/>
    <w:rsid w:val="004D1BF6"/>
    <w:rsid w:val="004E3F64"/>
    <w:rsid w:val="0051000B"/>
    <w:rsid w:val="00511525"/>
    <w:rsid w:val="00536231"/>
    <w:rsid w:val="005372E0"/>
    <w:rsid w:val="005550DD"/>
    <w:rsid w:val="005607CC"/>
    <w:rsid w:val="00590140"/>
    <w:rsid w:val="005A6CC8"/>
    <w:rsid w:val="005D3EF8"/>
    <w:rsid w:val="005E2262"/>
    <w:rsid w:val="005F473F"/>
    <w:rsid w:val="006274A1"/>
    <w:rsid w:val="00634833"/>
    <w:rsid w:val="00635DDC"/>
    <w:rsid w:val="00641E72"/>
    <w:rsid w:val="0066455B"/>
    <w:rsid w:val="006A31E4"/>
    <w:rsid w:val="006E3F44"/>
    <w:rsid w:val="006E5D85"/>
    <w:rsid w:val="00712CAD"/>
    <w:rsid w:val="007316D9"/>
    <w:rsid w:val="007414B9"/>
    <w:rsid w:val="00766233"/>
    <w:rsid w:val="007A6C6D"/>
    <w:rsid w:val="007A7D13"/>
    <w:rsid w:val="007F237C"/>
    <w:rsid w:val="007F43BB"/>
    <w:rsid w:val="00814CC4"/>
    <w:rsid w:val="00822D96"/>
    <w:rsid w:val="00843BEE"/>
    <w:rsid w:val="008451FA"/>
    <w:rsid w:val="00872EBE"/>
    <w:rsid w:val="008C0E0D"/>
    <w:rsid w:val="008C1D0A"/>
    <w:rsid w:val="008F4219"/>
    <w:rsid w:val="00907208"/>
    <w:rsid w:val="00926755"/>
    <w:rsid w:val="00940BE6"/>
    <w:rsid w:val="009475E6"/>
    <w:rsid w:val="00953F96"/>
    <w:rsid w:val="00977D57"/>
    <w:rsid w:val="009A3389"/>
    <w:rsid w:val="009B2167"/>
    <w:rsid w:val="009D7E48"/>
    <w:rsid w:val="009F0AF8"/>
    <w:rsid w:val="00A42D86"/>
    <w:rsid w:val="00A62776"/>
    <w:rsid w:val="00AA5C48"/>
    <w:rsid w:val="00AD38D6"/>
    <w:rsid w:val="00AE3344"/>
    <w:rsid w:val="00AF1937"/>
    <w:rsid w:val="00AF2379"/>
    <w:rsid w:val="00B527E9"/>
    <w:rsid w:val="00B672A3"/>
    <w:rsid w:val="00B82440"/>
    <w:rsid w:val="00B91452"/>
    <w:rsid w:val="00B97F12"/>
    <w:rsid w:val="00BC0868"/>
    <w:rsid w:val="00BC797C"/>
    <w:rsid w:val="00C01609"/>
    <w:rsid w:val="00C137E5"/>
    <w:rsid w:val="00C20AC6"/>
    <w:rsid w:val="00C36F8C"/>
    <w:rsid w:val="00CD2D80"/>
    <w:rsid w:val="00CF31DE"/>
    <w:rsid w:val="00D06AB9"/>
    <w:rsid w:val="00D922E3"/>
    <w:rsid w:val="00D92BDC"/>
    <w:rsid w:val="00D95187"/>
    <w:rsid w:val="00DA6C61"/>
    <w:rsid w:val="00DC03DC"/>
    <w:rsid w:val="00DD7AAC"/>
    <w:rsid w:val="00DE2E87"/>
    <w:rsid w:val="00DE32CB"/>
    <w:rsid w:val="00E07D42"/>
    <w:rsid w:val="00E11256"/>
    <w:rsid w:val="00E2561D"/>
    <w:rsid w:val="00E47192"/>
    <w:rsid w:val="00E616A3"/>
    <w:rsid w:val="00E70530"/>
    <w:rsid w:val="00EB5CCB"/>
    <w:rsid w:val="00EB6371"/>
    <w:rsid w:val="00F255F1"/>
    <w:rsid w:val="00F559E2"/>
    <w:rsid w:val="00F65D64"/>
    <w:rsid w:val="00F72B51"/>
    <w:rsid w:val="00F940D4"/>
    <w:rsid w:val="00FD3546"/>
    <w:rsid w:val="00FD6E11"/>
    <w:rsid w:val="49FB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52DA49"/>
  <w15:docId w15:val="{B5925BEC-2FC5-4D9A-BFEF-DED1EEC7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rsid w:val="00123D85"/>
    <w:pPr>
      <w:spacing w:line="264" w:lineRule="auto"/>
    </w:pPr>
    <w:rPr>
      <w:sz w:val="16"/>
      <w:szCs w:val="22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123D85"/>
    <w:pPr>
      <w:keepNext/>
      <w:keepLines/>
      <w:spacing w:after="40"/>
      <w:outlineLvl w:val="0"/>
    </w:pPr>
    <w:rPr>
      <w:rFonts w:ascii="Cambria" w:eastAsia="SimSun" w:hAnsi="Cambria" w:cs="Times New Roman"/>
      <w:b/>
      <w:bCs/>
      <w:caps/>
      <w:color w:val="000000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123D85"/>
    <w:pPr>
      <w:spacing w:before="240" w:after="40"/>
      <w:outlineLvl w:val="1"/>
    </w:pPr>
    <w:rPr>
      <w:caps/>
      <w:color w:val="00000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123D85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semiHidden/>
    <w:rsid w:val="00123D85"/>
    <w:rPr>
      <w:rFonts w:ascii="Cambria" w:eastAsia="SimSun" w:hAnsi="Cambria" w:cs="Times New Roman"/>
      <w:b/>
      <w:bCs/>
      <w:caps/>
      <w:color w:val="000000"/>
      <w:spacing w:val="10"/>
      <w:sz w:val="16"/>
      <w:szCs w:val="28"/>
    </w:rPr>
  </w:style>
  <w:style w:type="character" w:customStyle="1" w:styleId="Heading2Char">
    <w:name w:val="Heading 2 Char"/>
    <w:link w:val="Heading2"/>
    <w:uiPriority w:val="1"/>
    <w:semiHidden/>
    <w:rsid w:val="00123D85"/>
    <w:rPr>
      <w:caps/>
      <w:color w:val="000000"/>
      <w:spacing w:val="10"/>
      <w:sz w:val="16"/>
    </w:rPr>
  </w:style>
  <w:style w:type="character" w:customStyle="1" w:styleId="Heading3Char">
    <w:name w:val="Heading 3 Char"/>
    <w:link w:val="Heading3"/>
    <w:uiPriority w:val="1"/>
    <w:semiHidden/>
    <w:rsid w:val="00123D85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123D85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link w:val="JobTitle"/>
    <w:rsid w:val="00123D85"/>
    <w:rPr>
      <w:b/>
      <w:sz w:val="16"/>
    </w:rPr>
  </w:style>
  <w:style w:type="paragraph" w:customStyle="1" w:styleId="ContactInformation">
    <w:name w:val="Contact Information"/>
    <w:basedOn w:val="Normal"/>
    <w:qFormat/>
    <w:rsid w:val="00123D85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123D85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123D85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123D85"/>
    <w:pPr>
      <w:ind w:left="288"/>
    </w:pPr>
  </w:style>
  <w:style w:type="paragraph" w:customStyle="1" w:styleId="SpaceAfter">
    <w:name w:val="Space After"/>
    <w:basedOn w:val="Normal"/>
    <w:qFormat/>
    <w:rsid w:val="00123D85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uiPriority w:val="99"/>
    <w:semiHidden/>
    <w:rsid w:val="00123D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D85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D85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123D85"/>
    <w:pPr>
      <w:keepNext/>
      <w:keepLines/>
      <w:tabs>
        <w:tab w:val="left" w:pos="8640"/>
      </w:tabs>
      <w:spacing w:after="40"/>
      <w:outlineLvl w:val="0"/>
    </w:pPr>
    <w:rPr>
      <w:rFonts w:ascii="Cambria" w:eastAsia="SimSun" w:hAnsi="Cambria" w:cs="Times New Roman"/>
      <w:b/>
      <w:bCs/>
      <w:caps/>
      <w:color w:val="000000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123D85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123D85"/>
    <w:pPr>
      <w:spacing w:before="240" w:after="40"/>
      <w:outlineLvl w:val="1"/>
    </w:pPr>
    <w:rPr>
      <w:caps/>
      <w:color w:val="000000"/>
      <w:spacing w:val="10"/>
    </w:rPr>
  </w:style>
  <w:style w:type="paragraph" w:customStyle="1" w:styleId="ItalicHeading">
    <w:name w:val="Italic Heading"/>
    <w:basedOn w:val="Normal"/>
    <w:qFormat/>
    <w:rsid w:val="00123D85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123D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23D8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23D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23D8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Curriculum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C2FB0-CA7B-4F5E-A758-6340B088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21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UC Santa Barbara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Ana GABRIELA CID</dc:creator>
  <cp:keywords/>
  <dc:description/>
  <cp:lastModifiedBy>Sandra Russell</cp:lastModifiedBy>
  <cp:revision>35</cp:revision>
  <cp:lastPrinted>2014-12-01T02:13:00Z</cp:lastPrinted>
  <dcterms:created xsi:type="dcterms:W3CDTF">2020-03-05T21:35:00Z</dcterms:created>
  <dcterms:modified xsi:type="dcterms:W3CDTF">2020-03-07T18:14:00Z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