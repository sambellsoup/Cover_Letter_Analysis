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640"/>
      </w:tblGrid>
      <w:tr w:rsidR="002B29B8" w14:paraId="723F2E44" w14:textId="77777777">
        <w:trPr>
          <w:jc w:val="center"/>
        </w:trPr>
        <w:tc>
          <w:tcPr>
            <w:tcW w:w="0" w:type="auto"/>
          </w:tcPr>
          <w:p w14:paraId="79133E05" w14:textId="77777777" w:rsidR="002B29B8" w:rsidRDefault="002B29B8">
            <w:pPr>
              <w:pStyle w:val="Address2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85 Hemlock Lane • Halifax, MA 02338</w:t>
            </w:r>
          </w:p>
        </w:tc>
      </w:tr>
      <w:tr w:rsidR="002B29B8" w14:paraId="09C3D848" w14:textId="77777777">
        <w:trPr>
          <w:jc w:val="center"/>
        </w:trPr>
        <w:tc>
          <w:tcPr>
            <w:tcW w:w="0" w:type="auto"/>
            <w:tcMar>
              <w:bottom w:w="288" w:type="dxa"/>
            </w:tcMar>
          </w:tcPr>
          <w:p w14:paraId="7CDEC8A2" w14:textId="77777777" w:rsidR="002B29B8" w:rsidRDefault="002B29B8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>Phone (Home) 781-294-0349; (Cell) 781-771-2913 • E-mail krismoconnor@hotmail.com</w:t>
            </w:r>
          </w:p>
        </w:tc>
      </w:tr>
    </w:tbl>
    <w:p w14:paraId="394CE526" w14:textId="77777777" w:rsidR="002B29B8" w:rsidRDefault="002B29B8">
      <w:pPr>
        <w:pStyle w:val="Name"/>
        <w:rPr>
          <w:b/>
          <w:bCs/>
          <w:sz w:val="32"/>
        </w:rPr>
      </w:pPr>
      <w:r>
        <w:rPr>
          <w:b/>
          <w:bCs/>
          <w:sz w:val="32"/>
        </w:rPr>
        <w:t>Kristina O'Connor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0"/>
      </w:tblGrid>
      <w:tr w:rsidR="002B29B8" w14:paraId="4DF5031F" w14:textId="77777777">
        <w:trPr>
          <w:cantSplit/>
        </w:trPr>
        <w:tc>
          <w:tcPr>
            <w:tcW w:w="8820" w:type="dxa"/>
            <w:gridSpan w:val="2"/>
          </w:tcPr>
          <w:p w14:paraId="55FFB5F9" w14:textId="77777777" w:rsidR="002B29B8" w:rsidRDefault="002B29B8">
            <w:pPr>
              <w:pStyle w:val="SectionTitle"/>
            </w:pPr>
            <w:r>
              <w:t>Objective</w:t>
            </w:r>
          </w:p>
        </w:tc>
      </w:tr>
      <w:tr w:rsidR="002B29B8" w14:paraId="4C38D490" w14:textId="77777777">
        <w:tc>
          <w:tcPr>
            <w:tcW w:w="2160" w:type="dxa"/>
          </w:tcPr>
          <w:p w14:paraId="4B85AB28" w14:textId="77777777" w:rsidR="002B29B8" w:rsidRDefault="002B29B8"/>
        </w:tc>
        <w:tc>
          <w:tcPr>
            <w:tcW w:w="6660" w:type="dxa"/>
          </w:tcPr>
          <w:p w14:paraId="6203F0C6" w14:textId="77777777" w:rsidR="002B29B8" w:rsidRPr="00937A28" w:rsidRDefault="00937A28">
            <w:pPr>
              <w:pStyle w:val="Objective"/>
            </w:pPr>
            <w:r w:rsidRPr="00937A28">
              <w:rPr>
                <w:color w:val="636363"/>
                <w:shd w:val="clear" w:color="auto" w:fill="FFFFFF"/>
              </w:rPr>
              <w:t xml:space="preserve">Seeking a position as an </w:t>
            </w:r>
            <w:r>
              <w:rPr>
                <w:color w:val="636363"/>
                <w:shd w:val="clear" w:color="auto" w:fill="FFFFFF"/>
              </w:rPr>
              <w:t>Accountant</w:t>
            </w:r>
            <w:r w:rsidRPr="00937A28">
              <w:rPr>
                <w:color w:val="636363"/>
                <w:shd w:val="clear" w:color="auto" w:fill="FFFFFF"/>
              </w:rPr>
              <w:t xml:space="preserve"> where extensive experience will be further developed and utilized.</w:t>
            </w:r>
          </w:p>
        </w:tc>
      </w:tr>
      <w:tr w:rsidR="002B29B8" w14:paraId="0E94B69E" w14:textId="77777777">
        <w:trPr>
          <w:cantSplit/>
        </w:trPr>
        <w:tc>
          <w:tcPr>
            <w:tcW w:w="8820" w:type="dxa"/>
            <w:gridSpan w:val="2"/>
          </w:tcPr>
          <w:p w14:paraId="3B3F8316" w14:textId="77777777" w:rsidR="002B29B8" w:rsidRDefault="002B29B8">
            <w:pPr>
              <w:pStyle w:val="SectionTitle"/>
            </w:pPr>
            <w:r>
              <w:t>Summary of qualifications</w:t>
            </w:r>
          </w:p>
        </w:tc>
      </w:tr>
      <w:tr w:rsidR="002B29B8" w14:paraId="606C5314" w14:textId="77777777">
        <w:tc>
          <w:tcPr>
            <w:tcW w:w="2160" w:type="dxa"/>
          </w:tcPr>
          <w:p w14:paraId="7A2E73C8" w14:textId="77777777" w:rsidR="002B29B8" w:rsidRDefault="002B29B8"/>
        </w:tc>
        <w:tc>
          <w:tcPr>
            <w:tcW w:w="6660" w:type="dxa"/>
          </w:tcPr>
          <w:p w14:paraId="631CBC2F" w14:textId="221578FE" w:rsidR="002B29B8" w:rsidRDefault="002B29B8" w:rsidP="00A27C16">
            <w:pPr>
              <w:pStyle w:val="Achievement"/>
              <w:numPr>
                <w:ilvl w:val="0"/>
                <w:numId w:val="0"/>
              </w:numPr>
            </w:pPr>
            <w:r>
              <w:t xml:space="preserve">I have </w:t>
            </w:r>
            <w:r w:rsidR="00165181">
              <w:t>over a decade</w:t>
            </w:r>
            <w:r>
              <w:t xml:space="preserve"> of professional experience, most currently in the </w:t>
            </w:r>
            <w:r w:rsidR="00937A28">
              <w:t>Financial</w:t>
            </w:r>
            <w:r>
              <w:t xml:space="preserve"> sector.  Some of my strengths include communication skills, data entry, technological proficiency, and the ability to work well within a team environment.  I am seeking progressive responsibility</w:t>
            </w:r>
            <w:r w:rsidR="00937A28">
              <w:t xml:space="preserve"> and/or management.</w:t>
            </w:r>
          </w:p>
        </w:tc>
      </w:tr>
      <w:tr w:rsidR="002B29B8" w14:paraId="68E654BE" w14:textId="77777777">
        <w:trPr>
          <w:cantSplit/>
        </w:trPr>
        <w:tc>
          <w:tcPr>
            <w:tcW w:w="8820" w:type="dxa"/>
            <w:gridSpan w:val="2"/>
          </w:tcPr>
          <w:p w14:paraId="36BC17B5" w14:textId="77777777" w:rsidR="002B29B8" w:rsidRDefault="002B29B8">
            <w:pPr>
              <w:pStyle w:val="SectionTitle"/>
            </w:pPr>
            <w:r>
              <w:t>Work experience</w:t>
            </w:r>
          </w:p>
        </w:tc>
      </w:tr>
      <w:tr w:rsidR="002B29B8" w14:paraId="56F874D4" w14:textId="77777777">
        <w:tc>
          <w:tcPr>
            <w:tcW w:w="2160" w:type="dxa"/>
          </w:tcPr>
          <w:p w14:paraId="674DDCA1" w14:textId="77777777" w:rsidR="002B29B8" w:rsidRDefault="002B29B8"/>
        </w:tc>
        <w:tc>
          <w:tcPr>
            <w:tcW w:w="6660" w:type="dxa"/>
          </w:tcPr>
          <w:p w14:paraId="7226EBEF" w14:textId="4B1979AC" w:rsidR="00165181" w:rsidRDefault="00165181" w:rsidP="00165181">
            <w:pPr>
              <w:pStyle w:val="CompanyName"/>
            </w:pPr>
            <w:r>
              <w:t>Aug 2019-present        Arocam Sports/WeGotSoccer      Taunton, MA</w:t>
            </w:r>
          </w:p>
          <w:p w14:paraId="5A361427" w14:textId="77777777" w:rsidR="00165181" w:rsidRPr="005A1BFD" w:rsidRDefault="00165181" w:rsidP="00165181">
            <w:pPr>
              <w:pStyle w:val="JobTitle"/>
            </w:pPr>
            <w:r>
              <w:t>Staff Accountant</w:t>
            </w:r>
          </w:p>
          <w:p w14:paraId="67AFFE66" w14:textId="50F5728F" w:rsidR="00165181" w:rsidRPr="00937A28" w:rsidRDefault="00165181" w:rsidP="00165181">
            <w:pPr>
              <w:pStyle w:val="Achievement"/>
              <w:numPr>
                <w:ilvl w:val="0"/>
                <w:numId w:val="22"/>
              </w:numPr>
            </w:pPr>
            <w:r w:rsidRPr="00937A28">
              <w:t xml:space="preserve">Processing Bank Reconciliations </w:t>
            </w:r>
          </w:p>
          <w:p w14:paraId="65BF6DE9" w14:textId="63E38334" w:rsidR="00165181" w:rsidRDefault="00165181" w:rsidP="00165181">
            <w:pPr>
              <w:pStyle w:val="Achievement"/>
              <w:numPr>
                <w:ilvl w:val="0"/>
                <w:numId w:val="22"/>
              </w:numPr>
            </w:pPr>
            <w:r w:rsidRPr="00937A28">
              <w:t>Processing Credit Card Reconciliations</w:t>
            </w:r>
          </w:p>
          <w:p w14:paraId="2864180D" w14:textId="6C24CD8A" w:rsidR="00165181" w:rsidRDefault="00165181" w:rsidP="00165181">
            <w:pPr>
              <w:pStyle w:val="Achievement"/>
              <w:numPr>
                <w:ilvl w:val="0"/>
                <w:numId w:val="22"/>
              </w:numPr>
            </w:pPr>
            <w:r w:rsidRPr="00937A28">
              <w:t>Create Financial Statements and reporting</w:t>
            </w:r>
            <w:r>
              <w:t xml:space="preserve"> from </w:t>
            </w:r>
            <w:r w:rsidRPr="00937A28">
              <w:t>Trial Balance, Balance Sheet, Income Statement</w:t>
            </w:r>
            <w:r>
              <w:t xml:space="preserve"> as needed</w:t>
            </w:r>
          </w:p>
          <w:p w14:paraId="5AEE27A2" w14:textId="758C00E4" w:rsidR="00E746E8" w:rsidRDefault="00E746E8" w:rsidP="00165181">
            <w:pPr>
              <w:pStyle w:val="Achievement"/>
              <w:numPr>
                <w:ilvl w:val="0"/>
                <w:numId w:val="22"/>
              </w:numPr>
            </w:pPr>
            <w:r>
              <w:t>Review AR Aging and following up with customers on Current and Past Due Invoices</w:t>
            </w:r>
          </w:p>
          <w:p w14:paraId="71592C34" w14:textId="27161808" w:rsidR="00165181" w:rsidRDefault="00165181" w:rsidP="00165181">
            <w:pPr>
              <w:pStyle w:val="Achievement"/>
              <w:numPr>
                <w:ilvl w:val="0"/>
                <w:numId w:val="22"/>
              </w:numPr>
            </w:pPr>
            <w:r w:rsidRPr="00937A28">
              <w:t>Processing Cash receipts</w:t>
            </w:r>
          </w:p>
          <w:p w14:paraId="6A62247C" w14:textId="77777777" w:rsidR="00165181" w:rsidRPr="00937A28" w:rsidRDefault="00165181" w:rsidP="00165181">
            <w:pPr>
              <w:pStyle w:val="Achievement"/>
              <w:numPr>
                <w:ilvl w:val="0"/>
                <w:numId w:val="22"/>
              </w:numPr>
            </w:pPr>
            <w:r w:rsidRPr="00937A28">
              <w:t>Processing check deposits</w:t>
            </w:r>
          </w:p>
          <w:p w14:paraId="6A62E3EA" w14:textId="77777777" w:rsidR="00957D60" w:rsidRDefault="00957D60" w:rsidP="00957D60">
            <w:pPr>
              <w:pStyle w:val="Achievement"/>
              <w:numPr>
                <w:ilvl w:val="0"/>
                <w:numId w:val="22"/>
              </w:numPr>
            </w:pPr>
            <w:r>
              <w:t xml:space="preserve">Assisting with Month End Close and recording </w:t>
            </w:r>
            <w:r w:rsidRPr="00937A28">
              <w:t>General Ledger</w:t>
            </w:r>
            <w:r>
              <w:t xml:space="preserve"> entries</w:t>
            </w:r>
            <w:r w:rsidRPr="00937A28">
              <w:t xml:space="preserve"> </w:t>
            </w:r>
          </w:p>
          <w:p w14:paraId="2A2D56B5" w14:textId="104F4050" w:rsidR="00165181" w:rsidRDefault="00165181" w:rsidP="00165181">
            <w:pPr>
              <w:pStyle w:val="Achievement"/>
              <w:numPr>
                <w:ilvl w:val="0"/>
                <w:numId w:val="22"/>
              </w:numPr>
            </w:pPr>
            <w:r w:rsidRPr="00937A28">
              <w:t xml:space="preserve">Processing </w:t>
            </w:r>
            <w:r>
              <w:t xml:space="preserve">Drop Ship </w:t>
            </w:r>
            <w:r w:rsidRPr="00937A28">
              <w:t>Vendor bills</w:t>
            </w:r>
          </w:p>
          <w:p w14:paraId="2BD2A567" w14:textId="6B273B86" w:rsidR="00165181" w:rsidRDefault="00165181" w:rsidP="00165181">
            <w:pPr>
              <w:pStyle w:val="Achievement"/>
              <w:numPr>
                <w:ilvl w:val="0"/>
                <w:numId w:val="22"/>
              </w:numPr>
            </w:pPr>
            <w:r w:rsidRPr="00937A28">
              <w:t xml:space="preserve">Approving and </w:t>
            </w:r>
            <w:r w:rsidR="00E746E8">
              <w:t>I</w:t>
            </w:r>
            <w:r w:rsidRPr="00937A28">
              <w:t>nvoicing orders</w:t>
            </w:r>
            <w:r w:rsidR="00E746E8">
              <w:t xml:space="preserve"> Daily</w:t>
            </w:r>
          </w:p>
          <w:p w14:paraId="5F56BD8A" w14:textId="3275D894" w:rsidR="00165181" w:rsidRDefault="00165181" w:rsidP="00165181">
            <w:pPr>
              <w:pStyle w:val="Achievement"/>
              <w:numPr>
                <w:ilvl w:val="0"/>
                <w:numId w:val="22"/>
              </w:numPr>
            </w:pPr>
            <w:r w:rsidRPr="00937A28">
              <w:t>Analysis of Freight spending with</w:t>
            </w:r>
            <w:r w:rsidR="00E746E8">
              <w:t xml:space="preserve"> use of</w:t>
            </w:r>
            <w:r w:rsidRPr="00937A28">
              <w:t xml:space="preserve"> spreadsheets</w:t>
            </w:r>
          </w:p>
          <w:p w14:paraId="17C6C80B" w14:textId="1E5892EB" w:rsidR="00165181" w:rsidRDefault="00165181" w:rsidP="00165181">
            <w:pPr>
              <w:pStyle w:val="Achievement"/>
              <w:numPr>
                <w:ilvl w:val="0"/>
                <w:numId w:val="22"/>
              </w:numPr>
            </w:pPr>
            <w:r>
              <w:t>Monthly Tax reconciliations and payments</w:t>
            </w:r>
          </w:p>
          <w:p w14:paraId="3EFEEAFC" w14:textId="0B19B2CF" w:rsidR="00165181" w:rsidRDefault="00165181" w:rsidP="00165181">
            <w:pPr>
              <w:pStyle w:val="Achievement"/>
              <w:numPr>
                <w:ilvl w:val="0"/>
                <w:numId w:val="22"/>
              </w:numPr>
            </w:pPr>
            <w:r w:rsidRPr="00937A28">
              <w:t>Administer</w:t>
            </w:r>
            <w:r>
              <w:t xml:space="preserve"> and approve </w:t>
            </w:r>
            <w:r w:rsidRPr="00937A28">
              <w:t>expense reports of corporate charges for employees</w:t>
            </w:r>
            <w:r w:rsidR="00957D60">
              <w:t xml:space="preserve"> via Concur</w:t>
            </w:r>
          </w:p>
          <w:p w14:paraId="73D5413A" w14:textId="6E027137" w:rsidR="00165181" w:rsidRDefault="00165181" w:rsidP="00165181">
            <w:pPr>
              <w:pStyle w:val="Achievement"/>
              <w:numPr>
                <w:ilvl w:val="0"/>
                <w:numId w:val="22"/>
              </w:numPr>
            </w:pPr>
            <w:r>
              <w:t xml:space="preserve">Helping with current company transition to </w:t>
            </w:r>
            <w:r w:rsidR="00E746E8">
              <w:t>NetSuite</w:t>
            </w:r>
            <w:r>
              <w:t xml:space="preserve"> from Everest Platfo</w:t>
            </w:r>
            <w:r w:rsidR="00E746E8">
              <w:t>rm</w:t>
            </w:r>
          </w:p>
          <w:p w14:paraId="6EBE47CF" w14:textId="14D5C1B8" w:rsidR="00E746E8" w:rsidRDefault="00E746E8" w:rsidP="00E746E8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67756A83" w14:textId="1E84060C" w:rsidR="00E746E8" w:rsidRDefault="00E746E8" w:rsidP="00E746E8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49E8C7C3" w14:textId="02444FAC" w:rsidR="00E746E8" w:rsidRDefault="00E746E8" w:rsidP="00E746E8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11B12612" w14:textId="77777777" w:rsidR="00E746E8" w:rsidRPr="00937A28" w:rsidRDefault="00E746E8" w:rsidP="00E746E8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4708FDD7" w14:textId="77777777" w:rsidR="00165181" w:rsidRPr="00937A28" w:rsidRDefault="00165181" w:rsidP="00165181">
            <w:pPr>
              <w:pStyle w:val="Achievement"/>
              <w:numPr>
                <w:ilvl w:val="0"/>
                <w:numId w:val="0"/>
              </w:numPr>
            </w:pPr>
          </w:p>
          <w:p w14:paraId="31160400" w14:textId="7E77B205" w:rsidR="00510603" w:rsidRDefault="005A1BFD" w:rsidP="00510603">
            <w:pPr>
              <w:pStyle w:val="CompanyName"/>
            </w:pPr>
            <w:r>
              <w:t>July</w:t>
            </w:r>
            <w:r w:rsidR="00510603">
              <w:t xml:space="preserve"> 2011-</w:t>
            </w:r>
            <w:r w:rsidR="00165181">
              <w:t>June 2019</w:t>
            </w:r>
            <w:r w:rsidR="00510603">
              <w:t xml:space="preserve">        Noble Supply &amp; Logistics            </w:t>
            </w:r>
            <w:r w:rsidR="00165181">
              <w:t>Boston</w:t>
            </w:r>
            <w:r w:rsidR="00510603">
              <w:t>, MA</w:t>
            </w:r>
          </w:p>
          <w:p w14:paraId="34A442FA" w14:textId="66678A1A" w:rsidR="005A1BFD" w:rsidRPr="005A1BFD" w:rsidRDefault="00ED07CB" w:rsidP="005A1BFD">
            <w:pPr>
              <w:pStyle w:val="JobTitle"/>
            </w:pPr>
            <w:r>
              <w:t xml:space="preserve">Staff </w:t>
            </w:r>
            <w:r w:rsidR="00937A28">
              <w:t>Accountant</w:t>
            </w:r>
          </w:p>
          <w:p w14:paraId="1CAA3588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Processing Bank Reconciliations for Operating, Concentration, Payroll and Electronic Payment accounts</w:t>
            </w:r>
          </w:p>
          <w:p w14:paraId="48D46B89" w14:textId="77777777" w:rsid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Processing Credit Card Reconciliations</w:t>
            </w:r>
          </w:p>
          <w:p w14:paraId="182E4B67" w14:textId="77777777" w:rsidR="00937A28" w:rsidRPr="00937A28" w:rsidRDefault="00937A28" w:rsidP="00C32192">
            <w:pPr>
              <w:pStyle w:val="Achievement"/>
              <w:numPr>
                <w:ilvl w:val="0"/>
                <w:numId w:val="22"/>
              </w:numPr>
            </w:pPr>
            <w:r w:rsidRPr="00937A28">
              <w:t>Create Financial Statements and reporting</w:t>
            </w:r>
            <w:r w:rsidR="00C32192">
              <w:t xml:space="preserve"> from </w:t>
            </w:r>
            <w:r w:rsidR="00C32192" w:rsidRPr="00937A28">
              <w:t>Trial Balance, Balance Sheet, Income Statement</w:t>
            </w:r>
            <w:r w:rsidR="00C32192">
              <w:t xml:space="preserve"> as needed</w:t>
            </w:r>
          </w:p>
          <w:p w14:paraId="430F5FB9" w14:textId="763F19CD" w:rsidR="00937A28" w:rsidRDefault="00957D60" w:rsidP="00937A28">
            <w:pPr>
              <w:pStyle w:val="Achievement"/>
              <w:numPr>
                <w:ilvl w:val="0"/>
                <w:numId w:val="22"/>
              </w:numPr>
            </w:pPr>
            <w:r>
              <w:t>Assisting with Month End Close and r</w:t>
            </w:r>
            <w:r w:rsidR="00C32192">
              <w:t xml:space="preserve">ecording </w:t>
            </w:r>
            <w:r w:rsidR="00937A28" w:rsidRPr="00937A28">
              <w:t>General Ledger</w:t>
            </w:r>
            <w:r w:rsidR="00C32192">
              <w:t xml:space="preserve"> entries</w:t>
            </w:r>
            <w:r w:rsidR="00937A28" w:rsidRPr="00937A28">
              <w:t xml:space="preserve"> </w:t>
            </w:r>
          </w:p>
          <w:p w14:paraId="3FD8039D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Administer online banking functions</w:t>
            </w:r>
            <w:r>
              <w:t>, including Wires, money transfer and approval</w:t>
            </w:r>
            <w:r w:rsidR="00C32192">
              <w:t>s as needed</w:t>
            </w:r>
          </w:p>
          <w:p w14:paraId="5D0F7BD8" w14:textId="77777777" w:rsid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Processing Cash receipts and uploading to our database NetSuite daily and reconciling receipts to bank deposits</w:t>
            </w:r>
          </w:p>
          <w:p w14:paraId="360EF732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>
              <w:t>Daily billing for Government Contract and Credit Card orders</w:t>
            </w:r>
          </w:p>
          <w:p w14:paraId="772DF7F3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Processing check deposits</w:t>
            </w:r>
          </w:p>
          <w:p w14:paraId="398E2DB9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Administer</w:t>
            </w:r>
            <w:r>
              <w:t xml:space="preserve"> and approve </w:t>
            </w:r>
            <w:r w:rsidRPr="00937A28">
              <w:t>expense reports of corporate charges for employees</w:t>
            </w:r>
          </w:p>
          <w:p w14:paraId="1E7CE335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Funding payroll and setting payment up for International Payroll</w:t>
            </w:r>
          </w:p>
          <w:p w14:paraId="3825294B" w14:textId="77777777" w:rsid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Processing Vendor bills daily for our OCONUS GSA Contract</w:t>
            </w:r>
          </w:p>
          <w:p w14:paraId="04ADEF34" w14:textId="77777777" w:rsidR="00C32192" w:rsidRPr="00937A28" w:rsidRDefault="00C32192" w:rsidP="00C32192">
            <w:pPr>
              <w:pStyle w:val="Achievement"/>
              <w:numPr>
                <w:ilvl w:val="0"/>
                <w:numId w:val="22"/>
              </w:numPr>
            </w:pPr>
            <w:r w:rsidRPr="00937A28">
              <w:t xml:space="preserve">Process </w:t>
            </w:r>
            <w:r>
              <w:t xml:space="preserve">and approve AMEX International </w:t>
            </w:r>
            <w:r w:rsidRPr="00937A28">
              <w:t>wire transfers</w:t>
            </w:r>
            <w:r>
              <w:t xml:space="preserve"> and payments for OCONUS GSA Contract</w:t>
            </w:r>
          </w:p>
          <w:p w14:paraId="1FBE3FE9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Analysis of Freight spending for OCONUS contract with spreadsheets</w:t>
            </w:r>
          </w:p>
          <w:p w14:paraId="60A692F4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Assist Government customers with order status and billing questions</w:t>
            </w:r>
          </w:p>
          <w:p w14:paraId="71607527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Follow up with Government customers for payment collection</w:t>
            </w:r>
          </w:p>
          <w:p w14:paraId="1C7B4332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Work closely with Government Procurement specialists to assist customers</w:t>
            </w:r>
          </w:p>
          <w:p w14:paraId="3FCD898A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Approving and invoicing orders</w:t>
            </w:r>
          </w:p>
          <w:p w14:paraId="4B224BB3" w14:textId="77777777" w:rsidR="00937A28" w:rsidRPr="00937A28" w:rsidRDefault="00937A28" w:rsidP="00937A28">
            <w:pPr>
              <w:pStyle w:val="Achievement"/>
              <w:numPr>
                <w:ilvl w:val="0"/>
                <w:numId w:val="22"/>
              </w:numPr>
            </w:pPr>
            <w:r w:rsidRPr="00937A28">
              <w:t>Following up with Vendors on Returns and credits</w:t>
            </w:r>
          </w:p>
          <w:p w14:paraId="7DBEE053" w14:textId="77777777" w:rsidR="006B040E" w:rsidRDefault="007F78A6" w:rsidP="006B040E">
            <w:pPr>
              <w:pStyle w:val="CompanyName"/>
            </w:pPr>
            <w:r>
              <w:t>Oct</w:t>
            </w:r>
            <w:r w:rsidR="006B040E">
              <w:t xml:space="preserve"> 20</w:t>
            </w:r>
            <w:r>
              <w:t>06</w:t>
            </w:r>
            <w:r w:rsidR="006B040E">
              <w:t>-</w:t>
            </w:r>
            <w:r w:rsidR="008E0645">
              <w:t xml:space="preserve">June 2011        </w:t>
            </w:r>
            <w:r w:rsidR="006B040E">
              <w:t>Royal Administrations, Inc              Hanover, MA</w:t>
            </w:r>
          </w:p>
          <w:p w14:paraId="1EB0C93D" w14:textId="77777777" w:rsidR="006B040E" w:rsidRPr="006B040E" w:rsidRDefault="006B040E" w:rsidP="006B040E">
            <w:pPr>
              <w:pStyle w:val="JobTitle"/>
            </w:pPr>
            <w:r>
              <w:t>Business Service Coordinator/</w:t>
            </w:r>
            <w:r w:rsidR="00435DC1">
              <w:t>Accounts Receivable &amp; Cancellations</w:t>
            </w:r>
            <w:r>
              <w:t xml:space="preserve"> </w:t>
            </w:r>
            <w:r w:rsidR="008E0645">
              <w:t>Lead</w:t>
            </w:r>
          </w:p>
          <w:p w14:paraId="7F24F103" w14:textId="77777777" w:rsidR="006B040E" w:rsidRDefault="006B040E" w:rsidP="00937A28">
            <w:pPr>
              <w:pStyle w:val="Achievement"/>
              <w:numPr>
                <w:ilvl w:val="0"/>
                <w:numId w:val="22"/>
              </w:numPr>
            </w:pPr>
            <w:r>
              <w:t xml:space="preserve">Continued duties as Business Service Coordinator </w:t>
            </w:r>
          </w:p>
          <w:p w14:paraId="473F07B6" w14:textId="77777777" w:rsidR="006B040E" w:rsidRDefault="006B040E" w:rsidP="00937A28">
            <w:pPr>
              <w:pStyle w:val="Achievement"/>
              <w:numPr>
                <w:ilvl w:val="0"/>
                <w:numId w:val="22"/>
              </w:numPr>
            </w:pPr>
            <w:r>
              <w:t>Supervise and Lead 6 Employees in the Accounts Receivable and Cancellation Departments</w:t>
            </w:r>
          </w:p>
          <w:p w14:paraId="5817A243" w14:textId="77777777" w:rsidR="006B040E" w:rsidRDefault="006B040E" w:rsidP="00937A28">
            <w:pPr>
              <w:pStyle w:val="Achievement"/>
              <w:numPr>
                <w:ilvl w:val="0"/>
                <w:numId w:val="22"/>
              </w:numPr>
            </w:pPr>
            <w:r>
              <w:t>Scheduling</w:t>
            </w:r>
          </w:p>
          <w:p w14:paraId="1DB8D9AE" w14:textId="77777777" w:rsidR="006B040E" w:rsidRDefault="006B040E" w:rsidP="00937A28">
            <w:pPr>
              <w:pStyle w:val="Achievement"/>
              <w:numPr>
                <w:ilvl w:val="0"/>
                <w:numId w:val="22"/>
              </w:numPr>
            </w:pPr>
            <w:r>
              <w:t>Deal with escalated issues from dealers, vendors and customers</w:t>
            </w:r>
          </w:p>
          <w:p w14:paraId="5783ACEB" w14:textId="77777777" w:rsidR="00175E53" w:rsidRDefault="00A0349D" w:rsidP="00937A28">
            <w:pPr>
              <w:pStyle w:val="Achievement"/>
              <w:numPr>
                <w:ilvl w:val="0"/>
                <w:numId w:val="22"/>
              </w:numPr>
            </w:pPr>
            <w:r>
              <w:t>Continued duties from prior job</w:t>
            </w:r>
            <w:r w:rsidR="00C755C5">
              <w:t xml:space="preserve"> when needed</w:t>
            </w:r>
          </w:p>
          <w:p w14:paraId="718DA2DD" w14:textId="77777777" w:rsidR="00175E53" w:rsidRDefault="00175E53" w:rsidP="00937A28">
            <w:pPr>
              <w:pStyle w:val="Achievement"/>
              <w:numPr>
                <w:ilvl w:val="0"/>
                <w:numId w:val="22"/>
              </w:numPr>
            </w:pPr>
            <w:r>
              <w:t>Acting Liaison for External Sales Group</w:t>
            </w:r>
          </w:p>
          <w:p w14:paraId="61ADDCEA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lastRenderedPageBreak/>
              <w:t>Learned and understand all departments within the company</w:t>
            </w:r>
          </w:p>
          <w:p w14:paraId="6600D4BF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>Identified and streamline documenting processes and procedures to coordinate and administer new and existing business.</w:t>
            </w:r>
          </w:p>
          <w:p w14:paraId="48EE9820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>Securing data, setting up and maintaining Brokers, Distributors, Vendors and Dealer business in our database</w:t>
            </w:r>
          </w:p>
          <w:p w14:paraId="044EDD51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>Maintaining and creating rate information</w:t>
            </w:r>
          </w:p>
          <w:p w14:paraId="608D3029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 xml:space="preserve">Maintaining and coordinating database coding, securities, programs, </w:t>
            </w:r>
            <w:r w:rsidR="00D52A6F">
              <w:t xml:space="preserve"> and </w:t>
            </w:r>
            <w:r>
              <w:t>rate card information</w:t>
            </w:r>
          </w:p>
          <w:p w14:paraId="237D7687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>Produce and administer Monthly Vendor Financial Summaries and Monthly billing</w:t>
            </w:r>
            <w:r w:rsidR="00B1587F">
              <w:t xml:space="preserve"> and collection of this information</w:t>
            </w:r>
          </w:p>
          <w:p w14:paraId="1F38E685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>Created program summaries and comparisons</w:t>
            </w:r>
            <w:r w:rsidR="002E040F">
              <w:t xml:space="preserve"> presentations</w:t>
            </w:r>
            <w:r>
              <w:t xml:space="preserve"> for our External sales group to distribute to dealers as needed</w:t>
            </w:r>
          </w:p>
          <w:p w14:paraId="64F04F1C" w14:textId="77777777" w:rsidR="00B1587F" w:rsidRPr="00447EF2" w:rsidRDefault="00B1587F" w:rsidP="00937A28">
            <w:pPr>
              <w:pStyle w:val="Achievement"/>
              <w:numPr>
                <w:ilvl w:val="0"/>
                <w:numId w:val="22"/>
              </w:numPr>
            </w:pPr>
            <w:r>
              <w:t>State Compliance</w:t>
            </w:r>
            <w:r w:rsidR="00305791">
              <w:t>, along with various other responsibilities</w:t>
            </w:r>
          </w:p>
          <w:p w14:paraId="7217DA5B" w14:textId="77777777" w:rsidR="00C755C5" w:rsidRDefault="00C755C5" w:rsidP="00C755C5">
            <w:pPr>
              <w:pStyle w:val="CompanyName"/>
            </w:pPr>
            <w:r>
              <w:t>May 2006-Oct 2006         Royal Administrations, Inc              Hanover, MA</w:t>
            </w:r>
          </w:p>
          <w:p w14:paraId="1820D88F" w14:textId="77777777" w:rsidR="00C755C5" w:rsidRDefault="00C755C5" w:rsidP="00C755C5">
            <w:pPr>
              <w:pStyle w:val="JobTitle"/>
            </w:pPr>
            <w:r>
              <w:t>Accounts Receivable</w:t>
            </w:r>
          </w:p>
          <w:p w14:paraId="3F20B766" w14:textId="77777777" w:rsidR="00C755C5" w:rsidRDefault="00C755C5" w:rsidP="00C755C5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6528888A" w14:textId="77777777" w:rsidR="00C755C5" w:rsidRDefault="00A0349D" w:rsidP="00937A28">
            <w:pPr>
              <w:pStyle w:val="Achievement"/>
              <w:numPr>
                <w:ilvl w:val="0"/>
                <w:numId w:val="22"/>
              </w:numPr>
            </w:pPr>
            <w:r>
              <w:t>Continued duties from prior job</w:t>
            </w:r>
            <w:r w:rsidR="00C755C5">
              <w:t xml:space="preserve"> when needed</w:t>
            </w:r>
          </w:p>
          <w:p w14:paraId="5F0AF0B8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>Assist customers with their extended car warranties</w:t>
            </w:r>
          </w:p>
          <w:p w14:paraId="41C1B3D6" w14:textId="77777777" w:rsidR="00C755C5" w:rsidRDefault="00C755C5" w:rsidP="00937A28">
            <w:pPr>
              <w:pStyle w:val="JobTitle"/>
              <w:numPr>
                <w:ilvl w:val="0"/>
                <w:numId w:val="22"/>
              </w:numPr>
              <w:rPr>
                <w:i w:val="0"/>
              </w:rPr>
            </w:pPr>
            <w:r>
              <w:rPr>
                <w:i w:val="0"/>
              </w:rPr>
              <w:t>Data Entry</w:t>
            </w:r>
          </w:p>
          <w:p w14:paraId="3F1CEF49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>Enter extended car warranties into the system, including checking vehicle identification numbers for accuracy and eligibility.</w:t>
            </w:r>
          </w:p>
          <w:p w14:paraId="5414957D" w14:textId="77777777" w:rsidR="00C755C5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>Logged in and posted dealer monies for warranties</w:t>
            </w:r>
          </w:p>
          <w:p w14:paraId="34B7D1AD" w14:textId="77777777" w:rsidR="00C755C5" w:rsidRPr="00447EF2" w:rsidRDefault="00C755C5" w:rsidP="00937A28">
            <w:pPr>
              <w:pStyle w:val="Achievement"/>
              <w:numPr>
                <w:ilvl w:val="0"/>
                <w:numId w:val="22"/>
              </w:numPr>
            </w:pPr>
            <w:r>
              <w:t>Dealt with overages and shortages for dealers</w:t>
            </w:r>
          </w:p>
          <w:p w14:paraId="0AF39798" w14:textId="77777777" w:rsidR="001D11D0" w:rsidRDefault="00C755C5">
            <w:pPr>
              <w:pStyle w:val="CompanyName"/>
            </w:pPr>
            <w:r>
              <w:t xml:space="preserve">Oct </w:t>
            </w:r>
            <w:r w:rsidR="001D11D0">
              <w:t>2005-</w:t>
            </w:r>
            <w:r>
              <w:t>May 2006</w:t>
            </w:r>
            <w:r w:rsidR="001D11D0">
              <w:t xml:space="preserve">  </w:t>
            </w:r>
            <w:r>
              <w:t xml:space="preserve">       </w:t>
            </w:r>
            <w:r w:rsidR="001D11D0">
              <w:t>Royal Administrations, Inc              Hanover, MA</w:t>
            </w:r>
          </w:p>
          <w:p w14:paraId="3E0B491B" w14:textId="77777777" w:rsidR="001D11D0" w:rsidRDefault="001D11D0" w:rsidP="001D11D0">
            <w:pPr>
              <w:pStyle w:val="JobTitle"/>
            </w:pPr>
            <w:r>
              <w:t>Customer Service Representative</w:t>
            </w:r>
          </w:p>
          <w:p w14:paraId="52007510" w14:textId="77777777" w:rsidR="001D11D0" w:rsidRDefault="001D11D0" w:rsidP="00937A28">
            <w:pPr>
              <w:pStyle w:val="CompanyName"/>
              <w:numPr>
                <w:ilvl w:val="0"/>
                <w:numId w:val="22"/>
              </w:numPr>
            </w:pPr>
            <w:r>
              <w:t>Assist customers with their extended car warranties</w:t>
            </w:r>
            <w:r w:rsidR="00C755C5">
              <w:t xml:space="preserve"> over the telephone</w:t>
            </w:r>
          </w:p>
          <w:p w14:paraId="7697C1FF" w14:textId="77777777" w:rsidR="00C755C5" w:rsidRPr="00C755C5" w:rsidRDefault="00C755C5" w:rsidP="00937A28">
            <w:pPr>
              <w:pStyle w:val="JobTitle"/>
              <w:numPr>
                <w:ilvl w:val="0"/>
                <w:numId w:val="22"/>
              </w:numPr>
            </w:pPr>
            <w:r>
              <w:rPr>
                <w:i w:val="0"/>
              </w:rPr>
              <w:t>Answered a busy phone line in a state of the art call center.</w:t>
            </w:r>
          </w:p>
          <w:p w14:paraId="36FA5603" w14:textId="77777777" w:rsidR="002B29B8" w:rsidRDefault="002B29B8">
            <w:pPr>
              <w:pStyle w:val="CompanyName"/>
            </w:pPr>
            <w:r>
              <w:t xml:space="preserve">2003 - </w:t>
            </w:r>
            <w:r w:rsidR="001D11D0">
              <w:t>2005</w:t>
            </w:r>
            <w:r>
              <w:tab/>
              <w:t>Mutual Federal Savings Bank</w:t>
            </w:r>
            <w:r>
              <w:tab/>
              <w:t>Halifax, MA</w:t>
            </w:r>
          </w:p>
          <w:p w14:paraId="3CC28D07" w14:textId="77777777" w:rsidR="002B29B8" w:rsidRDefault="002B29B8">
            <w:pPr>
              <w:pStyle w:val="JobTitle"/>
            </w:pPr>
            <w:r>
              <w:t>Customer Service Representative</w:t>
            </w:r>
          </w:p>
          <w:p w14:paraId="0EA91A84" w14:textId="77777777" w:rsidR="002B29B8" w:rsidRDefault="002B29B8" w:rsidP="00937A28">
            <w:pPr>
              <w:pStyle w:val="Achievement"/>
              <w:numPr>
                <w:ilvl w:val="0"/>
                <w:numId w:val="22"/>
              </w:numPr>
            </w:pPr>
            <w:r>
              <w:t>Facilitate financial transactions</w:t>
            </w:r>
          </w:p>
          <w:p w14:paraId="086AECAF" w14:textId="77777777" w:rsidR="002B29B8" w:rsidRDefault="002B29B8" w:rsidP="00937A28">
            <w:pPr>
              <w:pStyle w:val="Achievement"/>
              <w:numPr>
                <w:ilvl w:val="0"/>
                <w:numId w:val="22"/>
              </w:numPr>
            </w:pPr>
            <w:r>
              <w:t>Assist customers with bank operations including loan preparation and account acquisition</w:t>
            </w:r>
          </w:p>
          <w:p w14:paraId="0906A7EE" w14:textId="77777777" w:rsidR="002B29B8" w:rsidRDefault="002B29B8" w:rsidP="00937A28">
            <w:pPr>
              <w:pStyle w:val="Achievement"/>
              <w:numPr>
                <w:ilvl w:val="0"/>
                <w:numId w:val="22"/>
              </w:numPr>
            </w:pPr>
            <w:r>
              <w:t xml:space="preserve">Reconcile Automatic Teller Machine </w:t>
            </w:r>
          </w:p>
          <w:p w14:paraId="5F650B55" w14:textId="77777777" w:rsidR="002B29B8" w:rsidRDefault="002B29B8">
            <w:pPr>
              <w:pStyle w:val="Achievement"/>
              <w:numPr>
                <w:ilvl w:val="0"/>
                <w:numId w:val="0"/>
              </w:numPr>
            </w:pPr>
          </w:p>
          <w:p w14:paraId="4270ACB9" w14:textId="77777777" w:rsidR="002B29B8" w:rsidRDefault="002B29B8">
            <w:pPr>
              <w:pStyle w:val="Achievement"/>
              <w:numPr>
                <w:ilvl w:val="0"/>
                <w:numId w:val="0"/>
              </w:numPr>
            </w:pPr>
            <w:r>
              <w:t>2000 – 2002       Buckley Associates, Inc.                                Hanover, MA</w:t>
            </w:r>
          </w:p>
          <w:p w14:paraId="779EFDCF" w14:textId="77777777" w:rsidR="002B29B8" w:rsidRPr="001D11D0" w:rsidRDefault="002B29B8">
            <w:pPr>
              <w:pStyle w:val="Achievement"/>
              <w:numPr>
                <w:ilvl w:val="0"/>
                <w:numId w:val="0"/>
              </w:numPr>
              <w:rPr>
                <w:i/>
              </w:rPr>
            </w:pPr>
            <w:r w:rsidRPr="001D11D0">
              <w:rPr>
                <w:i/>
              </w:rPr>
              <w:t>Sales Associate</w:t>
            </w:r>
          </w:p>
          <w:p w14:paraId="297BEEC7" w14:textId="77777777" w:rsidR="002B29B8" w:rsidRDefault="002B29B8" w:rsidP="00937A28">
            <w:pPr>
              <w:pStyle w:val="Achievement"/>
              <w:numPr>
                <w:ilvl w:val="0"/>
                <w:numId w:val="22"/>
              </w:numPr>
            </w:pPr>
            <w:r>
              <w:t>Assisted salespersons with job submittals</w:t>
            </w:r>
          </w:p>
          <w:p w14:paraId="12841672" w14:textId="77777777" w:rsidR="002B29B8" w:rsidRDefault="002B29B8" w:rsidP="00937A28">
            <w:pPr>
              <w:pStyle w:val="Achievement"/>
              <w:numPr>
                <w:ilvl w:val="0"/>
                <w:numId w:val="22"/>
              </w:numPr>
            </w:pPr>
            <w:r>
              <w:t>Maintained communication network with customers</w:t>
            </w:r>
          </w:p>
          <w:p w14:paraId="705DD832" w14:textId="77777777" w:rsidR="003953E4" w:rsidRDefault="002B29B8" w:rsidP="00937A28">
            <w:pPr>
              <w:pStyle w:val="Achievement"/>
              <w:numPr>
                <w:ilvl w:val="0"/>
                <w:numId w:val="22"/>
              </w:numPr>
            </w:pPr>
            <w:r>
              <w:lastRenderedPageBreak/>
              <w:t xml:space="preserve">Conducted data entry </w:t>
            </w:r>
          </w:p>
          <w:p w14:paraId="5B3BECA0" w14:textId="77777777" w:rsidR="001D11D0" w:rsidRDefault="001D11D0" w:rsidP="001D11D0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14:paraId="24F196B6" w14:textId="77777777" w:rsidR="001D11D0" w:rsidRDefault="001D11D0" w:rsidP="001D11D0">
            <w:pPr>
              <w:pStyle w:val="Achievement"/>
              <w:numPr>
                <w:ilvl w:val="0"/>
                <w:numId w:val="0"/>
              </w:numPr>
              <w:ind w:left="360" w:hanging="360"/>
            </w:pPr>
            <w:r>
              <w:t>1999-2000         MGH/Spaulding Home Health                    Rockland, MA</w:t>
            </w:r>
          </w:p>
          <w:p w14:paraId="632F7CC3" w14:textId="77777777" w:rsidR="001D11D0" w:rsidRDefault="001D11D0" w:rsidP="001D11D0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i/>
              </w:rPr>
            </w:pPr>
            <w:r w:rsidRPr="001D11D0">
              <w:rPr>
                <w:i/>
              </w:rPr>
              <w:t>Data Entry Clerk/Billing</w:t>
            </w:r>
          </w:p>
          <w:p w14:paraId="2FD22AF8" w14:textId="77777777" w:rsidR="001D11D0" w:rsidRDefault="001D11D0" w:rsidP="00937A28">
            <w:pPr>
              <w:pStyle w:val="Achievement"/>
              <w:numPr>
                <w:ilvl w:val="0"/>
                <w:numId w:val="22"/>
              </w:numPr>
            </w:pPr>
            <w:r>
              <w:t>Processed Day Sheets and other duties needed within the billing department</w:t>
            </w:r>
            <w:r w:rsidR="00305791">
              <w:t>, such as cash posting.</w:t>
            </w:r>
          </w:p>
          <w:p w14:paraId="2CC735AD" w14:textId="77777777" w:rsidR="00E406C7" w:rsidRDefault="00E406C7" w:rsidP="00E406C7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14:paraId="7162EF8F" w14:textId="77777777" w:rsidR="00E406C7" w:rsidRDefault="00E406C7" w:rsidP="00E406C7">
            <w:pPr>
              <w:pStyle w:val="Achievement"/>
              <w:numPr>
                <w:ilvl w:val="0"/>
                <w:numId w:val="0"/>
              </w:numPr>
              <w:ind w:left="360" w:hanging="360"/>
            </w:pPr>
            <w:r>
              <w:t>1997-1999         Rockland Federal Credit Union                    Rockland, MA</w:t>
            </w:r>
          </w:p>
          <w:p w14:paraId="7B8D2640" w14:textId="77777777" w:rsidR="00E406C7" w:rsidRDefault="00E406C7" w:rsidP="00E406C7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i/>
              </w:rPr>
            </w:pPr>
            <w:r>
              <w:rPr>
                <w:i/>
              </w:rPr>
              <w:t>Inside Lending Clerk/Teller</w:t>
            </w:r>
          </w:p>
          <w:p w14:paraId="71015544" w14:textId="77777777" w:rsidR="00E406C7" w:rsidRDefault="00E406C7" w:rsidP="00937A28">
            <w:pPr>
              <w:pStyle w:val="Achievement"/>
              <w:numPr>
                <w:ilvl w:val="0"/>
                <w:numId w:val="22"/>
              </w:numPr>
            </w:pPr>
            <w:r>
              <w:t>Processed car loans</w:t>
            </w:r>
          </w:p>
          <w:p w14:paraId="5B3100D2" w14:textId="77777777" w:rsidR="00E406C7" w:rsidRDefault="00E406C7" w:rsidP="00937A28">
            <w:pPr>
              <w:pStyle w:val="Achievement"/>
              <w:numPr>
                <w:ilvl w:val="0"/>
                <w:numId w:val="22"/>
              </w:numPr>
            </w:pPr>
            <w:r>
              <w:t>Facilitate financial transactions</w:t>
            </w:r>
          </w:p>
          <w:p w14:paraId="01F96085" w14:textId="77777777" w:rsidR="00E406C7" w:rsidRDefault="00E406C7" w:rsidP="00627347">
            <w:pPr>
              <w:pStyle w:val="Achievement"/>
              <w:numPr>
                <w:ilvl w:val="0"/>
                <w:numId w:val="0"/>
              </w:numPr>
              <w:ind w:left="720"/>
            </w:pPr>
            <w:r>
              <w:t>Assist customers with bank operations including loan preparation and account acquisition</w:t>
            </w:r>
          </w:p>
        </w:tc>
      </w:tr>
      <w:tr w:rsidR="002B29B8" w14:paraId="759FA1C8" w14:textId="77777777">
        <w:trPr>
          <w:cantSplit/>
        </w:trPr>
        <w:tc>
          <w:tcPr>
            <w:tcW w:w="8820" w:type="dxa"/>
            <w:gridSpan w:val="2"/>
          </w:tcPr>
          <w:p w14:paraId="14A6D0CC" w14:textId="77777777" w:rsidR="001D11D0" w:rsidRDefault="001D11D0">
            <w:pPr>
              <w:pStyle w:val="SectionTitle"/>
            </w:pPr>
          </w:p>
          <w:p w14:paraId="5EA4DC2D" w14:textId="77777777" w:rsidR="002B29B8" w:rsidRDefault="002B29B8">
            <w:pPr>
              <w:pStyle w:val="SectionTitle"/>
            </w:pPr>
            <w:r>
              <w:t>Education</w:t>
            </w:r>
          </w:p>
        </w:tc>
      </w:tr>
      <w:tr w:rsidR="002B29B8" w14:paraId="1B66E8E1" w14:textId="77777777" w:rsidTr="00C755C5">
        <w:trPr>
          <w:trHeight w:val="2220"/>
        </w:trPr>
        <w:tc>
          <w:tcPr>
            <w:tcW w:w="2160" w:type="dxa"/>
          </w:tcPr>
          <w:p w14:paraId="080E6408" w14:textId="77777777" w:rsidR="002B29B8" w:rsidRDefault="002B29B8"/>
        </w:tc>
        <w:tc>
          <w:tcPr>
            <w:tcW w:w="6660" w:type="dxa"/>
          </w:tcPr>
          <w:p w14:paraId="2B202973" w14:textId="77777777" w:rsidR="002B29B8" w:rsidRDefault="002B29B8">
            <w:pPr>
              <w:pStyle w:val="CompanyName"/>
            </w:pPr>
            <w:r>
              <w:t xml:space="preserve">2004 </w:t>
            </w:r>
            <w:r w:rsidR="001D1BAB">
              <w:t>–</w:t>
            </w:r>
            <w:r>
              <w:t xml:space="preserve"> </w:t>
            </w:r>
            <w:r w:rsidR="001D1BAB">
              <w:t>2</w:t>
            </w:r>
            <w:r w:rsidR="005271E3">
              <w:t>00</w:t>
            </w:r>
            <w:r w:rsidR="001D1BAB">
              <w:t>8</w:t>
            </w:r>
            <w:r w:rsidR="002E040F">
              <w:tab/>
              <w:t xml:space="preserve">University of Phoenix-Online                       </w:t>
            </w:r>
            <w:r>
              <w:t>Phoenix, AZ</w:t>
            </w:r>
          </w:p>
          <w:p w14:paraId="0BE2F081" w14:textId="77777777" w:rsidR="002B29B8" w:rsidRDefault="002B29B8">
            <w:pPr>
              <w:pStyle w:val="JobTitle"/>
            </w:pPr>
            <w:r>
              <w:t>Bachelor of Science in Business Administration</w:t>
            </w:r>
            <w:r w:rsidR="00C76EAF">
              <w:t xml:space="preserve"> </w:t>
            </w:r>
            <w:r w:rsidR="00937A28">
              <w:t xml:space="preserve"> </w:t>
            </w:r>
          </w:p>
          <w:p w14:paraId="1C314288" w14:textId="77777777" w:rsidR="002B29B8" w:rsidRDefault="002B29B8">
            <w:pPr>
              <w:pStyle w:val="Achievement"/>
              <w:numPr>
                <w:ilvl w:val="0"/>
                <w:numId w:val="0"/>
              </w:numPr>
            </w:pPr>
          </w:p>
          <w:p w14:paraId="28D221B1" w14:textId="77777777" w:rsidR="002B29B8" w:rsidRDefault="002B29B8">
            <w:pPr>
              <w:pStyle w:val="Achievement"/>
              <w:numPr>
                <w:ilvl w:val="0"/>
                <w:numId w:val="0"/>
              </w:numPr>
            </w:pPr>
            <w:r>
              <w:t>1994 – 1998       Rockland High School                                 Rockland, MA</w:t>
            </w:r>
          </w:p>
          <w:p w14:paraId="20634551" w14:textId="77777777" w:rsidR="002B29B8" w:rsidRDefault="002B29B8">
            <w:pPr>
              <w:pStyle w:val="Achievement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High School Diploma</w:t>
            </w:r>
          </w:p>
        </w:tc>
      </w:tr>
      <w:tr w:rsidR="00C755C5" w14:paraId="66A14DBF" w14:textId="77777777" w:rsidTr="00C755C5">
        <w:trPr>
          <w:cantSplit/>
          <w:trHeight w:val="669"/>
        </w:trPr>
        <w:tc>
          <w:tcPr>
            <w:tcW w:w="8820" w:type="dxa"/>
            <w:gridSpan w:val="2"/>
          </w:tcPr>
          <w:p w14:paraId="5600B8E8" w14:textId="77777777" w:rsidR="00C755C5" w:rsidRDefault="00C755C5" w:rsidP="002E040F">
            <w:pPr>
              <w:pStyle w:val="SectionTitle"/>
            </w:pPr>
          </w:p>
          <w:p w14:paraId="74C28CD2" w14:textId="77777777" w:rsidR="00C755C5" w:rsidRDefault="00C755C5" w:rsidP="002E040F">
            <w:pPr>
              <w:pStyle w:val="SectionTitle"/>
            </w:pPr>
            <w:r>
              <w:t>Technical Skills</w:t>
            </w:r>
          </w:p>
        </w:tc>
      </w:tr>
      <w:tr w:rsidR="00C755C5" w14:paraId="32A289B4" w14:textId="77777777">
        <w:tc>
          <w:tcPr>
            <w:tcW w:w="2160" w:type="dxa"/>
          </w:tcPr>
          <w:p w14:paraId="55308329" w14:textId="77777777" w:rsidR="00C755C5" w:rsidRDefault="00C755C5"/>
        </w:tc>
        <w:tc>
          <w:tcPr>
            <w:tcW w:w="6660" w:type="dxa"/>
          </w:tcPr>
          <w:p w14:paraId="41248F84" w14:textId="47169030" w:rsidR="00C755C5" w:rsidRPr="00C755C5" w:rsidRDefault="00627347" w:rsidP="003122D7">
            <w:pPr>
              <w:pStyle w:val="Achievement"/>
              <w:numPr>
                <w:ilvl w:val="0"/>
                <w:numId w:val="24"/>
              </w:numPr>
            </w:pPr>
            <w:r>
              <w:t>Proficient</w:t>
            </w:r>
            <w:r w:rsidR="002E040F">
              <w:t xml:space="preserve"> with </w:t>
            </w:r>
            <w:r w:rsidR="000726F9">
              <w:t>NetSuite,</w:t>
            </w:r>
            <w:r w:rsidR="00957D60">
              <w:t xml:space="preserve"> Concur,</w:t>
            </w:r>
            <w:r w:rsidR="00E746E8">
              <w:t xml:space="preserve"> Everest, Google Sheets, Google Mail,</w:t>
            </w:r>
            <w:r w:rsidR="000726F9">
              <w:t xml:space="preserve"> </w:t>
            </w:r>
            <w:r w:rsidR="00C755C5">
              <w:t>Microsoft Word</w:t>
            </w:r>
            <w:r w:rsidR="002E040F">
              <w:t>,</w:t>
            </w:r>
            <w:r w:rsidR="00E746E8">
              <w:t xml:space="preserve"> Access,</w:t>
            </w:r>
            <w:r w:rsidR="002E040F">
              <w:t xml:space="preserve"> Excel</w:t>
            </w:r>
            <w:r w:rsidR="0041748E">
              <w:t>,</w:t>
            </w:r>
            <w:r w:rsidR="00937A28">
              <w:t xml:space="preserve"> O</w:t>
            </w:r>
            <w:r w:rsidR="00D35111">
              <w:t>utlook</w:t>
            </w:r>
            <w:r w:rsidR="003122D7">
              <w:t xml:space="preserve">, </w:t>
            </w:r>
            <w:r w:rsidR="002E040F">
              <w:t>PowerPoint</w:t>
            </w:r>
            <w:r w:rsidR="003122D7">
              <w:t xml:space="preserve"> &amp; Adobe Reader/Acrobat.</w:t>
            </w:r>
          </w:p>
        </w:tc>
      </w:tr>
    </w:tbl>
    <w:p w14:paraId="2089948F" w14:textId="77777777" w:rsidR="002B29B8" w:rsidRDefault="002B29B8"/>
    <w:sectPr w:rsidR="002B29B8">
      <w:pgSz w:w="12240" w:h="15840"/>
      <w:pgMar w:top="1440" w:right="1800" w:bottom="1440" w:left="1800" w:header="720" w:footer="720" w:gutter="0"/>
      <w:cols w:space="720"/>
      <w:docGrid w:linePitch="2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143A56"/>
    <w:multiLevelType w:val="multilevel"/>
    <w:tmpl w:val="65E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142C1D50"/>
    <w:multiLevelType w:val="hybridMultilevel"/>
    <w:tmpl w:val="712C3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24ED51A8"/>
    <w:multiLevelType w:val="hybridMultilevel"/>
    <w:tmpl w:val="A31CD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10EB3"/>
    <w:multiLevelType w:val="hybridMultilevel"/>
    <w:tmpl w:val="54584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CD10838"/>
    <w:multiLevelType w:val="hybridMultilevel"/>
    <w:tmpl w:val="E8C42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62CC4"/>
    <w:multiLevelType w:val="hybridMultilevel"/>
    <w:tmpl w:val="49281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9"/>
  </w:num>
  <w:num w:numId="14">
    <w:abstractNumId w:val="10"/>
  </w:num>
  <w:num w:numId="15">
    <w:abstractNumId w:val="8"/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12"/>
  </w:num>
  <w:num w:numId="21">
    <w:abstractNumId w:val="4"/>
  </w:num>
  <w:num w:numId="22">
    <w:abstractNumId w:val="6"/>
  </w:num>
  <w:num w:numId="23">
    <w:abstractNumId w:val="7"/>
  </w:num>
  <w:num w:numId="24">
    <w:abstractNumId w:val="11"/>
  </w:num>
  <w:num w:numId="2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1"/>
  </w:num>
  <w:num w:numId="2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5"/>
  <w:drawingGridVerticalSpacing w:val="112"/>
  <w:displayVerticalDrawingGridEvery w:val="2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  <w:docVar w:name="Resume Post Wizard Balloon" w:val="0"/>
  </w:docVars>
  <w:rsids>
    <w:rsidRoot w:val="00D44FCB"/>
    <w:rsid w:val="00053BA4"/>
    <w:rsid w:val="000726F9"/>
    <w:rsid w:val="00165181"/>
    <w:rsid w:val="00175E53"/>
    <w:rsid w:val="001D11D0"/>
    <w:rsid w:val="001D1BAB"/>
    <w:rsid w:val="00287F4B"/>
    <w:rsid w:val="002B29B8"/>
    <w:rsid w:val="002E040F"/>
    <w:rsid w:val="00305791"/>
    <w:rsid w:val="003122D7"/>
    <w:rsid w:val="00327ACA"/>
    <w:rsid w:val="003953E4"/>
    <w:rsid w:val="0041748E"/>
    <w:rsid w:val="00435DC1"/>
    <w:rsid w:val="00447EF2"/>
    <w:rsid w:val="00510603"/>
    <w:rsid w:val="005271E3"/>
    <w:rsid w:val="005A1BFD"/>
    <w:rsid w:val="00627347"/>
    <w:rsid w:val="006B040E"/>
    <w:rsid w:val="0072799D"/>
    <w:rsid w:val="00731990"/>
    <w:rsid w:val="0077528E"/>
    <w:rsid w:val="007B7D5F"/>
    <w:rsid w:val="007F78A6"/>
    <w:rsid w:val="008E0645"/>
    <w:rsid w:val="00937A28"/>
    <w:rsid w:val="00957D60"/>
    <w:rsid w:val="009A3B7B"/>
    <w:rsid w:val="00A0349D"/>
    <w:rsid w:val="00A27C16"/>
    <w:rsid w:val="00A942EB"/>
    <w:rsid w:val="00B1587F"/>
    <w:rsid w:val="00C32192"/>
    <w:rsid w:val="00C755C5"/>
    <w:rsid w:val="00C76EAF"/>
    <w:rsid w:val="00CE26A9"/>
    <w:rsid w:val="00D32C67"/>
    <w:rsid w:val="00D35111"/>
    <w:rsid w:val="00D44FCB"/>
    <w:rsid w:val="00D52A6F"/>
    <w:rsid w:val="00E406C7"/>
    <w:rsid w:val="00E70D5F"/>
    <w:rsid w:val="00E746E8"/>
    <w:rsid w:val="00E854B9"/>
    <w:rsid w:val="00ED07CB"/>
    <w:rsid w:val="00F26635"/>
    <w:rsid w:val="00F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B5D8F"/>
  <w15:chartTrackingRefBased/>
  <w15:docId w15:val="{4037B9E6-7098-4F7D-8857-D5234BA0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NormalWeb">
    <w:name w:val="Normal (Web)"/>
    <w:basedOn w:val="Normal"/>
    <w:uiPriority w:val="99"/>
    <w:unhideWhenUsed/>
    <w:rsid w:val="00937A2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Resume%20Wizard.wiz</Template>
  <TotalTime>0</TotalTime>
  <Pages>4</Pages>
  <Words>747</Words>
  <Characters>5125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Hewlett-Packard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>Jayme Rae</dc:creator>
  <cp:keywords/>
  <cp:lastModifiedBy>Kristina O'Connor</cp:lastModifiedBy>
  <cp:revision>2</cp:revision>
  <cp:lastPrinted>2005-03-21T00:23:00Z</cp:lastPrinted>
  <dcterms:created xsi:type="dcterms:W3CDTF">2020-01-22T23:44:00Z</dcterms:created>
  <dcterms:modified xsi:type="dcterms:W3CDTF">2020-01-22T23:44:00Z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