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13562AED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0FFC0F64" w14:textId="77777777" w:rsidR="00692703" w:rsidRPr="00CF1A49" w:rsidRDefault="00091785" w:rsidP="00913946">
            <w:pPr>
              <w:pStyle w:val="Title"/>
            </w:pPr>
            <w:r>
              <w:t>Gary Beard Jr</w:t>
            </w:r>
          </w:p>
          <w:p w14:paraId="53E73469" w14:textId="77777777" w:rsidR="00692703" w:rsidRPr="00CF1A49" w:rsidRDefault="00091785" w:rsidP="00913946">
            <w:pPr>
              <w:pStyle w:val="ContactInfo"/>
              <w:contextualSpacing w:val="0"/>
            </w:pPr>
            <w:r>
              <w:t>67 Woodlawn St, Hamden Ct 06517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5054AFB4485E446DB7156B1212464003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203-710-3517</w:t>
            </w:r>
          </w:p>
          <w:p w14:paraId="67D28C1D" w14:textId="2FF38D17" w:rsidR="00692703" w:rsidRPr="00CF1A49" w:rsidRDefault="00091785" w:rsidP="00913946">
            <w:pPr>
              <w:pStyle w:val="ContactInfoEmphasis"/>
              <w:contextualSpacing w:val="0"/>
            </w:pPr>
            <w:r w:rsidRPr="004C1808">
              <w:rPr>
                <w:color w:val="auto"/>
              </w:rPr>
              <w:t>Gbeard04@g</w:t>
            </w:r>
            <w:r w:rsidR="00974F4C">
              <w:rPr>
                <w:color w:val="auto"/>
              </w:rPr>
              <w:t>mail</w:t>
            </w:r>
            <w:r w:rsidRPr="004C1808">
              <w:rPr>
                <w:color w:val="auto"/>
              </w:rPr>
              <w:t>.com</w:t>
            </w:r>
            <w:r w:rsidR="00692703" w:rsidRPr="004C1808">
              <w:rPr>
                <w:color w:val="auto"/>
              </w:rPr>
              <w:t xml:space="preserve"> </w:t>
            </w:r>
            <w:sdt>
              <w:sdtPr>
                <w:rPr>
                  <w:color w:val="auto"/>
                </w:rPr>
                <w:alias w:val="Divider dot:"/>
                <w:tag w:val="Divider dot:"/>
                <w:id w:val="2000459528"/>
                <w:placeholder>
                  <w:docPart w:val="04D2FC8E1411408BB381924D3F5A7901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4C1808">
                  <w:rPr>
                    <w:color w:val="auto"/>
                  </w:rPr>
                  <w:t>·</w:t>
                </w:r>
              </w:sdtContent>
            </w:sdt>
            <w:r w:rsidR="00692703" w:rsidRPr="004C1808">
              <w:rPr>
                <w:color w:val="auto"/>
              </w:rPr>
              <w:t xml:space="preserve"> </w:t>
            </w:r>
            <w:r w:rsidRPr="004C1808">
              <w:rPr>
                <w:rStyle w:val="domain"/>
                <w:rFonts w:ascii="Arial" w:hAnsi="Arial" w:cs="Arial"/>
                <w:color w:val="auto"/>
                <w:bdr w:val="none" w:sz="0" w:space="0" w:color="auto" w:frame="1"/>
                <w:shd w:val="clear" w:color="auto" w:fill="FFFFFF"/>
              </w:rPr>
              <w:t>www.linkedin.com/in/</w:t>
            </w:r>
            <w:r w:rsidRPr="004C1808">
              <w:rPr>
                <w:rStyle w:val="vanity-name"/>
                <w:rFonts w:ascii="Arial" w:hAnsi="Arial" w:cs="Arial"/>
                <w:color w:val="auto"/>
                <w:bdr w:val="none" w:sz="0" w:space="0" w:color="auto" w:frame="1"/>
                <w:shd w:val="clear" w:color="auto" w:fill="FFFFFF"/>
              </w:rPr>
              <w:t>gary-beard-jr-mba-4868b668</w:t>
            </w:r>
            <w:r w:rsidR="00692703" w:rsidRPr="00CF1A49">
              <w:t xml:space="preserve"> </w:t>
            </w:r>
          </w:p>
        </w:tc>
      </w:tr>
      <w:tr w:rsidR="009571D8" w:rsidRPr="00CF1A49" w14:paraId="456E4E97" w14:textId="77777777" w:rsidTr="00692703">
        <w:tc>
          <w:tcPr>
            <w:tcW w:w="9360" w:type="dxa"/>
            <w:tcMar>
              <w:top w:w="432" w:type="dxa"/>
            </w:tcMar>
          </w:tcPr>
          <w:p w14:paraId="6BB97945" w14:textId="31434E87" w:rsidR="001755A8" w:rsidRPr="00CF1A49" w:rsidRDefault="00091785" w:rsidP="00913946">
            <w:pPr>
              <w:contextualSpacing w:val="0"/>
            </w:pPr>
            <w:r>
              <w:t>I firmly believe my career has strengthen</w:t>
            </w:r>
            <w:r w:rsidR="00AD5398">
              <w:t>ed</w:t>
            </w:r>
            <w:r>
              <w:t xml:space="preserve"> my expertise in understanding business, customer, marketing, and problem solving. I’m motivated and ready to expand my career knowledge and grow within an organization.  I have a proven record of success in field of building a relationship with new and existing customers.  High emotional intelligence and innovative management style with strong organization and communication skills.  </w:t>
            </w:r>
          </w:p>
        </w:tc>
      </w:tr>
    </w:tbl>
    <w:p w14:paraId="1301FB84" w14:textId="4E1AA49E" w:rsidR="00724709" w:rsidRPr="00CF1A49" w:rsidRDefault="005028D8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F968A5444C78402190591443D095AFAF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25B95596" w14:textId="77777777" w:rsidTr="00D66A52">
        <w:tc>
          <w:tcPr>
            <w:tcW w:w="9355" w:type="dxa"/>
          </w:tcPr>
          <w:p w14:paraId="7F179428" w14:textId="3E18F3A7" w:rsidR="006371BF" w:rsidRPr="00CF1A49" w:rsidRDefault="006371BF" w:rsidP="006371BF">
            <w:pPr>
              <w:pStyle w:val="Heading3"/>
              <w:contextualSpacing w:val="0"/>
              <w:outlineLvl w:val="2"/>
            </w:pPr>
            <w:r>
              <w:t>Jan</w:t>
            </w:r>
            <w:r w:rsidR="003C43CB">
              <w:t>uary</w:t>
            </w:r>
            <w:r>
              <w:t xml:space="preserve"> 201</w:t>
            </w:r>
            <w:r w:rsidR="006E1FE5">
              <w:t>9</w:t>
            </w:r>
            <w:r w:rsidRPr="00CF1A49">
              <w:t xml:space="preserve"> – </w:t>
            </w:r>
            <w:r w:rsidR="004B74B8">
              <w:t>April 2020</w:t>
            </w:r>
          </w:p>
          <w:p w14:paraId="469BC92D" w14:textId="06E6F186" w:rsidR="006371BF" w:rsidRPr="00CF1A49" w:rsidRDefault="003C43CB" w:rsidP="006371BF">
            <w:pPr>
              <w:pStyle w:val="Heading2"/>
              <w:contextualSpacing w:val="0"/>
              <w:outlineLvl w:val="1"/>
            </w:pPr>
            <w:r>
              <w:rPr>
                <w:rFonts w:ascii="Times New Roman" w:eastAsia="Times New Roman" w:hAnsi="Times New Roman" w:cs="Times New Roman"/>
                <w:b w:val="0"/>
                <w:i/>
                <w:color w:val="auto"/>
                <w:sz w:val="24"/>
                <w:szCs w:val="24"/>
              </w:rPr>
              <w:t>Business Solutions Consultant</w:t>
            </w:r>
            <w:r w:rsidR="006371BF" w:rsidRPr="001D56FE">
              <w:rPr>
                <w:color w:val="auto"/>
              </w:rPr>
              <w:t>,</w:t>
            </w:r>
            <w:r w:rsidR="006371BF" w:rsidRPr="00CF1A49">
              <w:t xml:space="preserve"> </w:t>
            </w:r>
            <w:r>
              <w:rPr>
                <w:rStyle w:val="SubtleReference"/>
              </w:rPr>
              <w:t>square 9 Softworks</w:t>
            </w:r>
          </w:p>
          <w:p w14:paraId="6181ACEB" w14:textId="6D0F8F00" w:rsidR="006371BF" w:rsidRDefault="006371BF" w:rsidP="006371BF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after="120" w:line="276" w:lineRule="auto"/>
            </w:pPr>
            <w:r>
              <w:rPr>
                <w:color w:val="000000"/>
              </w:rPr>
              <w:t xml:space="preserve">Providing </w:t>
            </w:r>
            <w:r w:rsidR="003C43CB">
              <w:rPr>
                <w:color w:val="000000"/>
              </w:rPr>
              <w:t>consultative solution development skills with ability to incorporate software, professional service and hardware requirement</w:t>
            </w:r>
          </w:p>
          <w:p w14:paraId="46D3B0F3" w14:textId="710CA626" w:rsidR="006371BF" w:rsidRPr="00F73B46" w:rsidRDefault="003C43CB" w:rsidP="006371BF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after="120" w:line="276" w:lineRule="auto"/>
            </w:pPr>
            <w:r>
              <w:rPr>
                <w:color w:val="000000"/>
              </w:rPr>
              <w:t>Assist the sales team in solution development and project design</w:t>
            </w:r>
          </w:p>
          <w:p w14:paraId="4238449A" w14:textId="08EDD708" w:rsidR="006371BF" w:rsidRPr="00F73B46" w:rsidRDefault="003C43CB" w:rsidP="006371BF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after="120" w:line="276" w:lineRule="auto"/>
            </w:pPr>
            <w:r>
              <w:rPr>
                <w:color w:val="000000"/>
              </w:rPr>
              <w:t>Deliver solution design plans to the sales team for proposal generation</w:t>
            </w:r>
          </w:p>
          <w:p w14:paraId="03AC981F" w14:textId="05993DB0" w:rsidR="006371BF" w:rsidRPr="00F73B46" w:rsidRDefault="003C43CB" w:rsidP="006371BF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after="120" w:line="276" w:lineRule="auto"/>
            </w:pPr>
            <w:r>
              <w:rPr>
                <w:color w:val="000000"/>
              </w:rPr>
              <w:t>Represent the company at business related functions such as trade shows, clie</w:t>
            </w:r>
            <w:r w:rsidR="0048146D">
              <w:rPr>
                <w:color w:val="000000"/>
              </w:rPr>
              <w:t>nt presentation, reseller events and other sales related venues</w:t>
            </w:r>
          </w:p>
          <w:p w14:paraId="5287B0BA" w14:textId="678E20C6" w:rsidR="00304585" w:rsidRPr="00304585" w:rsidRDefault="0048146D" w:rsidP="00304585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after="120" w:line="276" w:lineRule="auto"/>
            </w:pPr>
            <w:r>
              <w:rPr>
                <w:color w:val="000000"/>
              </w:rPr>
              <w:t>Develop and maintain high level of product knowledge</w:t>
            </w:r>
            <w:r w:rsidR="007F691B">
              <w:rPr>
                <w:color w:val="000000"/>
              </w:rPr>
              <w:t xml:space="preserve">, public speaking, presentations, and seminars.  </w:t>
            </w:r>
          </w:p>
          <w:p w14:paraId="528C45EA" w14:textId="4E715E28" w:rsidR="00304585" w:rsidRPr="00F73B46" w:rsidRDefault="00304585" w:rsidP="00304585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after="120" w:line="276" w:lineRule="auto"/>
            </w:pPr>
            <w:r>
              <w:rPr>
                <w:color w:val="000000"/>
              </w:rPr>
              <w:t>Represent the company at business related functions such as trade shows, client presentations, reseller events and other sales related venues</w:t>
            </w:r>
            <w:bookmarkStart w:id="0" w:name="_GoBack"/>
            <w:bookmarkEnd w:id="0"/>
          </w:p>
          <w:p w14:paraId="1B81D5C5" w14:textId="0EB37200" w:rsidR="00724709" w:rsidRDefault="00724709" w:rsidP="006371BF">
            <w:pPr>
              <w:pStyle w:val="Heading3"/>
              <w:contextualSpacing w:val="0"/>
              <w:outlineLvl w:val="2"/>
            </w:pPr>
          </w:p>
          <w:p w14:paraId="1AF26740" w14:textId="77777777" w:rsidR="0048146D" w:rsidRDefault="0048146D" w:rsidP="001D0BF1">
            <w:pPr>
              <w:pStyle w:val="Heading3"/>
              <w:contextualSpacing w:val="0"/>
              <w:outlineLvl w:val="2"/>
            </w:pPr>
          </w:p>
          <w:p w14:paraId="62C4F266" w14:textId="2CBE488F" w:rsidR="001D0BF1" w:rsidRPr="00CF1A49" w:rsidRDefault="00091785" w:rsidP="001D0BF1">
            <w:pPr>
              <w:pStyle w:val="Heading3"/>
              <w:contextualSpacing w:val="0"/>
              <w:outlineLvl w:val="2"/>
            </w:pPr>
            <w:r>
              <w:t xml:space="preserve">June </w:t>
            </w:r>
            <w:r w:rsidR="000213FE">
              <w:t>20</w:t>
            </w:r>
            <w:r w:rsidR="00B464EC">
              <w:t>15</w:t>
            </w:r>
            <w:r w:rsidR="001D0BF1" w:rsidRPr="00CF1A49">
              <w:t xml:space="preserve"> – </w:t>
            </w:r>
            <w:r w:rsidR="006371BF">
              <w:t>December 2018</w:t>
            </w:r>
          </w:p>
          <w:p w14:paraId="38942B04" w14:textId="77777777" w:rsidR="001D0BF1" w:rsidRPr="00CF1A49" w:rsidRDefault="00091785" w:rsidP="001D0BF1">
            <w:pPr>
              <w:pStyle w:val="Heading2"/>
              <w:contextualSpacing w:val="0"/>
              <w:outlineLvl w:val="1"/>
            </w:pPr>
            <w:r w:rsidRPr="001D56FE">
              <w:rPr>
                <w:rFonts w:ascii="Times New Roman" w:eastAsia="Times New Roman" w:hAnsi="Times New Roman" w:cs="Times New Roman"/>
                <w:b w:val="0"/>
                <w:i/>
                <w:color w:val="auto"/>
                <w:sz w:val="24"/>
                <w:szCs w:val="24"/>
              </w:rPr>
              <w:t>Northeast Business Operations Coordinator</w:t>
            </w:r>
            <w:r w:rsidR="001D0BF1" w:rsidRPr="001D56FE">
              <w:rPr>
                <w:color w:val="auto"/>
              </w:rPr>
              <w:t>,</w:t>
            </w:r>
            <w:r w:rsidR="001D0BF1" w:rsidRPr="00CF1A49">
              <w:t xml:space="preserve"> </w:t>
            </w:r>
            <w:r>
              <w:rPr>
                <w:rStyle w:val="SubtleReference"/>
              </w:rPr>
              <w:t>Verizon</w:t>
            </w:r>
          </w:p>
          <w:p w14:paraId="27430AE0" w14:textId="3949B1B6" w:rsidR="00091785" w:rsidRDefault="00091785" w:rsidP="00091785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after="120" w:line="276" w:lineRule="auto"/>
            </w:pPr>
            <w:r>
              <w:rPr>
                <w:color w:val="000000"/>
              </w:rPr>
              <w:t>Providing primary sales and administrative support to large businesses by analyzing their accounts and completing sales transactions</w:t>
            </w:r>
          </w:p>
          <w:p w14:paraId="4853B512" w14:textId="0C009487" w:rsidR="001E3120" w:rsidRPr="00F73B46" w:rsidRDefault="00091785" w:rsidP="001D0BF1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after="120" w:line="276" w:lineRule="auto"/>
            </w:pPr>
            <w:r>
              <w:rPr>
                <w:color w:val="000000"/>
              </w:rPr>
              <w:t>Providing customer service to business account holders by promoting self-service portals, performing account maintenance, educating on new technological advances available to their business, and assisting businesses on their site to assist their employees with their new devices, etc</w:t>
            </w:r>
          </w:p>
          <w:p w14:paraId="174F7B0D" w14:textId="0D4EB944" w:rsidR="00F73B46" w:rsidRPr="00F73B46" w:rsidRDefault="00F73B46" w:rsidP="00F73B46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after="120" w:line="276" w:lineRule="auto"/>
            </w:pPr>
            <w:r>
              <w:rPr>
                <w:color w:val="000000"/>
              </w:rPr>
              <w:t>Project lead on deployments of wireless solutions for Business to Business Accounts</w:t>
            </w:r>
          </w:p>
          <w:p w14:paraId="740CFD8D" w14:textId="71672275" w:rsidR="00F73B46" w:rsidRPr="00F73B46" w:rsidRDefault="00F73B46" w:rsidP="00F73B46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after="120" w:line="276" w:lineRule="auto"/>
            </w:pPr>
            <w:r>
              <w:rPr>
                <w:color w:val="000000"/>
              </w:rPr>
              <w:t>Ability to effectively work on multiple assignment in a fact pace environment</w:t>
            </w:r>
          </w:p>
          <w:p w14:paraId="3B6BC545" w14:textId="1CA1D273" w:rsidR="00F73B46" w:rsidRPr="00F73B46" w:rsidRDefault="00F73B46" w:rsidP="00F73B46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after="120" w:line="276" w:lineRule="auto"/>
            </w:pPr>
            <w:r>
              <w:rPr>
                <w:color w:val="000000"/>
              </w:rPr>
              <w:t>Define strategy and business plans for launch of new equipment, plans, and services</w:t>
            </w:r>
          </w:p>
          <w:p w14:paraId="520505B8" w14:textId="071347A5" w:rsidR="00F73B46" w:rsidRPr="00CF1A49" w:rsidRDefault="00F73B46" w:rsidP="00724709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after="120" w:line="276" w:lineRule="auto"/>
            </w:pPr>
            <w:r>
              <w:rPr>
                <w:color w:val="000000"/>
              </w:rPr>
              <w:t>Team member of National Digital Team with focus on e-commerce solution to increase utilization and performance</w:t>
            </w:r>
          </w:p>
        </w:tc>
      </w:tr>
      <w:tr w:rsidR="00F61DF9" w:rsidRPr="00CF1A49" w14:paraId="03593099" w14:textId="77777777" w:rsidTr="00F61DF9">
        <w:tc>
          <w:tcPr>
            <w:tcW w:w="9355" w:type="dxa"/>
            <w:tcMar>
              <w:top w:w="216" w:type="dxa"/>
            </w:tcMar>
          </w:tcPr>
          <w:p w14:paraId="4F31E7DA" w14:textId="77777777" w:rsidR="00724709" w:rsidRDefault="00724709" w:rsidP="00F61DF9">
            <w:pPr>
              <w:pStyle w:val="Heading3"/>
              <w:contextualSpacing w:val="0"/>
              <w:outlineLvl w:val="2"/>
            </w:pPr>
          </w:p>
          <w:p w14:paraId="7CD7CF51" w14:textId="77777777" w:rsidR="0048146D" w:rsidRDefault="0048146D" w:rsidP="00F61DF9">
            <w:pPr>
              <w:pStyle w:val="Heading3"/>
              <w:contextualSpacing w:val="0"/>
              <w:outlineLvl w:val="2"/>
            </w:pPr>
          </w:p>
          <w:p w14:paraId="783EB5EC" w14:textId="77777777" w:rsidR="0048146D" w:rsidRDefault="0048146D" w:rsidP="00F61DF9">
            <w:pPr>
              <w:pStyle w:val="Heading3"/>
              <w:contextualSpacing w:val="0"/>
              <w:outlineLvl w:val="2"/>
            </w:pPr>
          </w:p>
          <w:p w14:paraId="68D835A8" w14:textId="77777777" w:rsidR="0048146D" w:rsidRDefault="0048146D" w:rsidP="00F61DF9">
            <w:pPr>
              <w:pStyle w:val="Heading3"/>
              <w:contextualSpacing w:val="0"/>
              <w:outlineLvl w:val="2"/>
            </w:pPr>
          </w:p>
          <w:p w14:paraId="1D1D75A3" w14:textId="77777777" w:rsidR="0048146D" w:rsidRDefault="0048146D" w:rsidP="00F61DF9">
            <w:pPr>
              <w:pStyle w:val="Heading3"/>
              <w:contextualSpacing w:val="0"/>
              <w:outlineLvl w:val="2"/>
            </w:pPr>
          </w:p>
          <w:p w14:paraId="634A196D" w14:textId="77777777" w:rsidR="0048146D" w:rsidRDefault="0048146D" w:rsidP="00F61DF9">
            <w:pPr>
              <w:pStyle w:val="Heading3"/>
              <w:contextualSpacing w:val="0"/>
              <w:outlineLvl w:val="2"/>
            </w:pPr>
          </w:p>
          <w:p w14:paraId="52152AFE" w14:textId="0E36B1A7" w:rsidR="00F61DF9" w:rsidRPr="00CF1A49" w:rsidRDefault="00091785" w:rsidP="00F61DF9">
            <w:pPr>
              <w:pStyle w:val="Heading3"/>
              <w:contextualSpacing w:val="0"/>
              <w:outlineLvl w:val="2"/>
            </w:pPr>
            <w:r>
              <w:t>August 2013</w:t>
            </w:r>
            <w:r w:rsidR="00F61DF9" w:rsidRPr="00CF1A49">
              <w:t xml:space="preserve"> – </w:t>
            </w:r>
            <w:r>
              <w:t>May 2015</w:t>
            </w:r>
          </w:p>
          <w:p w14:paraId="111F2167" w14:textId="77777777" w:rsidR="00F61DF9" w:rsidRPr="00CF1A49" w:rsidRDefault="00091785" w:rsidP="00F61DF9">
            <w:pPr>
              <w:pStyle w:val="Heading2"/>
              <w:contextualSpacing w:val="0"/>
              <w:outlineLvl w:val="1"/>
            </w:pPr>
            <w:r w:rsidRPr="001D56FE">
              <w:rPr>
                <w:rFonts w:ascii="Times New Roman" w:eastAsia="Times New Roman" w:hAnsi="Times New Roman" w:cs="Times New Roman"/>
                <w:b w:val="0"/>
                <w:i/>
                <w:color w:val="auto"/>
                <w:sz w:val="24"/>
                <w:szCs w:val="24"/>
              </w:rPr>
              <w:t>Lead Customer Service Representative</w:t>
            </w:r>
            <w:r w:rsidR="00F61DF9" w:rsidRPr="001D56FE">
              <w:rPr>
                <w:color w:val="auto"/>
              </w:rPr>
              <w:t>,</w:t>
            </w:r>
            <w:r w:rsidR="00F61DF9" w:rsidRPr="00CF1A49">
              <w:t xml:space="preserve"> </w:t>
            </w:r>
            <w:r>
              <w:rPr>
                <w:rStyle w:val="SubtleReference"/>
              </w:rPr>
              <w:t>Verizon</w:t>
            </w:r>
          </w:p>
          <w:p w14:paraId="725118B3" w14:textId="09B02B75" w:rsidR="00091785" w:rsidRDefault="00091785" w:rsidP="00091785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after="120" w:line="276" w:lineRule="auto"/>
            </w:pPr>
            <w:r>
              <w:rPr>
                <w:color w:val="000000"/>
              </w:rPr>
              <w:t>Administered training to other customer services representatives and provid</w:t>
            </w:r>
            <w:r w:rsidR="00E50A10">
              <w:rPr>
                <w:color w:val="000000"/>
              </w:rPr>
              <w:t>ed</w:t>
            </w:r>
            <w:r>
              <w:rPr>
                <w:color w:val="000000"/>
              </w:rPr>
              <w:t xml:space="preserve"> support and evaluations to the teams; also prepared and analyzed reports concerning customer service and billing matters for review</w:t>
            </w:r>
          </w:p>
          <w:p w14:paraId="2C2D7248" w14:textId="467FE8EB" w:rsidR="00091785" w:rsidRPr="00091785" w:rsidRDefault="00091785" w:rsidP="00091785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after="120" w:line="276" w:lineRule="auto"/>
            </w:pPr>
            <w:r>
              <w:rPr>
                <w:color w:val="000000"/>
              </w:rPr>
              <w:t>Lead quality improvement initiatives in identifying and developing solutions for department and cross-functional processes; review and modify issues as needed for the productivity</w:t>
            </w:r>
          </w:p>
          <w:p w14:paraId="6685F352" w14:textId="341748CD" w:rsidR="00F61DF9" w:rsidRPr="00E50A10" w:rsidRDefault="00091785" w:rsidP="00091785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after="120" w:line="276" w:lineRule="auto"/>
              <w:rPr>
                <w:rFonts w:cstheme="minorHAnsi"/>
              </w:rPr>
            </w:pPr>
            <w:r w:rsidRPr="00E50A10">
              <w:rPr>
                <w:rFonts w:cstheme="minorHAnsi"/>
                <w:color w:val="000000"/>
              </w:rPr>
              <w:t xml:space="preserve">Coached other customer service representatives in </w:t>
            </w:r>
            <w:r w:rsidRPr="00E50A10">
              <w:rPr>
                <w:rFonts w:eastAsia="Times" w:cstheme="minorHAnsi"/>
                <w:color w:val="000000"/>
              </w:rPr>
              <w:t>high-risk customer interactions, updating them on the new business plans and services available to account holders, and training them on new selling techniques</w:t>
            </w:r>
          </w:p>
          <w:p w14:paraId="238F9792" w14:textId="77777777" w:rsidR="00724709" w:rsidRDefault="00724709" w:rsidP="00091785">
            <w:pPr>
              <w:pStyle w:val="Heading3"/>
              <w:contextualSpacing w:val="0"/>
              <w:outlineLvl w:val="2"/>
            </w:pPr>
          </w:p>
          <w:p w14:paraId="30F4E036" w14:textId="77777777" w:rsidR="00724709" w:rsidRDefault="00724709" w:rsidP="00091785">
            <w:pPr>
              <w:pStyle w:val="Heading3"/>
              <w:contextualSpacing w:val="0"/>
              <w:outlineLvl w:val="2"/>
            </w:pPr>
          </w:p>
          <w:p w14:paraId="3BD46F59" w14:textId="14C75799" w:rsidR="00091785" w:rsidRPr="00CF1A49" w:rsidRDefault="00091785" w:rsidP="00091785">
            <w:pPr>
              <w:pStyle w:val="Heading3"/>
              <w:contextualSpacing w:val="0"/>
              <w:outlineLvl w:val="2"/>
            </w:pPr>
            <w:r>
              <w:t>June 200</w:t>
            </w:r>
            <w:r w:rsidR="00225E67">
              <w:t>8</w:t>
            </w:r>
            <w:r w:rsidRPr="00CF1A49">
              <w:t xml:space="preserve"> – </w:t>
            </w:r>
            <w:r>
              <w:t>July 2013</w:t>
            </w:r>
          </w:p>
          <w:p w14:paraId="5FC08C03" w14:textId="77777777" w:rsidR="00091785" w:rsidRPr="00CF1A49" w:rsidRDefault="00091785" w:rsidP="00091785">
            <w:pPr>
              <w:pStyle w:val="Heading2"/>
              <w:contextualSpacing w:val="0"/>
              <w:outlineLvl w:val="1"/>
            </w:pPr>
            <w:r w:rsidRPr="001D56FE">
              <w:rPr>
                <w:rFonts w:ascii="Times New Roman" w:eastAsia="Times New Roman" w:hAnsi="Times New Roman" w:cs="Times New Roman"/>
                <w:b w:val="0"/>
                <w:i/>
                <w:color w:val="auto"/>
                <w:sz w:val="24"/>
                <w:szCs w:val="24"/>
              </w:rPr>
              <w:t>Continuity Marketing Operation Representative</w:t>
            </w:r>
            <w:r w:rsidRPr="00CF1A49">
              <w:t xml:space="preserve">, </w:t>
            </w:r>
            <w:r>
              <w:rPr>
                <w:rStyle w:val="SubtleReference"/>
              </w:rPr>
              <w:t>Verizon</w:t>
            </w:r>
          </w:p>
          <w:p w14:paraId="78C83165" w14:textId="77777777" w:rsidR="001D56FE" w:rsidRDefault="001D56FE" w:rsidP="001D56FE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after="120" w:line="276" w:lineRule="auto"/>
            </w:pPr>
            <w:r>
              <w:rPr>
                <w:color w:val="000000"/>
              </w:rPr>
              <w:t>Worked directly with ACSS, Onepos, and WebApp services</w:t>
            </w:r>
          </w:p>
          <w:p w14:paraId="331BD585" w14:textId="7C50BA9C" w:rsidR="001D56FE" w:rsidRDefault="001D56FE" w:rsidP="001D56FE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after="120" w:line="276" w:lineRule="auto"/>
            </w:pPr>
            <w:r>
              <w:rPr>
                <w:color w:val="000000"/>
              </w:rPr>
              <w:t>Completed telesales transactions for new lines, accessory revenue, plan migrations, mobile broadband solutions, and insurance during high call volume periods</w:t>
            </w:r>
          </w:p>
          <w:p w14:paraId="4DDB2376" w14:textId="4013E038" w:rsidR="001D56FE" w:rsidRPr="001D56FE" w:rsidRDefault="001D56FE" w:rsidP="001D56FE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after="120" w:line="276" w:lineRule="auto"/>
            </w:pPr>
            <w:r>
              <w:rPr>
                <w:color w:val="000000"/>
              </w:rPr>
              <w:t>Completed outbound calls to customers and welcoming them as new account holders by providing general customer support</w:t>
            </w:r>
          </w:p>
          <w:p w14:paraId="6AEC3F08" w14:textId="558D8D66" w:rsidR="00091785" w:rsidRPr="001D56FE" w:rsidRDefault="001D56FE" w:rsidP="001D56FE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after="120" w:line="276" w:lineRule="auto"/>
            </w:pPr>
            <w:r w:rsidRPr="001D56FE">
              <w:rPr>
                <w:color w:val="000000"/>
              </w:rPr>
              <w:t>Provided guidance to other marketing representatives in delivering ethical customer services (i.e. training them in listening, problem solving, and negotiation skills)</w:t>
            </w:r>
          </w:p>
          <w:p w14:paraId="043AF598" w14:textId="77777777" w:rsidR="001D56FE" w:rsidRDefault="001D56FE" w:rsidP="001D5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after="120" w:line="276" w:lineRule="auto"/>
            </w:pPr>
          </w:p>
          <w:p w14:paraId="64EC7A0B" w14:textId="77777777" w:rsidR="001D56FE" w:rsidRPr="00CF1A49" w:rsidRDefault="001D56FE" w:rsidP="001D56FE">
            <w:pPr>
              <w:pStyle w:val="Heading3"/>
              <w:contextualSpacing w:val="0"/>
              <w:outlineLvl w:val="2"/>
            </w:pPr>
            <w:r>
              <w:t>March 2009</w:t>
            </w:r>
            <w:r w:rsidRPr="00CF1A49">
              <w:t xml:space="preserve"> – </w:t>
            </w:r>
            <w:r>
              <w:t>September 2009</w:t>
            </w:r>
          </w:p>
          <w:p w14:paraId="5F12F02E" w14:textId="77777777" w:rsidR="001D56FE" w:rsidRPr="00CF1A49" w:rsidRDefault="001D56FE" w:rsidP="001D56FE">
            <w:pPr>
              <w:pStyle w:val="Heading2"/>
              <w:contextualSpacing w:val="0"/>
              <w:outlineLvl w:val="1"/>
            </w:pPr>
            <w:r w:rsidRPr="001D56FE">
              <w:rPr>
                <w:rFonts w:ascii="Times New Roman" w:eastAsia="Times New Roman" w:hAnsi="Times New Roman" w:cs="Times New Roman"/>
                <w:b w:val="0"/>
                <w:i/>
                <w:color w:val="auto"/>
                <w:sz w:val="24"/>
                <w:szCs w:val="24"/>
              </w:rPr>
              <w:t>Loyalty/Winback Marketing Coordinator</w:t>
            </w:r>
            <w:r w:rsidRPr="00CF1A49">
              <w:t xml:space="preserve">, </w:t>
            </w:r>
            <w:r>
              <w:rPr>
                <w:rStyle w:val="SubtleReference"/>
              </w:rPr>
              <w:t>Verizon</w:t>
            </w:r>
          </w:p>
          <w:p w14:paraId="7494FC09" w14:textId="7A09ADB0" w:rsidR="001D56FE" w:rsidRDefault="002C715A" w:rsidP="001D56FE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after="120" w:line="276" w:lineRule="auto"/>
            </w:pPr>
            <w:r>
              <w:rPr>
                <w:color w:val="000000"/>
              </w:rPr>
              <w:t>Educate</w:t>
            </w:r>
            <w:r w:rsidR="001D56FE">
              <w:rPr>
                <w:color w:val="000000"/>
              </w:rPr>
              <w:t xml:space="preserve"> and negotiation skills on winning back customers, while also effectively resolving customer disputes, service issues, price plan analysis, contract renewals, and other proactive customer relations.</w:t>
            </w:r>
          </w:p>
          <w:p w14:paraId="1295D19E" w14:textId="77777777" w:rsidR="001D56FE" w:rsidRDefault="001D56FE" w:rsidP="001D56FE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after="120" w:line="276" w:lineRule="auto"/>
            </w:pPr>
            <w:r>
              <w:rPr>
                <w:color w:val="000000"/>
              </w:rPr>
              <w:t>Established sales techniques to be utilized within the Winback program specifically focusing on 4G products and services</w:t>
            </w:r>
          </w:p>
          <w:p w14:paraId="1897670E" w14:textId="77777777" w:rsidR="001D56FE" w:rsidRDefault="001D56FE" w:rsidP="001D5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after="120" w:line="276" w:lineRule="auto"/>
            </w:pPr>
          </w:p>
        </w:tc>
      </w:tr>
    </w:tbl>
    <w:sdt>
      <w:sdtPr>
        <w:alias w:val="Education:"/>
        <w:tag w:val="Education:"/>
        <w:id w:val="-1908763273"/>
        <w:placeholder>
          <w:docPart w:val="262DDE326F9A4F15870C290B466B972C"/>
        </w:placeholder>
        <w:temporary/>
        <w:showingPlcHdr/>
        <w15:appearance w15:val="hidden"/>
      </w:sdtPr>
      <w:sdtEndPr/>
      <w:sdtContent>
        <w:p w14:paraId="0FAA0D04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63FA66AF" w14:textId="77777777" w:rsidTr="00D66A52">
        <w:tc>
          <w:tcPr>
            <w:tcW w:w="9355" w:type="dxa"/>
          </w:tcPr>
          <w:p w14:paraId="09C2051C" w14:textId="77777777" w:rsidR="001D0BF1" w:rsidRPr="00CF1A49" w:rsidRDefault="001D56FE" w:rsidP="001D0BF1">
            <w:pPr>
              <w:pStyle w:val="Heading3"/>
              <w:contextualSpacing w:val="0"/>
              <w:outlineLvl w:val="2"/>
            </w:pPr>
            <w:r>
              <w:t>September 2018</w:t>
            </w:r>
          </w:p>
          <w:p w14:paraId="734AAE8D" w14:textId="77777777" w:rsidR="001D0BF1" w:rsidRDefault="001D56FE" w:rsidP="001D0BF1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 w:rsidRPr="001D56FE">
              <w:rPr>
                <w:color w:val="auto"/>
              </w:rPr>
              <w:t>Masters in Business Administration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Strayer University</w:t>
            </w:r>
          </w:p>
          <w:p w14:paraId="13175DF2" w14:textId="77777777" w:rsidR="001D56FE" w:rsidRPr="001D56FE" w:rsidRDefault="001D56FE" w:rsidP="001D0BF1">
            <w:pPr>
              <w:pStyle w:val="Heading2"/>
              <w:contextualSpacing w:val="0"/>
              <w:outlineLvl w:val="1"/>
              <w:rPr>
                <w:color w:val="auto"/>
              </w:rPr>
            </w:pPr>
            <w:r w:rsidRPr="001D56FE">
              <w:rPr>
                <w:color w:val="auto"/>
              </w:rPr>
              <w:t>Graduated September 2018-GPA 3.545</w:t>
            </w:r>
          </w:p>
          <w:p w14:paraId="027BD72C" w14:textId="77777777" w:rsidR="007538DC" w:rsidRPr="00CF1A49" w:rsidRDefault="007538DC" w:rsidP="007538DC">
            <w:pPr>
              <w:contextualSpacing w:val="0"/>
            </w:pPr>
          </w:p>
        </w:tc>
      </w:tr>
      <w:tr w:rsidR="00F61DF9" w:rsidRPr="00CF1A49" w14:paraId="6B0EF192" w14:textId="77777777" w:rsidTr="00F61DF9">
        <w:tc>
          <w:tcPr>
            <w:tcW w:w="9355" w:type="dxa"/>
            <w:tcMar>
              <w:top w:w="216" w:type="dxa"/>
            </w:tcMar>
          </w:tcPr>
          <w:p w14:paraId="18422E28" w14:textId="77777777" w:rsidR="00F61DF9" w:rsidRPr="00CF1A49" w:rsidRDefault="001D56FE" w:rsidP="00F61DF9">
            <w:pPr>
              <w:pStyle w:val="Heading3"/>
              <w:contextualSpacing w:val="0"/>
              <w:outlineLvl w:val="2"/>
            </w:pPr>
            <w:r>
              <w:t>May 2008</w:t>
            </w:r>
          </w:p>
          <w:p w14:paraId="3DF17233" w14:textId="77777777" w:rsidR="00F61DF9" w:rsidRPr="00CF1A49" w:rsidRDefault="001D56FE" w:rsidP="00F61DF9">
            <w:pPr>
              <w:pStyle w:val="Heading2"/>
              <w:contextualSpacing w:val="0"/>
              <w:outlineLvl w:val="1"/>
            </w:pPr>
            <w:r w:rsidRPr="001D56FE">
              <w:rPr>
                <w:color w:val="auto"/>
              </w:rPr>
              <w:t>Bachelor of Arts-history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 xml:space="preserve">Southern Connecticut State University </w:t>
            </w:r>
          </w:p>
          <w:p w14:paraId="72B6D4CF" w14:textId="77777777" w:rsidR="00F61DF9" w:rsidRDefault="00F61DF9" w:rsidP="00F61DF9"/>
        </w:tc>
      </w:tr>
    </w:tbl>
    <w:p w14:paraId="37566F4B" w14:textId="77777777" w:rsidR="00486277" w:rsidRPr="00CF1A49" w:rsidRDefault="001D56FE" w:rsidP="00486277">
      <w:pPr>
        <w:pStyle w:val="Heading1"/>
      </w:pPr>
      <w:r>
        <w:lastRenderedPageBreak/>
        <w:t>Technology Competencies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5BFA362A" w14:textId="77777777" w:rsidTr="00CF1A49">
        <w:tc>
          <w:tcPr>
            <w:tcW w:w="4675" w:type="dxa"/>
          </w:tcPr>
          <w:p w14:paraId="09F85077" w14:textId="77777777" w:rsidR="001E3120" w:rsidRPr="006E1507" w:rsidRDefault="001D56FE" w:rsidP="006E1507">
            <w:pPr>
              <w:pStyle w:val="ListBullet"/>
              <w:contextualSpacing w:val="0"/>
            </w:pPr>
            <w:r>
              <w:t>Account Management</w:t>
            </w:r>
          </w:p>
          <w:p w14:paraId="16338BE5" w14:textId="77777777" w:rsidR="001F4E6D" w:rsidRDefault="001D56FE" w:rsidP="006E1507">
            <w:pPr>
              <w:pStyle w:val="ListBullet"/>
              <w:contextualSpacing w:val="0"/>
            </w:pPr>
            <w:r>
              <w:t>Business to Business</w:t>
            </w:r>
          </w:p>
          <w:p w14:paraId="528A9F8A" w14:textId="77777777" w:rsidR="001D56FE" w:rsidRDefault="001D56FE" w:rsidP="006E1507">
            <w:pPr>
              <w:pStyle w:val="ListBullet"/>
              <w:contextualSpacing w:val="0"/>
            </w:pPr>
            <w:r>
              <w:t xml:space="preserve">Sales Operations </w:t>
            </w:r>
          </w:p>
          <w:p w14:paraId="2B1758AF" w14:textId="77777777" w:rsidR="001D56FE" w:rsidRDefault="001D56FE" w:rsidP="006E1507">
            <w:pPr>
              <w:pStyle w:val="ListBullet"/>
              <w:contextualSpacing w:val="0"/>
            </w:pPr>
            <w:r>
              <w:t>Android</w:t>
            </w:r>
          </w:p>
          <w:p w14:paraId="39B20C77" w14:textId="77777777" w:rsidR="004C1808" w:rsidRDefault="004C1808" w:rsidP="006E1507">
            <w:pPr>
              <w:pStyle w:val="ListBullet"/>
              <w:contextualSpacing w:val="0"/>
            </w:pPr>
            <w:r>
              <w:t>Problem Solving</w:t>
            </w:r>
          </w:p>
          <w:p w14:paraId="7E94F15E" w14:textId="77777777" w:rsidR="004C1808" w:rsidRPr="006E1507" w:rsidRDefault="004C1808" w:rsidP="006E1507">
            <w:pPr>
              <w:pStyle w:val="ListBullet"/>
              <w:contextualSpacing w:val="0"/>
            </w:pPr>
            <w:r>
              <w:t xml:space="preserve">Mentoring  </w:t>
            </w:r>
          </w:p>
        </w:tc>
        <w:tc>
          <w:tcPr>
            <w:tcW w:w="4675" w:type="dxa"/>
            <w:tcMar>
              <w:left w:w="360" w:type="dxa"/>
            </w:tcMar>
          </w:tcPr>
          <w:p w14:paraId="32FC8F92" w14:textId="77777777" w:rsidR="003A0632" w:rsidRPr="006E1507" w:rsidRDefault="001D56FE" w:rsidP="006E1507">
            <w:pPr>
              <w:pStyle w:val="ListBullet"/>
              <w:contextualSpacing w:val="0"/>
            </w:pPr>
            <w:r>
              <w:t>Project Management</w:t>
            </w:r>
          </w:p>
          <w:p w14:paraId="1E1CA796" w14:textId="77777777" w:rsidR="001E3120" w:rsidRPr="006E1507" w:rsidRDefault="001D56FE" w:rsidP="006E1507">
            <w:pPr>
              <w:pStyle w:val="ListBullet"/>
              <w:contextualSpacing w:val="0"/>
            </w:pPr>
            <w:r>
              <w:t>Call Centers</w:t>
            </w:r>
          </w:p>
          <w:p w14:paraId="4C55ED46" w14:textId="77777777" w:rsidR="001E3120" w:rsidRDefault="001D56FE" w:rsidP="006E1507">
            <w:pPr>
              <w:pStyle w:val="ListBullet"/>
              <w:contextualSpacing w:val="0"/>
            </w:pPr>
            <w:r>
              <w:t>Microsoft Office</w:t>
            </w:r>
          </w:p>
          <w:p w14:paraId="177C70B9" w14:textId="77777777" w:rsidR="001D56FE" w:rsidRDefault="001D56FE" w:rsidP="006E1507">
            <w:pPr>
              <w:pStyle w:val="ListBullet"/>
              <w:contextualSpacing w:val="0"/>
            </w:pPr>
            <w:r>
              <w:t>IOS</w:t>
            </w:r>
          </w:p>
          <w:p w14:paraId="1BFD17F7" w14:textId="77777777" w:rsidR="004C1808" w:rsidRDefault="004C1808" w:rsidP="006E1507">
            <w:pPr>
              <w:pStyle w:val="ListBullet"/>
              <w:contextualSpacing w:val="0"/>
            </w:pPr>
            <w:r>
              <w:t>Customer Service</w:t>
            </w:r>
          </w:p>
          <w:p w14:paraId="578D1F64" w14:textId="77777777" w:rsidR="004C1808" w:rsidRPr="006E1507" w:rsidRDefault="004C1808" w:rsidP="006E1507">
            <w:pPr>
              <w:pStyle w:val="ListBullet"/>
              <w:contextualSpacing w:val="0"/>
            </w:pPr>
            <w:r>
              <w:t xml:space="preserve">Team Building </w:t>
            </w:r>
          </w:p>
        </w:tc>
      </w:tr>
    </w:tbl>
    <w:sdt>
      <w:sdtPr>
        <w:alias w:val="Activities:"/>
        <w:tag w:val="Activities:"/>
        <w:id w:val="1223332893"/>
        <w:placeholder>
          <w:docPart w:val="F2946E31A954419CA1CA58A584C30C80"/>
        </w:placeholder>
        <w:temporary/>
        <w15:appearance w15:val="hidden"/>
      </w:sdtPr>
      <w:sdtEndPr/>
      <w:sdtContent>
        <w:p w14:paraId="28FCC63F" w14:textId="77777777"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14:paraId="044E2253" w14:textId="77777777" w:rsidR="004C1808" w:rsidRDefault="004C1808" w:rsidP="004C1808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i/>
          <w:color w:val="000000"/>
        </w:rPr>
        <w:t xml:space="preserve">Honorary Achievements: </w:t>
      </w:r>
      <w:r>
        <w:rPr>
          <w:color w:val="000000"/>
        </w:rPr>
        <w:t>Emerging Talent for Aspiring Leaders, 2012- awarded for excelling in sales goals, and providing coaching and development, and continuing to show mastery of sales skills.</w:t>
      </w:r>
    </w:p>
    <w:p w14:paraId="44878FE9" w14:textId="77777777" w:rsidR="00B51D1B" w:rsidRPr="006E1507" w:rsidRDefault="00B51D1B" w:rsidP="006E1507"/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FD172A" w14:textId="77777777" w:rsidR="005028D8" w:rsidRDefault="005028D8" w:rsidP="0068194B">
      <w:r>
        <w:separator/>
      </w:r>
    </w:p>
    <w:p w14:paraId="106E747C" w14:textId="77777777" w:rsidR="005028D8" w:rsidRDefault="005028D8"/>
    <w:p w14:paraId="787784CC" w14:textId="77777777" w:rsidR="005028D8" w:rsidRDefault="005028D8"/>
  </w:endnote>
  <w:endnote w:type="continuationSeparator" w:id="0">
    <w:p w14:paraId="3DCFB4CF" w14:textId="77777777" w:rsidR="005028D8" w:rsidRDefault="005028D8" w:rsidP="0068194B">
      <w:r>
        <w:continuationSeparator/>
      </w:r>
    </w:p>
    <w:p w14:paraId="64584BA7" w14:textId="77777777" w:rsidR="005028D8" w:rsidRDefault="005028D8"/>
    <w:p w14:paraId="2A5B396F" w14:textId="77777777" w:rsidR="005028D8" w:rsidRDefault="005028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mo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1658B2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4A578C" w14:textId="77777777" w:rsidR="005028D8" w:rsidRDefault="005028D8" w:rsidP="0068194B">
      <w:r>
        <w:separator/>
      </w:r>
    </w:p>
    <w:p w14:paraId="190D65E3" w14:textId="77777777" w:rsidR="005028D8" w:rsidRDefault="005028D8"/>
    <w:p w14:paraId="320A68A4" w14:textId="77777777" w:rsidR="005028D8" w:rsidRDefault="005028D8"/>
  </w:footnote>
  <w:footnote w:type="continuationSeparator" w:id="0">
    <w:p w14:paraId="17303789" w14:textId="77777777" w:rsidR="005028D8" w:rsidRDefault="005028D8" w:rsidP="0068194B">
      <w:r>
        <w:continuationSeparator/>
      </w:r>
    </w:p>
    <w:p w14:paraId="2FCF4F7F" w14:textId="77777777" w:rsidR="005028D8" w:rsidRDefault="005028D8"/>
    <w:p w14:paraId="3F2994FA" w14:textId="77777777" w:rsidR="005028D8" w:rsidRDefault="005028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789153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6675C71" wp14:editId="465202C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49E8C7FF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C2D49AB"/>
    <w:multiLevelType w:val="multilevel"/>
    <w:tmpl w:val="EEFC000E"/>
    <w:lvl w:ilvl="0">
      <w:start w:val="1"/>
      <w:numFmt w:val="bullet"/>
      <w:lvlText w:val="■"/>
      <w:lvlJc w:val="left"/>
      <w:pPr>
        <w:ind w:left="360" w:hanging="360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18"/>
        <w:szCs w:val="18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color w:val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color w:val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mo" w:eastAsia="Arimo" w:hAnsi="Arimo" w:cs="Arimo"/>
        <w:b w:val="0"/>
        <w:i w:val="0"/>
        <w:smallCaps w:val="0"/>
        <w:strike w:val="0"/>
        <w:color w:val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color w:val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color w:val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mo" w:eastAsia="Arimo" w:hAnsi="Arimo" w:cs="Arimo"/>
        <w:b w:val="0"/>
        <w:i w:val="0"/>
        <w:smallCaps w:val="0"/>
        <w:strike w:val="0"/>
        <w:color w:val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color w:val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color w:val="000000"/>
        <w:shd w:val="clear" w:color="auto" w:fill="auto"/>
        <w:vertAlign w:val="baseline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3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785"/>
    <w:rsid w:val="000001EF"/>
    <w:rsid w:val="00007322"/>
    <w:rsid w:val="00007728"/>
    <w:rsid w:val="000213FE"/>
    <w:rsid w:val="00024584"/>
    <w:rsid w:val="00024730"/>
    <w:rsid w:val="00055E95"/>
    <w:rsid w:val="0007021F"/>
    <w:rsid w:val="00091785"/>
    <w:rsid w:val="000B2BA5"/>
    <w:rsid w:val="000F2F8C"/>
    <w:rsid w:val="0010006E"/>
    <w:rsid w:val="001045A8"/>
    <w:rsid w:val="00114A91"/>
    <w:rsid w:val="001427E1"/>
    <w:rsid w:val="00163668"/>
    <w:rsid w:val="00171566"/>
    <w:rsid w:val="00171DC4"/>
    <w:rsid w:val="00174676"/>
    <w:rsid w:val="001755A8"/>
    <w:rsid w:val="00184014"/>
    <w:rsid w:val="00192008"/>
    <w:rsid w:val="001C0E68"/>
    <w:rsid w:val="001C4B6F"/>
    <w:rsid w:val="001C708C"/>
    <w:rsid w:val="001D0BF1"/>
    <w:rsid w:val="001D56FE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25E67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C715A"/>
    <w:rsid w:val="002D23C5"/>
    <w:rsid w:val="002D6137"/>
    <w:rsid w:val="002E7E61"/>
    <w:rsid w:val="002F05E5"/>
    <w:rsid w:val="002F254D"/>
    <w:rsid w:val="002F30E4"/>
    <w:rsid w:val="00304585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C43CB"/>
    <w:rsid w:val="003D380F"/>
    <w:rsid w:val="003E160D"/>
    <w:rsid w:val="003F1D5F"/>
    <w:rsid w:val="00405128"/>
    <w:rsid w:val="00406CFF"/>
    <w:rsid w:val="00416B25"/>
    <w:rsid w:val="00420592"/>
    <w:rsid w:val="004319E0"/>
    <w:rsid w:val="00436EAA"/>
    <w:rsid w:val="00437E8C"/>
    <w:rsid w:val="00440225"/>
    <w:rsid w:val="004726BC"/>
    <w:rsid w:val="00474105"/>
    <w:rsid w:val="00480E6E"/>
    <w:rsid w:val="0048146D"/>
    <w:rsid w:val="00486277"/>
    <w:rsid w:val="00494CF6"/>
    <w:rsid w:val="00495F8D"/>
    <w:rsid w:val="004A1FAE"/>
    <w:rsid w:val="004A32FF"/>
    <w:rsid w:val="004B06EB"/>
    <w:rsid w:val="004B6AD0"/>
    <w:rsid w:val="004B74B8"/>
    <w:rsid w:val="004C1808"/>
    <w:rsid w:val="004C2D5D"/>
    <w:rsid w:val="004C33E1"/>
    <w:rsid w:val="004E01EB"/>
    <w:rsid w:val="004E2794"/>
    <w:rsid w:val="005028D8"/>
    <w:rsid w:val="00510392"/>
    <w:rsid w:val="00513E2A"/>
    <w:rsid w:val="00566A35"/>
    <w:rsid w:val="0056701E"/>
    <w:rsid w:val="005740D7"/>
    <w:rsid w:val="005768B0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371BF"/>
    <w:rsid w:val="006618E9"/>
    <w:rsid w:val="0068194B"/>
    <w:rsid w:val="00692703"/>
    <w:rsid w:val="006A1962"/>
    <w:rsid w:val="006B5D48"/>
    <w:rsid w:val="006B7D7B"/>
    <w:rsid w:val="006C1A5E"/>
    <w:rsid w:val="006E1507"/>
    <w:rsid w:val="006E1FE5"/>
    <w:rsid w:val="006E29EC"/>
    <w:rsid w:val="00712D8B"/>
    <w:rsid w:val="00724709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7F691B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4F4C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2092"/>
    <w:rsid w:val="00A755E8"/>
    <w:rsid w:val="00A93A5D"/>
    <w:rsid w:val="00AB32F8"/>
    <w:rsid w:val="00AB610B"/>
    <w:rsid w:val="00AD360E"/>
    <w:rsid w:val="00AD40FB"/>
    <w:rsid w:val="00AD5398"/>
    <w:rsid w:val="00AD782D"/>
    <w:rsid w:val="00AE7650"/>
    <w:rsid w:val="00B10EBE"/>
    <w:rsid w:val="00B236F1"/>
    <w:rsid w:val="00B464EC"/>
    <w:rsid w:val="00B50F99"/>
    <w:rsid w:val="00B51D1B"/>
    <w:rsid w:val="00B540F4"/>
    <w:rsid w:val="00B60FD0"/>
    <w:rsid w:val="00B622DF"/>
    <w:rsid w:val="00B6332A"/>
    <w:rsid w:val="00B81760"/>
    <w:rsid w:val="00B833E7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1300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1E9"/>
    <w:rsid w:val="00E2397A"/>
    <w:rsid w:val="00E254DB"/>
    <w:rsid w:val="00E300FC"/>
    <w:rsid w:val="00E362DB"/>
    <w:rsid w:val="00E50A10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73B46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85AF08"/>
  <w15:chartTrackingRefBased/>
  <w15:docId w15:val="{1E053399-49B2-46AD-B50F-05CAA1B3F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domain">
    <w:name w:val="domain"/>
    <w:basedOn w:val="DefaultParagraphFont"/>
    <w:rsid w:val="00091785"/>
  </w:style>
  <w:style w:type="character" w:customStyle="1" w:styleId="vanity-name">
    <w:name w:val="vanity-name"/>
    <w:basedOn w:val="DefaultParagraphFont"/>
    <w:rsid w:val="000917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tech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054AFB4485E446DB7156B12124640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4680D0-E1B7-4625-B7CB-6572132A51B9}"/>
      </w:docPartPr>
      <w:docPartBody>
        <w:p w:rsidR="000C37DA" w:rsidRDefault="00596F6D">
          <w:pPr>
            <w:pStyle w:val="5054AFB4485E446DB7156B1212464003"/>
          </w:pPr>
          <w:r w:rsidRPr="00CF1A49">
            <w:t>·</w:t>
          </w:r>
        </w:p>
      </w:docPartBody>
    </w:docPart>
    <w:docPart>
      <w:docPartPr>
        <w:name w:val="04D2FC8E1411408BB381924D3F5A79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399965-41A2-4BD0-B5A6-9374F3C2ECA0}"/>
      </w:docPartPr>
      <w:docPartBody>
        <w:p w:rsidR="000C37DA" w:rsidRDefault="00596F6D">
          <w:pPr>
            <w:pStyle w:val="04D2FC8E1411408BB381924D3F5A7901"/>
          </w:pPr>
          <w:r w:rsidRPr="00CF1A49">
            <w:t>·</w:t>
          </w:r>
        </w:p>
      </w:docPartBody>
    </w:docPart>
    <w:docPart>
      <w:docPartPr>
        <w:name w:val="F968A5444C78402190591443D095AF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796F1D-BC49-4620-86B5-7F75DE2A50EE}"/>
      </w:docPartPr>
      <w:docPartBody>
        <w:p w:rsidR="000C37DA" w:rsidRDefault="00596F6D">
          <w:pPr>
            <w:pStyle w:val="F968A5444C78402190591443D095AFAF"/>
          </w:pPr>
          <w:r w:rsidRPr="00CF1A49">
            <w:t>Experience</w:t>
          </w:r>
        </w:p>
      </w:docPartBody>
    </w:docPart>
    <w:docPart>
      <w:docPartPr>
        <w:name w:val="262DDE326F9A4F15870C290B466B97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C3A1B3-E4A0-43CC-9FC6-68F8BB7B5AD2}"/>
      </w:docPartPr>
      <w:docPartBody>
        <w:p w:rsidR="000C37DA" w:rsidRDefault="00596F6D">
          <w:pPr>
            <w:pStyle w:val="262DDE326F9A4F15870C290B466B972C"/>
          </w:pPr>
          <w:r w:rsidRPr="00CF1A49">
            <w:t>Education</w:t>
          </w:r>
        </w:p>
      </w:docPartBody>
    </w:docPart>
    <w:docPart>
      <w:docPartPr>
        <w:name w:val="F2946E31A954419CA1CA58A584C30C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109CC5-347D-4919-9CFB-35A3F4C9519E}"/>
      </w:docPartPr>
      <w:docPartBody>
        <w:p w:rsidR="000C37DA" w:rsidRDefault="00596F6D">
          <w:pPr>
            <w:pStyle w:val="F2946E31A954419CA1CA58A584C30C80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mo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F6D"/>
    <w:rsid w:val="000C37DA"/>
    <w:rsid w:val="002A1DC5"/>
    <w:rsid w:val="002D09AF"/>
    <w:rsid w:val="00596F6D"/>
    <w:rsid w:val="006B58B1"/>
    <w:rsid w:val="00A612E9"/>
    <w:rsid w:val="00B774CB"/>
    <w:rsid w:val="00D6160C"/>
    <w:rsid w:val="00E27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44878D216B5409697F95853C26CC9A9">
    <w:name w:val="844878D216B5409697F95853C26CC9A9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10F181E08F4B49F99495E10FEF91B31C">
    <w:name w:val="10F181E08F4B49F99495E10FEF91B31C"/>
  </w:style>
  <w:style w:type="paragraph" w:customStyle="1" w:styleId="3FBD844DF388422FADE2F6B7CA63B544">
    <w:name w:val="3FBD844DF388422FADE2F6B7CA63B544"/>
  </w:style>
  <w:style w:type="paragraph" w:customStyle="1" w:styleId="5054AFB4485E446DB7156B1212464003">
    <w:name w:val="5054AFB4485E446DB7156B1212464003"/>
  </w:style>
  <w:style w:type="paragraph" w:customStyle="1" w:styleId="B2FB9DA81B414637BA4FE07B07746F93">
    <w:name w:val="B2FB9DA81B414637BA4FE07B07746F93"/>
  </w:style>
  <w:style w:type="paragraph" w:customStyle="1" w:styleId="D46DCC6BF3E9480EB82DCC95DBDBBCA9">
    <w:name w:val="D46DCC6BF3E9480EB82DCC95DBDBBCA9"/>
  </w:style>
  <w:style w:type="paragraph" w:customStyle="1" w:styleId="04D2FC8E1411408BB381924D3F5A7901">
    <w:name w:val="04D2FC8E1411408BB381924D3F5A7901"/>
  </w:style>
  <w:style w:type="paragraph" w:customStyle="1" w:styleId="5B0938430F54400589B65D4ABF504364">
    <w:name w:val="5B0938430F54400589B65D4ABF504364"/>
  </w:style>
  <w:style w:type="paragraph" w:customStyle="1" w:styleId="334823C0F21F471C813F24127322046B">
    <w:name w:val="334823C0F21F471C813F24127322046B"/>
  </w:style>
  <w:style w:type="paragraph" w:customStyle="1" w:styleId="E95B911365294D259461BF65932F5339">
    <w:name w:val="E95B911365294D259461BF65932F5339"/>
  </w:style>
  <w:style w:type="paragraph" w:customStyle="1" w:styleId="19ACF27F11C24C39987AC762C8BA17DC">
    <w:name w:val="19ACF27F11C24C39987AC762C8BA17DC"/>
  </w:style>
  <w:style w:type="paragraph" w:customStyle="1" w:styleId="F968A5444C78402190591443D095AFAF">
    <w:name w:val="F968A5444C78402190591443D095AFAF"/>
  </w:style>
  <w:style w:type="paragraph" w:customStyle="1" w:styleId="5089D8FCE55F4047AD6EDC190BB4C9D1">
    <w:name w:val="5089D8FCE55F4047AD6EDC190BB4C9D1"/>
  </w:style>
  <w:style w:type="paragraph" w:customStyle="1" w:styleId="3D1D3CCB69D64958B160C6AD96DACFA5">
    <w:name w:val="3D1D3CCB69D64958B160C6AD96DACFA5"/>
  </w:style>
  <w:style w:type="paragraph" w:customStyle="1" w:styleId="C7F89A7B63EA44A58E3F1E545876AD3F">
    <w:name w:val="C7F89A7B63EA44A58E3F1E545876AD3F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22D6C34646FF400C859AFE329E06931A">
    <w:name w:val="22D6C34646FF400C859AFE329E06931A"/>
  </w:style>
  <w:style w:type="paragraph" w:customStyle="1" w:styleId="55421AC815A34E3DB79D94D74E816DF1">
    <w:name w:val="55421AC815A34E3DB79D94D74E816DF1"/>
  </w:style>
  <w:style w:type="paragraph" w:customStyle="1" w:styleId="B6B88D36E5604B6F83D49210957F1ED8">
    <w:name w:val="B6B88D36E5604B6F83D49210957F1ED8"/>
  </w:style>
  <w:style w:type="paragraph" w:customStyle="1" w:styleId="59BAF751B6D14DBDBF35D32C5CA89874">
    <w:name w:val="59BAF751B6D14DBDBF35D32C5CA89874"/>
  </w:style>
  <w:style w:type="paragraph" w:customStyle="1" w:styleId="A5D8FF9A63BE4F62957934BF4FFC9418">
    <w:name w:val="A5D8FF9A63BE4F62957934BF4FFC9418"/>
  </w:style>
  <w:style w:type="paragraph" w:customStyle="1" w:styleId="280735CCFA964FB3923E67FFA9F509B5">
    <w:name w:val="280735CCFA964FB3923E67FFA9F509B5"/>
  </w:style>
  <w:style w:type="paragraph" w:customStyle="1" w:styleId="68D416C46CE04B34B1612A5507691D98">
    <w:name w:val="68D416C46CE04B34B1612A5507691D98"/>
  </w:style>
  <w:style w:type="paragraph" w:customStyle="1" w:styleId="262DDE326F9A4F15870C290B466B972C">
    <w:name w:val="262DDE326F9A4F15870C290B466B972C"/>
  </w:style>
  <w:style w:type="paragraph" w:customStyle="1" w:styleId="A8F6B021A0644772898C182C7BB745A7">
    <w:name w:val="A8F6B021A0644772898C182C7BB745A7"/>
  </w:style>
  <w:style w:type="paragraph" w:customStyle="1" w:styleId="AE4414FE87514BE387D1E5E7D7A1F9CE">
    <w:name w:val="AE4414FE87514BE387D1E5E7D7A1F9CE"/>
  </w:style>
  <w:style w:type="paragraph" w:customStyle="1" w:styleId="08171BCE2BAF4EA99AC79DA90331FFFE">
    <w:name w:val="08171BCE2BAF4EA99AC79DA90331FFFE"/>
  </w:style>
  <w:style w:type="paragraph" w:customStyle="1" w:styleId="3C077FA22755487C89C0FD9043416BDB">
    <w:name w:val="3C077FA22755487C89C0FD9043416BDB"/>
  </w:style>
  <w:style w:type="paragraph" w:customStyle="1" w:styleId="F3316D81F86C4D95A2BC0FD78134776E">
    <w:name w:val="F3316D81F86C4D95A2BC0FD78134776E"/>
  </w:style>
  <w:style w:type="paragraph" w:customStyle="1" w:styleId="82F7272F72A045789898D784BCC6CA9F">
    <w:name w:val="82F7272F72A045789898D784BCC6CA9F"/>
  </w:style>
  <w:style w:type="paragraph" w:customStyle="1" w:styleId="713664A54F4F4BD7A97D7F245892AEF2">
    <w:name w:val="713664A54F4F4BD7A97D7F245892AEF2"/>
  </w:style>
  <w:style w:type="paragraph" w:customStyle="1" w:styleId="CEB5074AA46144F3944DDE9F34D5747D">
    <w:name w:val="CEB5074AA46144F3944DDE9F34D5747D"/>
  </w:style>
  <w:style w:type="paragraph" w:customStyle="1" w:styleId="E8556092E313403C8C16CCD9AFBA3518">
    <w:name w:val="E8556092E313403C8C16CCD9AFBA3518"/>
  </w:style>
  <w:style w:type="paragraph" w:customStyle="1" w:styleId="40C81BAFFB024ABD9339AC5C46CCA3EB">
    <w:name w:val="40C81BAFFB024ABD9339AC5C46CCA3EB"/>
  </w:style>
  <w:style w:type="paragraph" w:customStyle="1" w:styleId="AA35088686344E71B85569C5A4D6603B">
    <w:name w:val="AA35088686344E71B85569C5A4D6603B"/>
  </w:style>
  <w:style w:type="paragraph" w:customStyle="1" w:styleId="C1DD058F25424C708D41C2683F03014A">
    <w:name w:val="C1DD058F25424C708D41C2683F03014A"/>
  </w:style>
  <w:style w:type="paragraph" w:customStyle="1" w:styleId="C169C8A7B07C42B9AC6BBA06C6302240">
    <w:name w:val="C169C8A7B07C42B9AC6BBA06C6302240"/>
  </w:style>
  <w:style w:type="paragraph" w:customStyle="1" w:styleId="7DFAE10D91C649638D5A83E5AD06FF9C">
    <w:name w:val="7DFAE10D91C649638D5A83E5AD06FF9C"/>
  </w:style>
  <w:style w:type="paragraph" w:customStyle="1" w:styleId="041E05FB8D3F4BFE9C255BDF2A61C0B9">
    <w:name w:val="041E05FB8D3F4BFE9C255BDF2A61C0B9"/>
  </w:style>
  <w:style w:type="paragraph" w:customStyle="1" w:styleId="28E473E346F54441AED0F39C0C074E29">
    <w:name w:val="28E473E346F54441AED0F39C0C074E29"/>
  </w:style>
  <w:style w:type="paragraph" w:customStyle="1" w:styleId="F2946E31A954419CA1CA58A584C30C80">
    <w:name w:val="F2946E31A954419CA1CA58A584C30C80"/>
  </w:style>
  <w:style w:type="paragraph" w:customStyle="1" w:styleId="6C3069DC0E234DE3BB4256B656169674">
    <w:name w:val="6C3069DC0E234DE3BB4256B6561696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</Template>
  <TotalTime>20016</TotalTime>
  <Pages>3</Pages>
  <Words>661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itech</dc:creator>
  <cp:keywords/>
  <dc:description/>
  <cp:lastModifiedBy>Gary Beard</cp:lastModifiedBy>
  <cp:revision>6</cp:revision>
  <dcterms:created xsi:type="dcterms:W3CDTF">2020-02-05T12:45:00Z</dcterms:created>
  <dcterms:modified xsi:type="dcterms:W3CDTF">2020-04-28T00:53:00Z</dcterms:modified>
  <cp:category/>
</cp:coreProperties>
</file>