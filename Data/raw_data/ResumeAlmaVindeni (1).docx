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36"/>
      </w:tblGrid>
      <w:tr w:rsidR="00692703" w:rsidRPr="00CF1A49" w14:paraId="45DFF0D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38AEF9" w14:textId="7976B3CF" w:rsidR="00692703" w:rsidRPr="00CF1A49" w:rsidRDefault="009C6188" w:rsidP="00913946">
            <w:pPr>
              <w:pStyle w:val="Title"/>
            </w:pPr>
            <w:r>
              <w:t>Alma</w:t>
            </w:r>
            <w:r w:rsidR="00692703" w:rsidRPr="00CF1A49">
              <w:t xml:space="preserve"> </w:t>
            </w:r>
            <w:r w:rsidR="008851CE">
              <w:rPr>
                <w:rStyle w:val="IntenseEmphasis"/>
              </w:rPr>
              <w:t>V</w:t>
            </w:r>
            <w:r w:rsidR="00023FBC">
              <w:rPr>
                <w:rStyle w:val="IntenseEmphasis"/>
              </w:rPr>
              <w:t>indeni</w:t>
            </w:r>
          </w:p>
          <w:p w14:paraId="5B9D476B" w14:textId="553C2AD6" w:rsidR="00692703" w:rsidRPr="00CF1A49" w:rsidRDefault="009C6188" w:rsidP="00913946">
            <w:pPr>
              <w:pStyle w:val="ContactInfo"/>
              <w:contextualSpacing w:val="0"/>
            </w:pPr>
            <w:r>
              <w:t>1</w:t>
            </w:r>
            <w:r w:rsidR="00742252">
              <w:t>0253</w:t>
            </w:r>
            <w:r w:rsidR="00272576">
              <w:t xml:space="preserve"> Capistrano Ave. South Gate, CA 90280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4BC2EACB95A4A5CBBEFF62BA9115DF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323.819.4679</w:t>
            </w:r>
          </w:p>
          <w:p w14:paraId="3BC9C038" w14:textId="7E6E2FFF" w:rsidR="00692703" w:rsidRPr="00CF1A49" w:rsidRDefault="00463BA1" w:rsidP="00913946">
            <w:pPr>
              <w:pStyle w:val="ContactInfoEmphasis"/>
              <w:contextualSpacing w:val="0"/>
            </w:pPr>
            <w:hyperlink r:id="rId7" w:history="1">
              <w:r w:rsidR="00023FBC" w:rsidRPr="00721062">
                <w:rPr>
                  <w:rStyle w:val="Hyperlink"/>
                </w:rPr>
                <w:t>alma.vindeni@gmail.com</w:t>
              </w:r>
            </w:hyperlink>
          </w:p>
        </w:tc>
      </w:tr>
      <w:tr w:rsidR="009571D8" w:rsidRPr="00CF1A49" w14:paraId="7477323C" w14:textId="77777777" w:rsidTr="00692703">
        <w:tc>
          <w:tcPr>
            <w:tcW w:w="9360" w:type="dxa"/>
            <w:tcMar>
              <w:top w:w="432" w:type="dxa"/>
            </w:tcMar>
          </w:tcPr>
          <w:p w14:paraId="3B2779C4" w14:textId="0102E7E4" w:rsidR="00D8701F" w:rsidRPr="00CF1A49" w:rsidRDefault="00D8701F" w:rsidP="009C6188">
            <w:pPr>
              <w:contextualSpacing w:val="0"/>
              <w:jc w:val="center"/>
            </w:pPr>
          </w:p>
        </w:tc>
      </w:tr>
    </w:tbl>
    <w:p w14:paraId="1BCF266E" w14:textId="77777777" w:rsidR="004E01EB" w:rsidRPr="00CF1A49" w:rsidRDefault="00463BA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7341168D184AB69D200D6D5A5D22E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3"/>
      </w:tblGrid>
      <w:tr w:rsidR="001D0BF1" w:rsidRPr="00CF1A49" w14:paraId="7A3F5338" w14:textId="77777777" w:rsidTr="00D66A52">
        <w:tc>
          <w:tcPr>
            <w:tcW w:w="9355" w:type="dxa"/>
          </w:tcPr>
          <w:p w14:paraId="11F19CD0" w14:textId="0C6E3C88" w:rsidR="00D73BE3" w:rsidRDefault="007B5565" w:rsidP="001D0BF1">
            <w:pPr>
              <w:pStyle w:val="Heading3"/>
              <w:contextualSpacing w:val="0"/>
              <w:outlineLvl w:val="2"/>
            </w:pPr>
            <w:r>
              <w:t>Aug 2019 – Dec 2019</w:t>
            </w:r>
            <w:r w:rsidR="0094606B">
              <w:t xml:space="preserve"> </w:t>
            </w:r>
          </w:p>
          <w:p w14:paraId="5C64F887" w14:textId="405368BD" w:rsidR="007B5565" w:rsidRDefault="002435EF" w:rsidP="001D0BF1">
            <w:pPr>
              <w:pStyle w:val="Heading3"/>
              <w:contextualSpacing w:val="0"/>
              <w:outlineLvl w:val="2"/>
            </w:pPr>
            <w:r w:rsidRPr="002B4D43">
              <w:rPr>
                <w:color w:val="1D824C" w:themeColor="accent1"/>
                <w:sz w:val="26"/>
                <w:szCs w:val="26"/>
              </w:rPr>
              <w:t>Accounts Payable Specialist</w:t>
            </w:r>
            <w:r>
              <w:t xml:space="preserve">, </w:t>
            </w:r>
            <w:r w:rsidRPr="002B4D43">
              <w:rPr>
                <w:rStyle w:val="SubtleReference"/>
                <w:sz w:val="26"/>
                <w:szCs w:val="26"/>
              </w:rPr>
              <w:t>Cagan Man</w:t>
            </w:r>
            <w:r w:rsidR="00673E3F" w:rsidRPr="002B4D43">
              <w:rPr>
                <w:rStyle w:val="SubtleReference"/>
                <w:sz w:val="26"/>
                <w:szCs w:val="26"/>
              </w:rPr>
              <w:t>agement Group – skokie, il</w:t>
            </w:r>
          </w:p>
          <w:p w14:paraId="08B833DB" w14:textId="396CD359" w:rsidR="00727042" w:rsidRDefault="00727042" w:rsidP="008F0A44">
            <w:pPr>
              <w:pStyle w:val="ListParagraph"/>
              <w:numPr>
                <w:ilvl w:val="0"/>
                <w:numId w:val="14"/>
              </w:numPr>
            </w:pPr>
            <w:r>
              <w:t>Data entry for all invoices</w:t>
            </w:r>
          </w:p>
          <w:p w14:paraId="5AE60189" w14:textId="4BF2D345" w:rsidR="00673E3F" w:rsidRDefault="00AB6196" w:rsidP="00727042">
            <w:pPr>
              <w:pStyle w:val="ListParagraph"/>
              <w:numPr>
                <w:ilvl w:val="0"/>
                <w:numId w:val="14"/>
              </w:numPr>
            </w:pPr>
            <w:r>
              <w:t>Supported bookkeepers ensuring their invoices were processed and coded properly</w:t>
            </w:r>
          </w:p>
          <w:p w14:paraId="20126478" w14:textId="7A33C014" w:rsidR="008F0A44" w:rsidRDefault="0024054C" w:rsidP="008F0A44">
            <w:pPr>
              <w:pStyle w:val="ListParagraph"/>
              <w:numPr>
                <w:ilvl w:val="0"/>
                <w:numId w:val="14"/>
              </w:numPr>
            </w:pPr>
            <w:r>
              <w:t>Distributed</w:t>
            </w:r>
            <w:r w:rsidR="00594F66">
              <w:t xml:space="preserve"> invoices through appropriate approval queues</w:t>
            </w:r>
          </w:p>
          <w:p w14:paraId="2CA0AA81" w14:textId="61E469DD" w:rsidR="009802DE" w:rsidRDefault="00D2353D" w:rsidP="00DE38FF">
            <w:pPr>
              <w:pStyle w:val="ListParagraph"/>
              <w:numPr>
                <w:ilvl w:val="0"/>
                <w:numId w:val="14"/>
              </w:numPr>
            </w:pPr>
            <w:r>
              <w:t>Prepare</w:t>
            </w:r>
            <w:r w:rsidR="00AB6196">
              <w:t>d</w:t>
            </w:r>
            <w:r>
              <w:t xml:space="preserve"> and </w:t>
            </w:r>
            <w:r w:rsidR="00430797">
              <w:t xml:space="preserve">reviewed </w:t>
            </w:r>
            <w:r>
              <w:t xml:space="preserve">Accounts Payable </w:t>
            </w:r>
            <w:r w:rsidR="00B02837">
              <w:t>Reports</w:t>
            </w:r>
          </w:p>
          <w:p w14:paraId="12BE3D0C" w14:textId="77777777" w:rsidR="00DA678D" w:rsidRDefault="00DA678D" w:rsidP="00DA678D">
            <w:pPr>
              <w:pStyle w:val="ListParagraph"/>
            </w:pPr>
          </w:p>
          <w:p w14:paraId="6BCCAEDB" w14:textId="179686DA" w:rsidR="00B02837" w:rsidRPr="00E36CFD" w:rsidRDefault="00F83C1B" w:rsidP="00B02837">
            <w:pPr>
              <w:rPr>
                <w:b/>
                <w:bCs/>
              </w:rPr>
            </w:pPr>
            <w:r w:rsidRPr="00E36CFD">
              <w:rPr>
                <w:b/>
                <w:bCs/>
              </w:rPr>
              <w:t>MAR 2019 – AUG 2019</w:t>
            </w:r>
            <w:r w:rsidR="0094606B">
              <w:rPr>
                <w:b/>
                <w:bCs/>
              </w:rPr>
              <w:t xml:space="preserve"> </w:t>
            </w:r>
          </w:p>
          <w:p w14:paraId="3571CBCF" w14:textId="3A1A0843" w:rsidR="007B531F" w:rsidRPr="002B4D43" w:rsidRDefault="007B531F" w:rsidP="007B531F">
            <w:pPr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E36CF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FRONT DESK COORDINATOR</w:t>
            </w:r>
            <w:r w:rsidRPr="00E36CFD">
              <w:rPr>
                <w:b/>
                <w:bCs/>
              </w:rPr>
              <w:t xml:space="preserve">, </w:t>
            </w:r>
            <w:r w:rsidR="00A24DA2" w:rsidRPr="002B4D4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PAINLESS WAXING BOUTIQUE – </w:t>
            </w:r>
            <w:r w:rsidR="00074438" w:rsidRPr="002B4D4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CHICAGO</w:t>
            </w:r>
            <w:r w:rsidR="00A24DA2" w:rsidRPr="002B4D43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IL</w:t>
            </w:r>
          </w:p>
          <w:p w14:paraId="563D2438" w14:textId="7A1F981C" w:rsidR="00D73BE3" w:rsidRDefault="003E78D8" w:rsidP="003E78D8">
            <w:pPr>
              <w:pStyle w:val="ListParagraph"/>
              <w:numPr>
                <w:ilvl w:val="0"/>
                <w:numId w:val="14"/>
              </w:numPr>
            </w:pPr>
            <w:r>
              <w:t>Answer</w:t>
            </w:r>
            <w:r w:rsidR="00EA400A">
              <w:t>ed</w:t>
            </w:r>
            <w:r>
              <w:t xml:space="preserve"> high </w:t>
            </w:r>
            <w:r w:rsidR="006B68D4">
              <w:t>volume phone calls</w:t>
            </w:r>
          </w:p>
          <w:p w14:paraId="0E5078C2" w14:textId="7DBEB2EA" w:rsidR="006B68D4" w:rsidRDefault="00835573" w:rsidP="000D2691">
            <w:pPr>
              <w:pStyle w:val="ListParagraph"/>
              <w:numPr>
                <w:ilvl w:val="0"/>
                <w:numId w:val="14"/>
              </w:numPr>
            </w:pPr>
            <w:r>
              <w:t>Scheduled</w:t>
            </w:r>
            <w:r w:rsidR="00B11E81">
              <w:t xml:space="preserve"> and </w:t>
            </w:r>
            <w:r w:rsidR="00A73A5B">
              <w:t>confirmed appointments</w:t>
            </w:r>
          </w:p>
          <w:p w14:paraId="48E619A7" w14:textId="19EF1855" w:rsidR="003774AB" w:rsidRDefault="00CF341F" w:rsidP="003E78D8">
            <w:pPr>
              <w:pStyle w:val="ListParagraph"/>
              <w:numPr>
                <w:ilvl w:val="0"/>
                <w:numId w:val="14"/>
              </w:numPr>
            </w:pPr>
            <w:r>
              <w:t xml:space="preserve">Processed </w:t>
            </w:r>
            <w:r w:rsidR="000D2691">
              <w:t xml:space="preserve">service and </w:t>
            </w:r>
            <w:r w:rsidR="006D4399">
              <w:t>retail transac</w:t>
            </w:r>
            <w:r w:rsidR="00D3287D">
              <w:t>tions</w:t>
            </w:r>
          </w:p>
          <w:p w14:paraId="0E0408DD" w14:textId="1BD31094" w:rsidR="00073E00" w:rsidRDefault="00C602D4" w:rsidP="00366A63">
            <w:pPr>
              <w:pStyle w:val="ListParagraph"/>
              <w:numPr>
                <w:ilvl w:val="0"/>
                <w:numId w:val="14"/>
              </w:numPr>
            </w:pPr>
            <w:r>
              <w:t>Entered new clients into database</w:t>
            </w:r>
          </w:p>
          <w:p w14:paraId="24B6BCE7" w14:textId="2738AF35" w:rsidR="00073E00" w:rsidRDefault="000D2691" w:rsidP="003E78D8">
            <w:pPr>
              <w:pStyle w:val="ListParagraph"/>
              <w:numPr>
                <w:ilvl w:val="0"/>
                <w:numId w:val="14"/>
              </w:numPr>
            </w:pPr>
            <w:r>
              <w:t>Responsible for inventory management</w:t>
            </w:r>
          </w:p>
          <w:p w14:paraId="44A6406C" w14:textId="77777777" w:rsidR="00DA678D" w:rsidRDefault="00DA678D" w:rsidP="00DA678D">
            <w:pPr>
              <w:pStyle w:val="ListParagraph"/>
            </w:pPr>
          </w:p>
          <w:p w14:paraId="7501FC89" w14:textId="7D197F7F" w:rsidR="001D0BF1" w:rsidRPr="00CF1A49" w:rsidRDefault="00F50A1B" w:rsidP="001D0BF1">
            <w:pPr>
              <w:pStyle w:val="Heading3"/>
              <w:contextualSpacing w:val="0"/>
              <w:outlineLvl w:val="2"/>
            </w:pPr>
            <w:r>
              <w:t>feb</w:t>
            </w:r>
            <w:r w:rsidR="008851CE">
              <w:t xml:space="preserve"> 20</w:t>
            </w:r>
            <w:r w:rsidR="009C6188">
              <w:t xml:space="preserve">15 – </w:t>
            </w:r>
            <w:r w:rsidR="00260AFD">
              <w:t>feb</w:t>
            </w:r>
            <w:r w:rsidR="008851CE">
              <w:t xml:space="preserve"> 20</w:t>
            </w:r>
            <w:r w:rsidR="009C6188">
              <w:t>18</w:t>
            </w:r>
          </w:p>
          <w:p w14:paraId="684204E9" w14:textId="622114C4" w:rsidR="001D0BF1" w:rsidRPr="00CF1A49" w:rsidRDefault="009C6188" w:rsidP="001D0BF1">
            <w:pPr>
              <w:pStyle w:val="Heading2"/>
              <w:contextualSpacing w:val="0"/>
              <w:outlineLvl w:val="1"/>
            </w:pPr>
            <w:r>
              <w:t>Accounts payable</w:t>
            </w:r>
            <w:r w:rsidR="001D0BF1" w:rsidRPr="00CF1A49">
              <w:t xml:space="preserve">, </w:t>
            </w:r>
            <w:r w:rsidR="008851CE">
              <w:rPr>
                <w:rStyle w:val="SubtleReference"/>
              </w:rPr>
              <w:t>JC Bromac/</w:t>
            </w:r>
            <w:r>
              <w:rPr>
                <w:rStyle w:val="SubtleReference"/>
              </w:rPr>
              <w:t>dba Eaglerider</w:t>
            </w:r>
            <w:r w:rsidR="008851CE">
              <w:rPr>
                <w:rStyle w:val="SubtleReference"/>
              </w:rPr>
              <w:t xml:space="preserve"> – hawthorne, ca</w:t>
            </w:r>
          </w:p>
          <w:p w14:paraId="47C34346" w14:textId="2BE8ED60" w:rsidR="001E3120" w:rsidRDefault="009C6188" w:rsidP="009C6188">
            <w:pPr>
              <w:pStyle w:val="ListParagraph"/>
              <w:numPr>
                <w:ilvl w:val="0"/>
                <w:numId w:val="14"/>
              </w:numPr>
            </w:pPr>
            <w:r>
              <w:t>Coordinated with 22 Corporate locations</w:t>
            </w:r>
            <w:r w:rsidR="008851CE">
              <w:t xml:space="preserve"> to fulfill their Payable needs</w:t>
            </w:r>
          </w:p>
          <w:p w14:paraId="28F8AC19" w14:textId="77777777" w:rsidR="008851CE" w:rsidRDefault="008851CE" w:rsidP="009C6188">
            <w:pPr>
              <w:pStyle w:val="ListParagraph"/>
              <w:numPr>
                <w:ilvl w:val="0"/>
                <w:numId w:val="14"/>
              </w:numPr>
            </w:pPr>
            <w:r>
              <w:t>Communicated with vendors regarding all payables and billing issues</w:t>
            </w:r>
          </w:p>
          <w:p w14:paraId="55BEA354" w14:textId="17DE7E0D" w:rsidR="008851CE" w:rsidRDefault="008851CE" w:rsidP="009C6188">
            <w:pPr>
              <w:pStyle w:val="ListParagraph"/>
              <w:numPr>
                <w:ilvl w:val="0"/>
                <w:numId w:val="14"/>
              </w:numPr>
            </w:pPr>
            <w:r>
              <w:t xml:space="preserve">Executed all A/P functions including payments, reconciliations, </w:t>
            </w:r>
            <w:r w:rsidR="003D356D">
              <w:t>and journal entries</w:t>
            </w:r>
          </w:p>
          <w:p w14:paraId="4D9678A3" w14:textId="3B54ADED" w:rsidR="003D356D" w:rsidRDefault="003D356D" w:rsidP="009C6188">
            <w:pPr>
              <w:pStyle w:val="ListParagraph"/>
              <w:numPr>
                <w:ilvl w:val="0"/>
                <w:numId w:val="14"/>
              </w:numPr>
            </w:pPr>
            <w:r>
              <w:t>Reconciled and coded credit card expenses and processed employee reimbursements</w:t>
            </w:r>
          </w:p>
          <w:p w14:paraId="66EF027D" w14:textId="3706B870" w:rsidR="003D356D" w:rsidRPr="00CF1A49" w:rsidRDefault="003D356D" w:rsidP="009C6188">
            <w:pPr>
              <w:pStyle w:val="ListParagraph"/>
              <w:numPr>
                <w:ilvl w:val="0"/>
                <w:numId w:val="14"/>
              </w:numPr>
            </w:pPr>
            <w:r>
              <w:t>Assisted with 1099 processing</w:t>
            </w:r>
          </w:p>
        </w:tc>
      </w:tr>
      <w:tr w:rsidR="00F61DF9" w:rsidRPr="00CF1A49" w14:paraId="5D628B27" w14:textId="77777777" w:rsidTr="00F61DF9">
        <w:tc>
          <w:tcPr>
            <w:tcW w:w="9355" w:type="dxa"/>
            <w:tcMar>
              <w:top w:w="216" w:type="dxa"/>
            </w:tcMar>
          </w:tcPr>
          <w:p w14:paraId="6A687511" w14:textId="77777777" w:rsidR="00F61DF9" w:rsidRPr="00CF1A49" w:rsidRDefault="00F50A1B" w:rsidP="00F61DF9">
            <w:pPr>
              <w:pStyle w:val="Heading3"/>
              <w:contextualSpacing w:val="0"/>
              <w:outlineLvl w:val="2"/>
            </w:pPr>
            <w:r>
              <w:t>aug 2013</w:t>
            </w:r>
            <w:r w:rsidR="008851CE">
              <w:t xml:space="preserve"> –</w:t>
            </w:r>
            <w:r>
              <w:t xml:space="preserve"> feb</w:t>
            </w:r>
            <w:r w:rsidR="008851CE">
              <w:t xml:space="preserve"> </w:t>
            </w:r>
            <w:r>
              <w:t>2015</w:t>
            </w:r>
          </w:p>
          <w:p w14:paraId="445FF267" w14:textId="77777777" w:rsidR="00F61DF9" w:rsidRPr="00CF1A49" w:rsidRDefault="008851CE" w:rsidP="00F61DF9">
            <w:pPr>
              <w:pStyle w:val="Heading2"/>
              <w:contextualSpacing w:val="0"/>
              <w:outlineLvl w:val="1"/>
            </w:pPr>
            <w:r>
              <w:t>accounts payable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house of imports</w:t>
            </w:r>
            <w:r w:rsidR="00C3491D">
              <w:rPr>
                <w:rStyle w:val="SubtleReference"/>
              </w:rPr>
              <w:t xml:space="preserve"> – buena park, ca</w:t>
            </w:r>
          </w:p>
          <w:p w14:paraId="2FE34278" w14:textId="578AC07E" w:rsidR="00F61DF9" w:rsidRDefault="00C3491D" w:rsidP="00C3491D">
            <w:pPr>
              <w:pStyle w:val="ListParagraph"/>
              <w:numPr>
                <w:ilvl w:val="0"/>
                <w:numId w:val="15"/>
              </w:numPr>
            </w:pPr>
            <w:r>
              <w:t>Process</w:t>
            </w:r>
            <w:r w:rsidR="005C0957">
              <w:t>ed</w:t>
            </w:r>
            <w:r>
              <w:t xml:space="preserve"> invoices for 4 dealerships and 2 collision centers</w:t>
            </w:r>
          </w:p>
          <w:p w14:paraId="3C79C265" w14:textId="32E2D6BB" w:rsidR="00C3491D" w:rsidRDefault="00C3491D" w:rsidP="00C3491D">
            <w:pPr>
              <w:pStyle w:val="ListParagraph"/>
              <w:numPr>
                <w:ilvl w:val="0"/>
                <w:numId w:val="15"/>
              </w:numPr>
            </w:pPr>
            <w:r w:rsidRPr="00C3491D">
              <w:t>Communicated with vendors regarding all payables and billing issues</w:t>
            </w:r>
          </w:p>
          <w:p w14:paraId="435485C2" w14:textId="4EBB2EA9" w:rsidR="005C0957" w:rsidRDefault="005C0957" w:rsidP="00C3491D">
            <w:pPr>
              <w:pStyle w:val="ListParagraph"/>
              <w:numPr>
                <w:ilvl w:val="0"/>
                <w:numId w:val="15"/>
              </w:numPr>
            </w:pPr>
            <w:r>
              <w:t>Processed customer refunds</w:t>
            </w:r>
          </w:p>
          <w:p w14:paraId="7DF9D6B8" w14:textId="0239FF4C" w:rsidR="005C0957" w:rsidRPr="00C3491D" w:rsidRDefault="005C0957" w:rsidP="00C3491D">
            <w:pPr>
              <w:pStyle w:val="ListParagraph"/>
              <w:numPr>
                <w:ilvl w:val="0"/>
                <w:numId w:val="15"/>
              </w:numPr>
            </w:pPr>
            <w:r>
              <w:t>Reconciled sublet schedules weekly</w:t>
            </w:r>
          </w:p>
          <w:p w14:paraId="26237D80" w14:textId="18B3557A" w:rsidR="00C3491D" w:rsidRDefault="00C3491D" w:rsidP="00C3491D">
            <w:pPr>
              <w:pStyle w:val="ListParagraph"/>
              <w:numPr>
                <w:ilvl w:val="0"/>
                <w:numId w:val="15"/>
              </w:numPr>
            </w:pPr>
            <w:r>
              <w:t>Assist</w:t>
            </w:r>
            <w:r w:rsidR="005C0957">
              <w:t>ed</w:t>
            </w:r>
            <w:r>
              <w:t xml:space="preserve"> with month-end close</w:t>
            </w:r>
          </w:p>
          <w:p w14:paraId="3A92650D" w14:textId="77777777" w:rsidR="00C3491D" w:rsidRDefault="00C3491D" w:rsidP="00C3491D"/>
          <w:p w14:paraId="1D3B7D7D" w14:textId="6D08474F" w:rsidR="00C3491D" w:rsidRPr="00CF1A49" w:rsidRDefault="005C0957" w:rsidP="00C3491D">
            <w:pPr>
              <w:pStyle w:val="Heading3"/>
              <w:contextualSpacing w:val="0"/>
              <w:outlineLvl w:val="2"/>
            </w:pPr>
            <w:r>
              <w:t>Nov 2012</w:t>
            </w:r>
            <w:r w:rsidR="00C3491D">
              <w:t xml:space="preserve"> – aug 2013</w:t>
            </w:r>
          </w:p>
          <w:p w14:paraId="0E49EF1E" w14:textId="77777777" w:rsidR="00C3491D" w:rsidRPr="00CF1A49" w:rsidRDefault="00C3491D" w:rsidP="00C3491D">
            <w:pPr>
              <w:pStyle w:val="Heading2"/>
              <w:contextualSpacing w:val="0"/>
              <w:outlineLvl w:val="1"/>
            </w:pPr>
            <w:r>
              <w:t>internet sales mana</w:t>
            </w:r>
            <w:r w:rsidR="00260AFD">
              <w:t>ger</w:t>
            </w:r>
            <w:r w:rsidRPr="00CF1A49">
              <w:t xml:space="preserve">, </w:t>
            </w:r>
            <w:r>
              <w:rPr>
                <w:rStyle w:val="SubtleReference"/>
              </w:rPr>
              <w:t>lexus of cerritos – cerritos, ca</w:t>
            </w:r>
          </w:p>
          <w:p w14:paraId="4567090C" w14:textId="1B9B2A7A" w:rsidR="00FA6D87" w:rsidRDefault="00FA6D87" w:rsidP="00C3491D">
            <w:pPr>
              <w:pStyle w:val="ListParagraph"/>
              <w:numPr>
                <w:ilvl w:val="0"/>
                <w:numId w:val="16"/>
              </w:numPr>
            </w:pPr>
            <w:r>
              <w:t>Respond</w:t>
            </w:r>
            <w:r w:rsidR="005C0957">
              <w:t>ed</w:t>
            </w:r>
            <w:r>
              <w:t xml:space="preserve"> to and manage</w:t>
            </w:r>
            <w:r w:rsidR="005C0957">
              <w:t>d</w:t>
            </w:r>
            <w:r w:rsidR="00C3491D">
              <w:t xml:space="preserve"> all internet sales leads </w:t>
            </w:r>
          </w:p>
          <w:p w14:paraId="1CD2DF36" w14:textId="2AB95733" w:rsidR="00C3491D" w:rsidRDefault="00FA6D87" w:rsidP="00C3491D">
            <w:pPr>
              <w:pStyle w:val="ListParagraph"/>
              <w:numPr>
                <w:ilvl w:val="0"/>
                <w:numId w:val="16"/>
              </w:numPr>
            </w:pPr>
            <w:r>
              <w:t>Effectively use</w:t>
            </w:r>
            <w:r w:rsidR="005C0957">
              <w:t>d</w:t>
            </w:r>
            <w:r>
              <w:t xml:space="preserve"> AutoNation Sales process to walk customer</w:t>
            </w:r>
            <w:r w:rsidR="00260AFD">
              <w:t>s</w:t>
            </w:r>
            <w:r>
              <w:t xml:space="preserve"> from Introduction to Vehicle Delivery</w:t>
            </w:r>
          </w:p>
          <w:p w14:paraId="60C9E9E4" w14:textId="235300F1" w:rsidR="00C3491D" w:rsidRDefault="00C3491D" w:rsidP="00C3491D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Ensure</w:t>
            </w:r>
            <w:r w:rsidR="005C0957">
              <w:t>d</w:t>
            </w:r>
            <w:r>
              <w:t xml:space="preserve"> high customer satisfaction levels as documented by </w:t>
            </w:r>
            <w:r w:rsidR="00FA6D87">
              <w:t xml:space="preserve">Lexus </w:t>
            </w:r>
            <w:r>
              <w:t xml:space="preserve">CSI </w:t>
            </w:r>
          </w:p>
          <w:p w14:paraId="41450553" w14:textId="7A0230A7" w:rsidR="00C3491D" w:rsidRDefault="00C3491D" w:rsidP="005C0957"/>
          <w:p w14:paraId="4111608B" w14:textId="1CDB80CD" w:rsidR="005C0957" w:rsidRPr="005C0957" w:rsidRDefault="005C0957" w:rsidP="005C0957">
            <w:pPr>
              <w:rPr>
                <w:b/>
              </w:rPr>
            </w:pPr>
            <w:r w:rsidRPr="005C0957">
              <w:rPr>
                <w:b/>
              </w:rPr>
              <w:t>AUG 20</w:t>
            </w:r>
            <w:r w:rsidR="00500729">
              <w:rPr>
                <w:b/>
              </w:rPr>
              <w:t>09</w:t>
            </w:r>
            <w:r w:rsidRPr="005C0957">
              <w:rPr>
                <w:b/>
              </w:rPr>
              <w:t xml:space="preserve"> – NOV</w:t>
            </w:r>
            <w:r w:rsidR="003D356D">
              <w:rPr>
                <w:b/>
              </w:rPr>
              <w:t xml:space="preserve"> 20</w:t>
            </w:r>
            <w:r w:rsidRPr="005C0957">
              <w:rPr>
                <w:b/>
              </w:rPr>
              <w:t>12</w:t>
            </w:r>
          </w:p>
          <w:p w14:paraId="3E6DF9BF" w14:textId="720C6905" w:rsidR="005C0957" w:rsidRDefault="005C0957" w:rsidP="005C0957">
            <w:r w:rsidRPr="005C095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SALES ADMINISTRATOR/FINANCE ASSISTANT</w:t>
            </w:r>
            <w:r w:rsidRPr="0050072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,</w:t>
            </w:r>
            <w:r>
              <w:t xml:space="preserve"> </w:t>
            </w:r>
            <w:r w:rsidRPr="005C0957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LEXUS OF CERRITOS – CERRITOS, CA</w:t>
            </w:r>
          </w:p>
          <w:p w14:paraId="6125C94B" w14:textId="4D9A1661" w:rsidR="005C0957" w:rsidRDefault="005C0957" w:rsidP="005C0957">
            <w:pPr>
              <w:pStyle w:val="ListParagraph"/>
              <w:numPr>
                <w:ilvl w:val="0"/>
                <w:numId w:val="17"/>
              </w:numPr>
            </w:pPr>
            <w:r>
              <w:t>Prepared detailed finance documentation packages for lenders</w:t>
            </w:r>
          </w:p>
          <w:p w14:paraId="2B595BAF" w14:textId="7D1D8FDB" w:rsidR="005C0957" w:rsidRDefault="005C0957" w:rsidP="005C0957">
            <w:pPr>
              <w:pStyle w:val="ListParagraph"/>
              <w:numPr>
                <w:ilvl w:val="0"/>
                <w:numId w:val="17"/>
              </w:numPr>
            </w:pPr>
            <w:r>
              <w:t>Created and maintained spreadsheets to allow for tracking of pending and completed dealer trades and monies owed</w:t>
            </w:r>
          </w:p>
          <w:p w14:paraId="6F7C973C" w14:textId="77777777" w:rsidR="005C0957" w:rsidRDefault="005C0957" w:rsidP="00500729"/>
          <w:p w14:paraId="6B9DC4E7" w14:textId="41217740" w:rsidR="005C0957" w:rsidRPr="00500729" w:rsidRDefault="00500729" w:rsidP="005C0957">
            <w:pPr>
              <w:rPr>
                <w:b/>
              </w:rPr>
            </w:pPr>
            <w:r w:rsidRPr="00500729">
              <w:rPr>
                <w:b/>
              </w:rPr>
              <w:t>SEP 2006 – AUG 2009</w:t>
            </w:r>
          </w:p>
          <w:p w14:paraId="3BE89F0D" w14:textId="0A6F7089" w:rsidR="00500729" w:rsidRPr="00500729" w:rsidRDefault="00500729" w:rsidP="005C0957">
            <w:pPr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50072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ACCOUNTS PAYABLE/ACCOUNTS RECEIVABLE,</w:t>
            </w:r>
            <w:r>
              <w:rPr>
                <w:b/>
              </w:rPr>
              <w:t xml:space="preserve"> </w:t>
            </w:r>
            <w:r w:rsidRPr="00500729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LEXUS OF CERRITOS – CERRITOS, CA</w:t>
            </w:r>
          </w:p>
          <w:p w14:paraId="59DFB65D" w14:textId="610C41C3" w:rsidR="00500729" w:rsidRDefault="00500729" w:rsidP="00500729">
            <w:pPr>
              <w:pStyle w:val="ListParagraph"/>
              <w:numPr>
                <w:ilvl w:val="0"/>
                <w:numId w:val="18"/>
              </w:numPr>
            </w:pPr>
            <w:r>
              <w:t>Collected and verified money received from customers and submitted documentation to IRS when necessary</w:t>
            </w:r>
          </w:p>
          <w:p w14:paraId="0DB97040" w14:textId="037774BA" w:rsidR="00500729" w:rsidRDefault="00500729" w:rsidP="00500729">
            <w:pPr>
              <w:pStyle w:val="ListParagraph"/>
              <w:numPr>
                <w:ilvl w:val="0"/>
                <w:numId w:val="18"/>
              </w:numPr>
            </w:pPr>
            <w:r>
              <w:t>Balanced cash and credit card sales daily</w:t>
            </w:r>
          </w:p>
          <w:p w14:paraId="204E9426" w14:textId="3FA3E83C" w:rsidR="005C0957" w:rsidRDefault="00500729" w:rsidP="00FA6D87">
            <w:pPr>
              <w:pStyle w:val="ListParagraph"/>
              <w:numPr>
                <w:ilvl w:val="0"/>
                <w:numId w:val="18"/>
              </w:numPr>
            </w:pPr>
            <w:r>
              <w:t>Handled all vendor related inquir</w:t>
            </w:r>
            <w:r w:rsidR="00702150">
              <w:t>i</w:t>
            </w:r>
            <w:r>
              <w:t>es and assisted with month-end close</w:t>
            </w:r>
          </w:p>
          <w:p w14:paraId="3D1EB069" w14:textId="0FEA0856" w:rsidR="005C0957" w:rsidRDefault="005C0957" w:rsidP="005C0957"/>
        </w:tc>
      </w:tr>
    </w:tbl>
    <w:sdt>
      <w:sdtPr>
        <w:alias w:val="Education:"/>
        <w:tag w:val="Education:"/>
        <w:id w:val="-1908763273"/>
        <w:placeholder>
          <w:docPart w:val="5613A2BDB8F845AA8B61EBC3A19F20F1"/>
        </w:placeholder>
        <w:temporary/>
        <w:showingPlcHdr/>
        <w15:appearance w15:val="hidden"/>
      </w:sdtPr>
      <w:sdtEndPr/>
      <w:sdtContent>
        <w:p w14:paraId="28813D4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3"/>
      </w:tblGrid>
      <w:tr w:rsidR="001D0BF1" w:rsidRPr="00CF1A49" w14:paraId="288621E5" w14:textId="77777777" w:rsidTr="00D66A52">
        <w:tc>
          <w:tcPr>
            <w:tcW w:w="9355" w:type="dxa"/>
          </w:tcPr>
          <w:p w14:paraId="440C5783" w14:textId="29D13FCB" w:rsidR="007538DC" w:rsidRPr="00CF1A49" w:rsidRDefault="00FA6D87" w:rsidP="00260AFD">
            <w:pPr>
              <w:pStyle w:val="Heading2"/>
              <w:contextualSpacing w:val="0"/>
              <w:outlineLvl w:val="1"/>
            </w:pPr>
            <w:r>
              <w:t>Associate of Arts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Cerritos College</w:t>
            </w:r>
          </w:p>
        </w:tc>
      </w:tr>
      <w:tr w:rsidR="00F61DF9" w:rsidRPr="00CF1A49" w14:paraId="718A74B9" w14:textId="77777777" w:rsidTr="00F61DF9">
        <w:tc>
          <w:tcPr>
            <w:tcW w:w="9355" w:type="dxa"/>
            <w:tcMar>
              <w:top w:w="216" w:type="dxa"/>
            </w:tcMar>
          </w:tcPr>
          <w:p w14:paraId="3CCF234F" w14:textId="77777777" w:rsidR="00F61DF9" w:rsidRDefault="00F61DF9" w:rsidP="00FA6D8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900C204C228646DDB940743706B32B0A"/>
        </w:placeholder>
        <w:temporary/>
        <w:showingPlcHdr/>
        <w15:appearance w15:val="hidden"/>
      </w:sdtPr>
      <w:sdtEndPr/>
      <w:sdtContent>
        <w:p w14:paraId="67ACD40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8"/>
        <w:gridCol w:w="4968"/>
      </w:tblGrid>
      <w:tr w:rsidR="003A0632" w:rsidRPr="006E1507" w14:paraId="15B57DAF" w14:textId="77777777" w:rsidTr="00CF1A49">
        <w:tc>
          <w:tcPr>
            <w:tcW w:w="4675" w:type="dxa"/>
          </w:tcPr>
          <w:p w14:paraId="6C4F8721" w14:textId="77777777" w:rsidR="001E3120" w:rsidRPr="006E1507" w:rsidRDefault="00FA6D87" w:rsidP="006E1507">
            <w:pPr>
              <w:pStyle w:val="ListBullet"/>
              <w:contextualSpacing w:val="0"/>
            </w:pPr>
            <w:r>
              <w:t>Bilingual – English, Spanish</w:t>
            </w:r>
          </w:p>
          <w:p w14:paraId="41FFF4B9" w14:textId="5A94CC65" w:rsidR="001F4E6D" w:rsidRDefault="00FA6D87" w:rsidP="006E1507">
            <w:pPr>
              <w:pStyle w:val="ListBullet"/>
              <w:contextualSpacing w:val="0"/>
            </w:pPr>
            <w:r>
              <w:t xml:space="preserve">Highly </w:t>
            </w:r>
            <w:r w:rsidR="00882217">
              <w:t>O</w:t>
            </w:r>
            <w:r>
              <w:t>rganized</w:t>
            </w:r>
          </w:p>
          <w:p w14:paraId="67573548" w14:textId="77777777" w:rsidR="00FA6D87" w:rsidRDefault="00882217" w:rsidP="006E1507">
            <w:pPr>
              <w:pStyle w:val="ListBullet"/>
              <w:contextualSpacing w:val="0"/>
            </w:pPr>
            <w:r>
              <w:t>Problem Solver</w:t>
            </w:r>
          </w:p>
          <w:p w14:paraId="135C413D" w14:textId="56171EA0" w:rsidR="00882217" w:rsidRPr="006E1507" w:rsidRDefault="00882217" w:rsidP="006E1507">
            <w:pPr>
              <w:pStyle w:val="ListBullet"/>
              <w:contextualSpacing w:val="0"/>
            </w:pPr>
            <w:r>
              <w:t>Self-Motivated</w:t>
            </w:r>
          </w:p>
        </w:tc>
        <w:tc>
          <w:tcPr>
            <w:tcW w:w="4675" w:type="dxa"/>
            <w:tcMar>
              <w:left w:w="360" w:type="dxa"/>
            </w:tcMar>
          </w:tcPr>
          <w:p w14:paraId="013BE26E" w14:textId="3BBAAD89" w:rsidR="001E3120" w:rsidRDefault="00882217" w:rsidP="006E1507">
            <w:pPr>
              <w:pStyle w:val="ListBullet"/>
              <w:contextualSpacing w:val="0"/>
            </w:pPr>
            <w:r>
              <w:t>Ability to Work Under Pressure</w:t>
            </w:r>
          </w:p>
          <w:p w14:paraId="0B65884C" w14:textId="213476BB" w:rsidR="00FA6D87" w:rsidRPr="00E4203B" w:rsidRDefault="00882217" w:rsidP="006E1507">
            <w:pPr>
              <w:pStyle w:val="ListBullet"/>
              <w:contextualSpacing w:val="0"/>
              <w:rPr>
                <w:lang w:val="es-MX"/>
              </w:rPr>
            </w:pPr>
            <w:r w:rsidRPr="00E4203B">
              <w:rPr>
                <w:lang w:val="es-MX"/>
              </w:rPr>
              <w:t>Excel</w:t>
            </w:r>
            <w:r w:rsidR="00E4203B" w:rsidRPr="00E4203B">
              <w:rPr>
                <w:lang w:val="es-MX"/>
              </w:rPr>
              <w:t>, Bill.com, Concur E</w:t>
            </w:r>
            <w:r w:rsidR="00E4203B">
              <w:rPr>
                <w:lang w:val="es-MX"/>
              </w:rPr>
              <w:t>xpense</w:t>
            </w:r>
            <w:r w:rsidR="00B95872">
              <w:rPr>
                <w:lang w:val="es-MX"/>
              </w:rPr>
              <w:t>, Yard</w:t>
            </w:r>
            <w:r w:rsidR="007D4BFB">
              <w:rPr>
                <w:lang w:val="es-MX"/>
              </w:rPr>
              <w:t>i</w:t>
            </w:r>
          </w:p>
          <w:p w14:paraId="1AF2D64E" w14:textId="72DB71E1" w:rsidR="00882217" w:rsidRDefault="00882217" w:rsidP="006E1507">
            <w:pPr>
              <w:pStyle w:val="ListBullet"/>
              <w:contextualSpacing w:val="0"/>
            </w:pPr>
            <w:r>
              <w:t xml:space="preserve">Quickbooks </w:t>
            </w:r>
            <w:r w:rsidR="00E4203B">
              <w:t>Desktop and Online Version</w:t>
            </w:r>
          </w:p>
          <w:p w14:paraId="716A4A68" w14:textId="6AFD66DE" w:rsidR="00E4203B" w:rsidRPr="006E1507" w:rsidRDefault="00E4203B" w:rsidP="006E1507">
            <w:pPr>
              <w:pStyle w:val="ListBullet"/>
              <w:contextualSpacing w:val="0"/>
            </w:pPr>
            <w:r>
              <w:t>Type 65 WPM</w:t>
            </w:r>
          </w:p>
        </w:tc>
      </w:tr>
    </w:tbl>
    <w:p w14:paraId="6EA35200" w14:textId="77777777" w:rsidR="00B51D1B" w:rsidRPr="006E1507" w:rsidRDefault="00B51D1B" w:rsidP="006E1507"/>
    <w:sectPr w:rsidR="00B51D1B" w:rsidRPr="006E1507" w:rsidSect="008851CE">
      <w:footerReference w:type="default" r:id="rId8"/>
      <w:headerReference w:type="first" r:id="rId9"/>
      <w:pgSz w:w="12240" w:h="15840" w:code="1"/>
      <w:pgMar w:top="950" w:right="1152" w:bottom="1080" w:left="115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F7A56" w14:textId="77777777" w:rsidR="004E65F1" w:rsidRDefault="004E65F1" w:rsidP="0068194B">
      <w:r>
        <w:separator/>
      </w:r>
    </w:p>
    <w:p w14:paraId="37F4F681" w14:textId="77777777" w:rsidR="004E65F1" w:rsidRDefault="004E65F1"/>
    <w:p w14:paraId="4BA194B8" w14:textId="77777777" w:rsidR="004E65F1" w:rsidRDefault="004E65F1"/>
  </w:endnote>
  <w:endnote w:type="continuationSeparator" w:id="0">
    <w:p w14:paraId="12472C82" w14:textId="77777777" w:rsidR="004E65F1" w:rsidRDefault="004E65F1" w:rsidP="0068194B">
      <w:r>
        <w:continuationSeparator/>
      </w:r>
    </w:p>
    <w:p w14:paraId="4F8320D0" w14:textId="77777777" w:rsidR="004E65F1" w:rsidRDefault="004E65F1"/>
    <w:p w14:paraId="748E9E21" w14:textId="77777777" w:rsidR="004E65F1" w:rsidRDefault="004E6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8E23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D5ED2" w14:textId="77777777" w:rsidR="004E65F1" w:rsidRDefault="004E65F1" w:rsidP="0068194B">
      <w:r>
        <w:separator/>
      </w:r>
    </w:p>
    <w:p w14:paraId="1C2B6686" w14:textId="77777777" w:rsidR="004E65F1" w:rsidRDefault="004E65F1"/>
    <w:p w14:paraId="4808DA0D" w14:textId="77777777" w:rsidR="004E65F1" w:rsidRDefault="004E65F1"/>
  </w:footnote>
  <w:footnote w:type="continuationSeparator" w:id="0">
    <w:p w14:paraId="6105BC98" w14:textId="77777777" w:rsidR="004E65F1" w:rsidRDefault="004E65F1" w:rsidP="0068194B">
      <w:r>
        <w:continuationSeparator/>
      </w:r>
    </w:p>
    <w:p w14:paraId="3420F4ED" w14:textId="77777777" w:rsidR="004E65F1" w:rsidRDefault="004E65F1"/>
    <w:p w14:paraId="6F60FC8A" w14:textId="77777777" w:rsidR="004E65F1" w:rsidRDefault="004E6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351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B2C3B1" wp14:editId="760A2F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A2BAB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BD60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A82CA2"/>
    <w:multiLevelType w:val="hybridMultilevel"/>
    <w:tmpl w:val="FFD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C16B0"/>
    <w:multiLevelType w:val="hybridMultilevel"/>
    <w:tmpl w:val="3AE0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2962B61"/>
    <w:multiLevelType w:val="hybridMultilevel"/>
    <w:tmpl w:val="4B3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E07007"/>
    <w:multiLevelType w:val="hybridMultilevel"/>
    <w:tmpl w:val="F9F4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6EB3DEE"/>
    <w:multiLevelType w:val="hybridMultilevel"/>
    <w:tmpl w:val="0BDC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2E6BF4"/>
    <w:multiLevelType w:val="hybridMultilevel"/>
    <w:tmpl w:val="9B86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271B5"/>
    <w:multiLevelType w:val="hybridMultilevel"/>
    <w:tmpl w:val="1CC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B354A"/>
    <w:multiLevelType w:val="hybridMultilevel"/>
    <w:tmpl w:val="2D52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2"/>
  </w:num>
  <w:num w:numId="17">
    <w:abstractNumId w:val="10"/>
  </w:num>
  <w:num w:numId="18">
    <w:abstractNumId w:val="19"/>
  </w:num>
  <w:num w:numId="19">
    <w:abstractNumId w:val="17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88"/>
    <w:rsid w:val="000001EF"/>
    <w:rsid w:val="00007322"/>
    <w:rsid w:val="00007728"/>
    <w:rsid w:val="00023FBC"/>
    <w:rsid w:val="00024584"/>
    <w:rsid w:val="00024730"/>
    <w:rsid w:val="000405D7"/>
    <w:rsid w:val="00040D8C"/>
    <w:rsid w:val="00055E95"/>
    <w:rsid w:val="0007021F"/>
    <w:rsid w:val="00073E00"/>
    <w:rsid w:val="00074438"/>
    <w:rsid w:val="000750DB"/>
    <w:rsid w:val="00077981"/>
    <w:rsid w:val="000B1923"/>
    <w:rsid w:val="000B2BA5"/>
    <w:rsid w:val="000D2691"/>
    <w:rsid w:val="000F2F8C"/>
    <w:rsid w:val="0010006E"/>
    <w:rsid w:val="001045A8"/>
    <w:rsid w:val="00114A91"/>
    <w:rsid w:val="0013717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054C"/>
    <w:rsid w:val="00241D8C"/>
    <w:rsid w:val="00241FDB"/>
    <w:rsid w:val="002435EF"/>
    <w:rsid w:val="0024720C"/>
    <w:rsid w:val="00260AFD"/>
    <w:rsid w:val="002617AE"/>
    <w:rsid w:val="002638D0"/>
    <w:rsid w:val="002647D3"/>
    <w:rsid w:val="00272576"/>
    <w:rsid w:val="00272674"/>
    <w:rsid w:val="002743C3"/>
    <w:rsid w:val="00275EAE"/>
    <w:rsid w:val="00294998"/>
    <w:rsid w:val="00297F18"/>
    <w:rsid w:val="002A1945"/>
    <w:rsid w:val="002B2958"/>
    <w:rsid w:val="002B3FC8"/>
    <w:rsid w:val="002B4D43"/>
    <w:rsid w:val="002D23C5"/>
    <w:rsid w:val="002D6137"/>
    <w:rsid w:val="002E7E61"/>
    <w:rsid w:val="002F05E5"/>
    <w:rsid w:val="002F254D"/>
    <w:rsid w:val="002F30E4"/>
    <w:rsid w:val="003068A4"/>
    <w:rsid w:val="00307140"/>
    <w:rsid w:val="00316DFF"/>
    <w:rsid w:val="00325B57"/>
    <w:rsid w:val="003358A5"/>
    <w:rsid w:val="00336056"/>
    <w:rsid w:val="003544E1"/>
    <w:rsid w:val="00366398"/>
    <w:rsid w:val="00366A63"/>
    <w:rsid w:val="003774AB"/>
    <w:rsid w:val="003A0632"/>
    <w:rsid w:val="003A30E5"/>
    <w:rsid w:val="003A6ADF"/>
    <w:rsid w:val="003B5928"/>
    <w:rsid w:val="003C1632"/>
    <w:rsid w:val="003D356D"/>
    <w:rsid w:val="003D380F"/>
    <w:rsid w:val="003E160D"/>
    <w:rsid w:val="003E78D8"/>
    <w:rsid w:val="003F1D5F"/>
    <w:rsid w:val="00405128"/>
    <w:rsid w:val="00406CFF"/>
    <w:rsid w:val="004164D5"/>
    <w:rsid w:val="00416B25"/>
    <w:rsid w:val="00420592"/>
    <w:rsid w:val="00430797"/>
    <w:rsid w:val="004319E0"/>
    <w:rsid w:val="00437E8C"/>
    <w:rsid w:val="00440225"/>
    <w:rsid w:val="00463BA1"/>
    <w:rsid w:val="004726BC"/>
    <w:rsid w:val="00474105"/>
    <w:rsid w:val="00480E6E"/>
    <w:rsid w:val="00486277"/>
    <w:rsid w:val="00494CF6"/>
    <w:rsid w:val="00495F8D"/>
    <w:rsid w:val="004A1BE9"/>
    <w:rsid w:val="004A1FAE"/>
    <w:rsid w:val="004A32FF"/>
    <w:rsid w:val="004B06EB"/>
    <w:rsid w:val="004B6AD0"/>
    <w:rsid w:val="004C0692"/>
    <w:rsid w:val="004C2D5D"/>
    <w:rsid w:val="004C33E1"/>
    <w:rsid w:val="004E01EB"/>
    <w:rsid w:val="004E2794"/>
    <w:rsid w:val="004E65F1"/>
    <w:rsid w:val="004F73C5"/>
    <w:rsid w:val="0050071F"/>
    <w:rsid w:val="00500729"/>
    <w:rsid w:val="00510392"/>
    <w:rsid w:val="00513E2A"/>
    <w:rsid w:val="00566A35"/>
    <w:rsid w:val="0056701E"/>
    <w:rsid w:val="005725F5"/>
    <w:rsid w:val="005740D7"/>
    <w:rsid w:val="00594F66"/>
    <w:rsid w:val="005A0F26"/>
    <w:rsid w:val="005A1B10"/>
    <w:rsid w:val="005A6850"/>
    <w:rsid w:val="005B1B1B"/>
    <w:rsid w:val="005C0957"/>
    <w:rsid w:val="005C5932"/>
    <w:rsid w:val="005C6FB3"/>
    <w:rsid w:val="005D3CA7"/>
    <w:rsid w:val="005D4CC1"/>
    <w:rsid w:val="005F4B91"/>
    <w:rsid w:val="005F55D2"/>
    <w:rsid w:val="00601515"/>
    <w:rsid w:val="00613533"/>
    <w:rsid w:val="0062312F"/>
    <w:rsid w:val="00625F2C"/>
    <w:rsid w:val="006618E9"/>
    <w:rsid w:val="00666655"/>
    <w:rsid w:val="00673E3F"/>
    <w:rsid w:val="0068194B"/>
    <w:rsid w:val="00692703"/>
    <w:rsid w:val="006A1962"/>
    <w:rsid w:val="006B5D48"/>
    <w:rsid w:val="006B68D4"/>
    <w:rsid w:val="006B7D7B"/>
    <w:rsid w:val="006C1A5E"/>
    <w:rsid w:val="006D4399"/>
    <w:rsid w:val="006D6406"/>
    <w:rsid w:val="006E1507"/>
    <w:rsid w:val="00702150"/>
    <w:rsid w:val="00712D8B"/>
    <w:rsid w:val="00727042"/>
    <w:rsid w:val="007273B7"/>
    <w:rsid w:val="00733E0A"/>
    <w:rsid w:val="00742252"/>
    <w:rsid w:val="0074403D"/>
    <w:rsid w:val="00746D44"/>
    <w:rsid w:val="007509CA"/>
    <w:rsid w:val="007538DC"/>
    <w:rsid w:val="00757803"/>
    <w:rsid w:val="007612B6"/>
    <w:rsid w:val="007801DB"/>
    <w:rsid w:val="0079206B"/>
    <w:rsid w:val="00796076"/>
    <w:rsid w:val="007B531F"/>
    <w:rsid w:val="007B5565"/>
    <w:rsid w:val="007C0566"/>
    <w:rsid w:val="007C606B"/>
    <w:rsid w:val="007D4BFB"/>
    <w:rsid w:val="007E6A61"/>
    <w:rsid w:val="00801140"/>
    <w:rsid w:val="00803404"/>
    <w:rsid w:val="00834955"/>
    <w:rsid w:val="00835573"/>
    <w:rsid w:val="00855B59"/>
    <w:rsid w:val="00860461"/>
    <w:rsid w:val="0086487C"/>
    <w:rsid w:val="00870B20"/>
    <w:rsid w:val="00882217"/>
    <w:rsid w:val="008829F8"/>
    <w:rsid w:val="008834D1"/>
    <w:rsid w:val="008851CE"/>
    <w:rsid w:val="00885897"/>
    <w:rsid w:val="008A6538"/>
    <w:rsid w:val="008C7056"/>
    <w:rsid w:val="008E2144"/>
    <w:rsid w:val="008F0A44"/>
    <w:rsid w:val="008F3B14"/>
    <w:rsid w:val="00901899"/>
    <w:rsid w:val="0090344B"/>
    <w:rsid w:val="00904293"/>
    <w:rsid w:val="00905715"/>
    <w:rsid w:val="0091321E"/>
    <w:rsid w:val="00913946"/>
    <w:rsid w:val="0092726B"/>
    <w:rsid w:val="009361BA"/>
    <w:rsid w:val="00943642"/>
    <w:rsid w:val="00944F78"/>
    <w:rsid w:val="0094606B"/>
    <w:rsid w:val="009510E7"/>
    <w:rsid w:val="00952C89"/>
    <w:rsid w:val="009571D8"/>
    <w:rsid w:val="009650EA"/>
    <w:rsid w:val="00970792"/>
    <w:rsid w:val="00974598"/>
    <w:rsid w:val="0097790C"/>
    <w:rsid w:val="009802DE"/>
    <w:rsid w:val="0098506E"/>
    <w:rsid w:val="009910AA"/>
    <w:rsid w:val="009A2AE4"/>
    <w:rsid w:val="009A44CE"/>
    <w:rsid w:val="009C4DFC"/>
    <w:rsid w:val="009C6188"/>
    <w:rsid w:val="009D44F8"/>
    <w:rsid w:val="009E3160"/>
    <w:rsid w:val="009F220C"/>
    <w:rsid w:val="009F3B05"/>
    <w:rsid w:val="009F4931"/>
    <w:rsid w:val="00A14534"/>
    <w:rsid w:val="00A16DAA"/>
    <w:rsid w:val="00A24162"/>
    <w:rsid w:val="00A24DA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3A5B"/>
    <w:rsid w:val="00A755E8"/>
    <w:rsid w:val="00A904E5"/>
    <w:rsid w:val="00A93A5D"/>
    <w:rsid w:val="00AB32F8"/>
    <w:rsid w:val="00AB610B"/>
    <w:rsid w:val="00AB6196"/>
    <w:rsid w:val="00AD360E"/>
    <w:rsid w:val="00AD40FB"/>
    <w:rsid w:val="00AD782D"/>
    <w:rsid w:val="00AE7650"/>
    <w:rsid w:val="00B02837"/>
    <w:rsid w:val="00B10EBE"/>
    <w:rsid w:val="00B11E81"/>
    <w:rsid w:val="00B236F1"/>
    <w:rsid w:val="00B34696"/>
    <w:rsid w:val="00B50F99"/>
    <w:rsid w:val="00B51D1B"/>
    <w:rsid w:val="00B53E64"/>
    <w:rsid w:val="00B540F4"/>
    <w:rsid w:val="00B60FD0"/>
    <w:rsid w:val="00B622DF"/>
    <w:rsid w:val="00B6332A"/>
    <w:rsid w:val="00B81760"/>
    <w:rsid w:val="00B8494C"/>
    <w:rsid w:val="00B95872"/>
    <w:rsid w:val="00BA1546"/>
    <w:rsid w:val="00BB4E51"/>
    <w:rsid w:val="00BD431F"/>
    <w:rsid w:val="00BE423E"/>
    <w:rsid w:val="00BF61AC"/>
    <w:rsid w:val="00C136DE"/>
    <w:rsid w:val="00C3491D"/>
    <w:rsid w:val="00C47FA6"/>
    <w:rsid w:val="00C57FC6"/>
    <w:rsid w:val="00C602D4"/>
    <w:rsid w:val="00C66A7D"/>
    <w:rsid w:val="00C779DA"/>
    <w:rsid w:val="00C814F7"/>
    <w:rsid w:val="00C94673"/>
    <w:rsid w:val="00CA4B4D"/>
    <w:rsid w:val="00CB35C3"/>
    <w:rsid w:val="00CD2D88"/>
    <w:rsid w:val="00CD323D"/>
    <w:rsid w:val="00CE4030"/>
    <w:rsid w:val="00CE64B3"/>
    <w:rsid w:val="00CF1A49"/>
    <w:rsid w:val="00CF341F"/>
    <w:rsid w:val="00D0630C"/>
    <w:rsid w:val="00D13CE7"/>
    <w:rsid w:val="00D2353D"/>
    <w:rsid w:val="00D243A9"/>
    <w:rsid w:val="00D305E5"/>
    <w:rsid w:val="00D3287D"/>
    <w:rsid w:val="00D337B1"/>
    <w:rsid w:val="00D37CD3"/>
    <w:rsid w:val="00D66A52"/>
    <w:rsid w:val="00D66EFA"/>
    <w:rsid w:val="00D6758D"/>
    <w:rsid w:val="00D72A2D"/>
    <w:rsid w:val="00D73BE3"/>
    <w:rsid w:val="00D8701F"/>
    <w:rsid w:val="00D9521A"/>
    <w:rsid w:val="00DA3914"/>
    <w:rsid w:val="00DA59AA"/>
    <w:rsid w:val="00DA678D"/>
    <w:rsid w:val="00DA7E04"/>
    <w:rsid w:val="00DB6915"/>
    <w:rsid w:val="00DB7E1E"/>
    <w:rsid w:val="00DC1B78"/>
    <w:rsid w:val="00DC2A2F"/>
    <w:rsid w:val="00DC600B"/>
    <w:rsid w:val="00DE0FAA"/>
    <w:rsid w:val="00DE136D"/>
    <w:rsid w:val="00DE38FF"/>
    <w:rsid w:val="00DE6534"/>
    <w:rsid w:val="00DF4D6C"/>
    <w:rsid w:val="00E01923"/>
    <w:rsid w:val="00E14498"/>
    <w:rsid w:val="00E2397A"/>
    <w:rsid w:val="00E254DB"/>
    <w:rsid w:val="00E300FC"/>
    <w:rsid w:val="00E362DB"/>
    <w:rsid w:val="00E36CFD"/>
    <w:rsid w:val="00E4203B"/>
    <w:rsid w:val="00E5632B"/>
    <w:rsid w:val="00E64A03"/>
    <w:rsid w:val="00E70240"/>
    <w:rsid w:val="00E71E6B"/>
    <w:rsid w:val="00E81CC5"/>
    <w:rsid w:val="00E85A87"/>
    <w:rsid w:val="00E85B4A"/>
    <w:rsid w:val="00E9528E"/>
    <w:rsid w:val="00EA400A"/>
    <w:rsid w:val="00EA5099"/>
    <w:rsid w:val="00EC1351"/>
    <w:rsid w:val="00EC4CBF"/>
    <w:rsid w:val="00EE2CA8"/>
    <w:rsid w:val="00EF17E8"/>
    <w:rsid w:val="00EF51D9"/>
    <w:rsid w:val="00F02F4F"/>
    <w:rsid w:val="00F130DD"/>
    <w:rsid w:val="00F24884"/>
    <w:rsid w:val="00F26F82"/>
    <w:rsid w:val="00F476C4"/>
    <w:rsid w:val="00F50A1B"/>
    <w:rsid w:val="00F61DF9"/>
    <w:rsid w:val="00F81960"/>
    <w:rsid w:val="00F83C1B"/>
    <w:rsid w:val="00F8769D"/>
    <w:rsid w:val="00F9350C"/>
    <w:rsid w:val="00F94EB5"/>
    <w:rsid w:val="00F9624D"/>
    <w:rsid w:val="00FA6D87"/>
    <w:rsid w:val="00FB31C1"/>
    <w:rsid w:val="00FB58F2"/>
    <w:rsid w:val="00FC6AEA"/>
    <w:rsid w:val="00FD3D13"/>
    <w:rsid w:val="00FE4C77"/>
    <w:rsid w:val="00FE55A2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76E2DB"/>
  <w15:chartTrackingRefBased/>
  <w15:docId w15:val="{DC6C1EC5-ABD0-4EC3-AB68-4A70673C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23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ma.vinden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m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BC2EACB95A4A5CBBEFF62BA911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461D6-D421-4A44-9C68-0B83B4C340B2}"/>
      </w:docPartPr>
      <w:docPartBody>
        <w:p w:rsidR="003800DB" w:rsidRDefault="0047155B">
          <w:pPr>
            <w:pStyle w:val="F4BC2EACB95A4A5CBBEFF62BA9115DFA"/>
          </w:pPr>
          <w:r w:rsidRPr="00CF1A49">
            <w:t>·</w:t>
          </w:r>
        </w:p>
      </w:docPartBody>
    </w:docPart>
    <w:docPart>
      <w:docPartPr>
        <w:name w:val="8D7341168D184AB69D200D6D5A5D2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4D389-AD44-429B-8104-ABACB17551D7}"/>
      </w:docPartPr>
      <w:docPartBody>
        <w:p w:rsidR="003800DB" w:rsidRDefault="0047155B">
          <w:pPr>
            <w:pStyle w:val="8D7341168D184AB69D200D6D5A5D22EB"/>
          </w:pPr>
          <w:r w:rsidRPr="00CF1A49">
            <w:t>Experience</w:t>
          </w:r>
        </w:p>
      </w:docPartBody>
    </w:docPart>
    <w:docPart>
      <w:docPartPr>
        <w:name w:val="5613A2BDB8F845AA8B61EBC3A19F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6C10-24E2-494B-B7D0-4E4EE387E44E}"/>
      </w:docPartPr>
      <w:docPartBody>
        <w:p w:rsidR="003800DB" w:rsidRDefault="0047155B">
          <w:pPr>
            <w:pStyle w:val="5613A2BDB8F845AA8B61EBC3A19F20F1"/>
          </w:pPr>
          <w:r w:rsidRPr="00CF1A49">
            <w:t>Education</w:t>
          </w:r>
        </w:p>
      </w:docPartBody>
    </w:docPart>
    <w:docPart>
      <w:docPartPr>
        <w:name w:val="900C204C228646DDB940743706B3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3DCB-2658-43FE-B739-D0F1A52D3428}"/>
      </w:docPartPr>
      <w:docPartBody>
        <w:p w:rsidR="003800DB" w:rsidRDefault="0047155B">
          <w:pPr>
            <w:pStyle w:val="900C204C228646DDB940743706B32B0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5B"/>
    <w:rsid w:val="003800DB"/>
    <w:rsid w:val="0047155B"/>
    <w:rsid w:val="00554C1B"/>
    <w:rsid w:val="00673FEA"/>
    <w:rsid w:val="007406A7"/>
    <w:rsid w:val="00AD3681"/>
    <w:rsid w:val="00CF78BF"/>
    <w:rsid w:val="00D21A21"/>
    <w:rsid w:val="00D919E1"/>
    <w:rsid w:val="00DB3F96"/>
    <w:rsid w:val="00E33092"/>
    <w:rsid w:val="00F0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D126DD82940A1AD8D66C26CEFB6AA">
    <w:name w:val="578D126DD82940A1AD8D66C26CEFB6A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67490323A84B41812BA83543EA826B">
    <w:name w:val="9B67490323A84B41812BA83543EA826B"/>
  </w:style>
  <w:style w:type="paragraph" w:customStyle="1" w:styleId="5E643994A8A8475A8D765CE23160C19E">
    <w:name w:val="5E643994A8A8475A8D765CE23160C19E"/>
  </w:style>
  <w:style w:type="paragraph" w:customStyle="1" w:styleId="F4BC2EACB95A4A5CBBEFF62BA9115DFA">
    <w:name w:val="F4BC2EACB95A4A5CBBEFF62BA9115DFA"/>
  </w:style>
  <w:style w:type="paragraph" w:customStyle="1" w:styleId="A0DD2A65969242EE824AC8C126AF7314">
    <w:name w:val="A0DD2A65969242EE824AC8C126AF7314"/>
  </w:style>
  <w:style w:type="paragraph" w:customStyle="1" w:styleId="531416FDD39B4A0DAF262AF8A3AE7057">
    <w:name w:val="531416FDD39B4A0DAF262AF8A3AE7057"/>
  </w:style>
  <w:style w:type="paragraph" w:customStyle="1" w:styleId="37F57B2A35714AB5A22FB493C784867A">
    <w:name w:val="37F57B2A35714AB5A22FB493C784867A"/>
  </w:style>
  <w:style w:type="paragraph" w:customStyle="1" w:styleId="0A05DF61C6D44E30958A715B0D5EFB53">
    <w:name w:val="0A05DF61C6D44E30958A715B0D5EFB53"/>
  </w:style>
  <w:style w:type="paragraph" w:customStyle="1" w:styleId="A98C7C206D2B4E3198BB073976E15561">
    <w:name w:val="A98C7C206D2B4E3198BB073976E15561"/>
  </w:style>
  <w:style w:type="paragraph" w:customStyle="1" w:styleId="A2EC7E87BBAD416CAC9834DFA4EE6EC6">
    <w:name w:val="A2EC7E87BBAD416CAC9834DFA4EE6EC6"/>
  </w:style>
  <w:style w:type="paragraph" w:customStyle="1" w:styleId="E29D3D1F1D5E4C6A918DF5CE9DA8222C">
    <w:name w:val="E29D3D1F1D5E4C6A918DF5CE9DA8222C"/>
  </w:style>
  <w:style w:type="paragraph" w:customStyle="1" w:styleId="8D7341168D184AB69D200D6D5A5D22EB">
    <w:name w:val="8D7341168D184AB69D200D6D5A5D22EB"/>
  </w:style>
  <w:style w:type="paragraph" w:customStyle="1" w:styleId="1ECDCF176E0B4E34831F62E959DC6605">
    <w:name w:val="1ECDCF176E0B4E34831F62E959DC6605"/>
  </w:style>
  <w:style w:type="paragraph" w:customStyle="1" w:styleId="FDAC6763A01D4F778D89F611043D98A2">
    <w:name w:val="FDAC6763A01D4F778D89F611043D98A2"/>
  </w:style>
  <w:style w:type="paragraph" w:customStyle="1" w:styleId="372509BC230045328510E6880A6FAAB2">
    <w:name w:val="372509BC230045328510E6880A6FAAB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BA7A215FC5F4B17A2D807B0C3EA2B1A">
    <w:name w:val="3BA7A215FC5F4B17A2D807B0C3EA2B1A"/>
  </w:style>
  <w:style w:type="paragraph" w:customStyle="1" w:styleId="ADFB9A33D73C403EA751335B9F286915">
    <w:name w:val="ADFB9A33D73C403EA751335B9F286915"/>
  </w:style>
  <w:style w:type="paragraph" w:customStyle="1" w:styleId="966AF4A5D3F1432B81A2B4F4E3AC6903">
    <w:name w:val="966AF4A5D3F1432B81A2B4F4E3AC6903"/>
  </w:style>
  <w:style w:type="paragraph" w:customStyle="1" w:styleId="9F187999BEDB471984ABAABF4867CF1C">
    <w:name w:val="9F187999BEDB471984ABAABF4867CF1C"/>
  </w:style>
  <w:style w:type="paragraph" w:customStyle="1" w:styleId="4FB4D3CD7CA146E6A057DB94BF6008AD">
    <w:name w:val="4FB4D3CD7CA146E6A057DB94BF6008AD"/>
  </w:style>
  <w:style w:type="paragraph" w:customStyle="1" w:styleId="E9FBAA41EDC2443E8F22E7C0E6A72F86">
    <w:name w:val="E9FBAA41EDC2443E8F22E7C0E6A72F86"/>
  </w:style>
  <w:style w:type="paragraph" w:customStyle="1" w:styleId="241C0AF9D3414AF7BCC83E7632A2F6C8">
    <w:name w:val="241C0AF9D3414AF7BCC83E7632A2F6C8"/>
  </w:style>
  <w:style w:type="paragraph" w:customStyle="1" w:styleId="5613A2BDB8F845AA8B61EBC3A19F20F1">
    <w:name w:val="5613A2BDB8F845AA8B61EBC3A19F20F1"/>
  </w:style>
  <w:style w:type="paragraph" w:customStyle="1" w:styleId="C15C581F5BED4D4CABA9BD528BA30D33">
    <w:name w:val="C15C581F5BED4D4CABA9BD528BA30D33"/>
  </w:style>
  <w:style w:type="paragraph" w:customStyle="1" w:styleId="36D0BC2EA8154E228C0F42B80A902FA2">
    <w:name w:val="36D0BC2EA8154E228C0F42B80A902FA2"/>
  </w:style>
  <w:style w:type="paragraph" w:customStyle="1" w:styleId="DE945B92A07847BCBF5357AB655FDD36">
    <w:name w:val="DE945B92A07847BCBF5357AB655FDD36"/>
  </w:style>
  <w:style w:type="paragraph" w:customStyle="1" w:styleId="23DEBEA84C2A4285AD00D9A5AB5715F2">
    <w:name w:val="23DEBEA84C2A4285AD00D9A5AB5715F2"/>
  </w:style>
  <w:style w:type="paragraph" w:customStyle="1" w:styleId="B7E97FDF88E1402CA26D2348CBB14261">
    <w:name w:val="B7E97FDF88E1402CA26D2348CBB14261"/>
  </w:style>
  <w:style w:type="paragraph" w:customStyle="1" w:styleId="192FE9C8B9064AB0BBBD29814283B7A4">
    <w:name w:val="192FE9C8B9064AB0BBBD29814283B7A4"/>
  </w:style>
  <w:style w:type="paragraph" w:customStyle="1" w:styleId="5A4E521E858E473FABDF65AD0F34C855">
    <w:name w:val="5A4E521E858E473FABDF65AD0F34C855"/>
  </w:style>
  <w:style w:type="paragraph" w:customStyle="1" w:styleId="255CBE1AE29D4705958277C6AEC3C4B7">
    <w:name w:val="255CBE1AE29D4705958277C6AEC3C4B7"/>
  </w:style>
  <w:style w:type="paragraph" w:customStyle="1" w:styleId="E775C2CE517A45D6A696409461B42342">
    <w:name w:val="E775C2CE517A45D6A696409461B42342"/>
  </w:style>
  <w:style w:type="paragraph" w:customStyle="1" w:styleId="54A8625DB33A4148A589746B13BDF112">
    <w:name w:val="54A8625DB33A4148A589746B13BDF112"/>
  </w:style>
  <w:style w:type="paragraph" w:customStyle="1" w:styleId="900C204C228646DDB940743706B32B0A">
    <w:name w:val="900C204C228646DDB940743706B32B0A"/>
  </w:style>
  <w:style w:type="paragraph" w:customStyle="1" w:styleId="FB6BCA96650C4E1D8CB48AC289E62440">
    <w:name w:val="FB6BCA96650C4E1D8CB48AC289E62440"/>
  </w:style>
  <w:style w:type="paragraph" w:customStyle="1" w:styleId="F06C62F99179461DBC6EC183F6A52A20">
    <w:name w:val="F06C62F99179461DBC6EC183F6A52A20"/>
  </w:style>
  <w:style w:type="paragraph" w:customStyle="1" w:styleId="98B90E22AE4C4AF9BE87DF8DFCAB897E">
    <w:name w:val="98B90E22AE4C4AF9BE87DF8DFCAB897E"/>
  </w:style>
  <w:style w:type="paragraph" w:customStyle="1" w:styleId="ED738215C1F140C1A99D0865981C2D3F">
    <w:name w:val="ED738215C1F140C1A99D0865981C2D3F"/>
  </w:style>
  <w:style w:type="paragraph" w:customStyle="1" w:styleId="45CF0DE6959040EAB3FF83A78799DF27">
    <w:name w:val="45CF0DE6959040EAB3FF83A78799DF27"/>
  </w:style>
  <w:style w:type="paragraph" w:customStyle="1" w:styleId="66CB6CA018E944C283CBE30D81C59134">
    <w:name w:val="66CB6CA018E944C283CBE30D81C59134"/>
  </w:style>
  <w:style w:type="paragraph" w:customStyle="1" w:styleId="12BE73A07E8B4097B26380B51600000E">
    <w:name w:val="12BE73A07E8B4097B26380B51600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74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Vindeni</dc:creator>
  <cp:keywords/>
  <dc:description/>
  <cp:lastModifiedBy>Alma Vindeni</cp:lastModifiedBy>
  <cp:revision>58</cp:revision>
  <cp:lastPrinted>2019-06-26T22:00:00Z</cp:lastPrinted>
  <dcterms:created xsi:type="dcterms:W3CDTF">2020-01-28T02:07:00Z</dcterms:created>
  <dcterms:modified xsi:type="dcterms:W3CDTF">2020-05-05T17:46:00Z</dcterms:modified>
  <cp:category/>
</cp:coreProperties>
</file>