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DD08" w14:textId="77777777" w:rsidR="00E912A0" w:rsidRPr="00C65E5A" w:rsidRDefault="00CB0DF1" w:rsidP="000A734D">
      <w:pPr>
        <w:pStyle w:val="Heading1"/>
        <w:spacing w:line="240" w:lineRule="auto"/>
        <w:rPr>
          <w:sz w:val="22"/>
        </w:rPr>
      </w:pPr>
      <w:r w:rsidRPr="00C65E5A">
        <w:rPr>
          <w:sz w:val="22"/>
        </w:rPr>
        <w:t>Professional Summary</w:t>
      </w:r>
    </w:p>
    <w:p w14:paraId="6ED6475B" w14:textId="30EC65F6" w:rsidR="00E912A0" w:rsidRPr="000A734D" w:rsidRDefault="00CB0DF1" w:rsidP="004B3F93">
      <w:pPr>
        <w:spacing w:line="240" w:lineRule="auto"/>
        <w:rPr>
          <w:sz w:val="20"/>
        </w:rPr>
      </w:pPr>
      <w:r w:rsidRPr="000A734D">
        <w:rPr>
          <w:sz w:val="20"/>
        </w:rPr>
        <w:t>Accountant adept at collaborating with cross-functional departments and personnel</w:t>
      </w:r>
      <w:r w:rsidR="00FE02C9">
        <w:rPr>
          <w:sz w:val="20"/>
        </w:rPr>
        <w:t xml:space="preserve">. </w:t>
      </w:r>
      <w:r w:rsidRPr="000A734D">
        <w:rPr>
          <w:sz w:val="20"/>
        </w:rPr>
        <w:t>Familiar with GAAP standards as well as Accounts Payable and Accounts Receivable software.</w:t>
      </w:r>
    </w:p>
    <w:sdt>
      <w:sdtPr>
        <w:rPr>
          <w:sz w:val="24"/>
        </w:rPr>
        <w:id w:val="-630794684"/>
        <w:placeholder>
          <w:docPart w:val="BDC4CE7DEF464C9CB4EF41B21FA0853B"/>
        </w:placeholder>
        <w:temporary/>
        <w:showingPlcHdr/>
        <w15:appearance w15:val="hidden"/>
      </w:sdtPr>
      <w:sdtEndPr/>
      <w:sdtContent>
        <w:p w14:paraId="2D7C6AE4" w14:textId="1C09F217" w:rsidR="0074317B" w:rsidRDefault="0074317B" w:rsidP="0074317B">
          <w:pPr>
            <w:pStyle w:val="Heading1"/>
            <w:spacing w:line="240" w:lineRule="auto"/>
            <w:rPr>
              <w:sz w:val="24"/>
            </w:rPr>
          </w:pPr>
          <w:r w:rsidRPr="00C65E5A">
            <w:rPr>
              <w:sz w:val="22"/>
            </w:rPr>
            <w:t>Experience</w:t>
          </w:r>
        </w:p>
      </w:sdtContent>
    </w:sdt>
    <w:p w14:paraId="412BF717" w14:textId="77777777" w:rsidR="0074303D" w:rsidRPr="000A734D" w:rsidRDefault="0074303D" w:rsidP="0074303D">
      <w:pPr>
        <w:pStyle w:val="Heading2"/>
        <w:spacing w:line="240" w:lineRule="auto"/>
        <w:rPr>
          <w:sz w:val="22"/>
        </w:rPr>
      </w:pPr>
      <w:r>
        <w:rPr>
          <w:sz w:val="22"/>
        </w:rPr>
        <w:t>AID Atlanta, Inc</w:t>
      </w:r>
      <w:r w:rsidRPr="000A734D">
        <w:rPr>
          <w:sz w:val="22"/>
        </w:rPr>
        <w:t>. – Atlanta, GA</w:t>
      </w:r>
    </w:p>
    <w:p w14:paraId="4EB31102" w14:textId="77777777" w:rsidR="0074303D" w:rsidRPr="000A734D" w:rsidRDefault="0074303D" w:rsidP="0074303D">
      <w:pPr>
        <w:spacing w:line="240" w:lineRule="auto"/>
        <w:rPr>
          <w:sz w:val="20"/>
        </w:rPr>
      </w:pPr>
      <w:r w:rsidRPr="000A734D">
        <w:rPr>
          <w:sz w:val="20"/>
        </w:rPr>
        <w:t>Staff Accountant</w:t>
      </w:r>
    </w:p>
    <w:p w14:paraId="46A069E5" w14:textId="3D67E0DB" w:rsidR="0074303D" w:rsidRPr="00C65E5A" w:rsidRDefault="0074303D" w:rsidP="0074303D">
      <w:pPr>
        <w:rPr>
          <w:sz w:val="20"/>
        </w:rPr>
      </w:pPr>
      <w:r>
        <w:rPr>
          <w:sz w:val="20"/>
        </w:rPr>
        <w:t>12</w:t>
      </w:r>
      <w:r w:rsidRPr="000A734D">
        <w:rPr>
          <w:sz w:val="20"/>
        </w:rPr>
        <w:t>/201</w:t>
      </w:r>
      <w:r>
        <w:rPr>
          <w:sz w:val="20"/>
        </w:rPr>
        <w:t>8</w:t>
      </w:r>
      <w:r w:rsidRPr="000A734D">
        <w:rPr>
          <w:sz w:val="20"/>
        </w:rPr>
        <w:t xml:space="preserve"> </w:t>
      </w:r>
      <w:r>
        <w:rPr>
          <w:sz w:val="20"/>
        </w:rPr>
        <w:t xml:space="preserve">to </w:t>
      </w:r>
      <w:r w:rsidR="00C124DD">
        <w:rPr>
          <w:sz w:val="20"/>
        </w:rPr>
        <w:t>4/2020</w:t>
      </w:r>
    </w:p>
    <w:p w14:paraId="130B4CD0" w14:textId="0AB1813C" w:rsidR="0074303D" w:rsidRPr="0074303D" w:rsidRDefault="0074303D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6E2778">
        <w:rPr>
          <w:sz w:val="20"/>
        </w:rPr>
        <w:t>Inspect</w:t>
      </w:r>
      <w:r w:rsidR="00C124DD">
        <w:rPr>
          <w:sz w:val="20"/>
        </w:rPr>
        <w:t>ed</w:t>
      </w:r>
      <w:r w:rsidRPr="006E2778">
        <w:rPr>
          <w:sz w:val="20"/>
        </w:rPr>
        <w:t xml:space="preserve"> all invoices/check requests for appropriate and complete documentation</w:t>
      </w:r>
      <w:r>
        <w:rPr>
          <w:sz w:val="20"/>
        </w:rPr>
        <w:t>,</w:t>
      </w:r>
      <w:r w:rsidRPr="0074303D">
        <w:rPr>
          <w:sz w:val="20"/>
        </w:rPr>
        <w:t xml:space="preserve"> mathematical accuracy, and</w:t>
      </w:r>
    </w:p>
    <w:p w14:paraId="338E7A24" w14:textId="77777777" w:rsidR="0074303D" w:rsidRPr="0074303D" w:rsidRDefault="0074303D" w:rsidP="0074303D">
      <w:pPr>
        <w:pStyle w:val="ListParagraph"/>
        <w:spacing w:line="240" w:lineRule="auto"/>
        <w:rPr>
          <w:sz w:val="20"/>
        </w:rPr>
      </w:pPr>
      <w:r w:rsidRPr="006E2778">
        <w:rPr>
          <w:sz w:val="20"/>
        </w:rPr>
        <w:t>proper coding and approval prior to</w:t>
      </w:r>
      <w:r>
        <w:rPr>
          <w:sz w:val="20"/>
        </w:rPr>
        <w:t xml:space="preserve"> </w:t>
      </w:r>
      <w:r w:rsidRPr="0074303D">
        <w:rPr>
          <w:sz w:val="20"/>
        </w:rPr>
        <w:t>payment.</w:t>
      </w:r>
    </w:p>
    <w:p w14:paraId="7BF081DA" w14:textId="6747C821" w:rsidR="0074303D" w:rsidRDefault="0074303D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74303D">
        <w:rPr>
          <w:sz w:val="20"/>
        </w:rPr>
        <w:t>Accurate entry of transactions into the accounting system (Blackbaud</w:t>
      </w:r>
      <w:r w:rsidR="00C124DD">
        <w:rPr>
          <w:sz w:val="20"/>
        </w:rPr>
        <w:t xml:space="preserve"> Financial Edge</w:t>
      </w:r>
      <w:r w:rsidRPr="0074303D">
        <w:rPr>
          <w:sz w:val="20"/>
        </w:rPr>
        <w:t>)</w:t>
      </w:r>
      <w:r>
        <w:rPr>
          <w:sz w:val="20"/>
        </w:rPr>
        <w:t>.</w:t>
      </w:r>
    </w:p>
    <w:p w14:paraId="54B29309" w14:textId="5A4D0B70" w:rsidR="0074303D" w:rsidRDefault="0074303D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74303D">
        <w:rPr>
          <w:sz w:val="20"/>
        </w:rPr>
        <w:t>Process</w:t>
      </w:r>
      <w:r w:rsidR="00167A9B">
        <w:rPr>
          <w:sz w:val="20"/>
        </w:rPr>
        <w:t>e</w:t>
      </w:r>
      <w:r w:rsidR="00C124DD">
        <w:rPr>
          <w:sz w:val="20"/>
        </w:rPr>
        <w:t>d</w:t>
      </w:r>
      <w:r w:rsidRPr="0074303D">
        <w:rPr>
          <w:sz w:val="20"/>
        </w:rPr>
        <w:t xml:space="preserve"> check requests according to company guidelines</w:t>
      </w:r>
      <w:r>
        <w:rPr>
          <w:sz w:val="20"/>
        </w:rPr>
        <w:t>.</w:t>
      </w:r>
    </w:p>
    <w:p w14:paraId="61BFB06F" w14:textId="35A102E6" w:rsidR="0074303D" w:rsidRDefault="0074303D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74303D">
        <w:rPr>
          <w:sz w:val="20"/>
        </w:rPr>
        <w:t>Reconcile</w:t>
      </w:r>
      <w:r w:rsidR="00C124DD">
        <w:rPr>
          <w:sz w:val="20"/>
        </w:rPr>
        <w:t>d</w:t>
      </w:r>
      <w:r w:rsidRPr="0074303D">
        <w:rPr>
          <w:sz w:val="20"/>
        </w:rPr>
        <w:t xml:space="preserve"> vendor statements, research and correct discrepancies and respond to vendor inquiries</w:t>
      </w:r>
      <w:r w:rsidR="001A3CC9">
        <w:rPr>
          <w:sz w:val="20"/>
        </w:rPr>
        <w:t xml:space="preserve"> timely</w:t>
      </w:r>
      <w:r>
        <w:rPr>
          <w:sz w:val="20"/>
        </w:rPr>
        <w:t>.</w:t>
      </w:r>
    </w:p>
    <w:p w14:paraId="11E08F4F" w14:textId="1910D3FB" w:rsidR="0074303D" w:rsidRPr="006E2778" w:rsidRDefault="0074303D" w:rsidP="0074303D">
      <w:pPr>
        <w:pStyle w:val="ListParagraph"/>
        <w:numPr>
          <w:ilvl w:val="0"/>
          <w:numId w:val="8"/>
        </w:numPr>
        <w:rPr>
          <w:sz w:val="20"/>
        </w:rPr>
      </w:pPr>
      <w:r w:rsidRPr="006E2778">
        <w:rPr>
          <w:sz w:val="20"/>
        </w:rPr>
        <w:t>Compos</w:t>
      </w:r>
      <w:r w:rsidR="00C124DD">
        <w:rPr>
          <w:sz w:val="20"/>
        </w:rPr>
        <w:t>ed</w:t>
      </w:r>
      <w:r w:rsidRPr="006E2778">
        <w:rPr>
          <w:sz w:val="20"/>
        </w:rPr>
        <w:t xml:space="preserve"> general ledger entries and reconciliations for month-end closing</w:t>
      </w:r>
      <w:r>
        <w:rPr>
          <w:sz w:val="20"/>
        </w:rPr>
        <w:t>.</w:t>
      </w:r>
    </w:p>
    <w:p w14:paraId="6EE67C46" w14:textId="7967D129" w:rsidR="0074303D" w:rsidRPr="0074303D" w:rsidRDefault="0074303D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74303D">
        <w:rPr>
          <w:sz w:val="20"/>
        </w:rPr>
        <w:t>Provide</w:t>
      </w:r>
      <w:r w:rsidR="00C124DD">
        <w:rPr>
          <w:sz w:val="20"/>
        </w:rPr>
        <w:t>d</w:t>
      </w:r>
      <w:r w:rsidRPr="0074303D">
        <w:rPr>
          <w:sz w:val="20"/>
        </w:rPr>
        <w:t xml:space="preserve"> grants billing and invoicing support to senior accountant in order to adequately invoice major</w:t>
      </w:r>
    </w:p>
    <w:p w14:paraId="1B3A7A93" w14:textId="1ED01865" w:rsidR="0074303D" w:rsidRPr="000A734D" w:rsidRDefault="0074303D" w:rsidP="0074303D">
      <w:pPr>
        <w:pStyle w:val="ListParagraph"/>
        <w:spacing w:line="240" w:lineRule="auto"/>
        <w:rPr>
          <w:sz w:val="20"/>
        </w:rPr>
      </w:pPr>
      <w:r w:rsidRPr="0074303D">
        <w:rPr>
          <w:sz w:val="20"/>
        </w:rPr>
        <w:t>government grantors</w:t>
      </w:r>
      <w:r w:rsidR="00C124DD">
        <w:rPr>
          <w:sz w:val="20"/>
        </w:rPr>
        <w:t>,</w:t>
      </w:r>
      <w:r>
        <w:rPr>
          <w:sz w:val="20"/>
        </w:rPr>
        <w:t xml:space="preserve"> monthly. </w:t>
      </w:r>
    </w:p>
    <w:p w14:paraId="2D7D17AB" w14:textId="25FB133C" w:rsidR="0074303D" w:rsidRPr="000A734D" w:rsidRDefault="00167A9B" w:rsidP="0074303D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>
        <w:rPr>
          <w:sz w:val="20"/>
        </w:rPr>
        <w:t>Create</w:t>
      </w:r>
      <w:r w:rsidR="00011832">
        <w:rPr>
          <w:sz w:val="20"/>
        </w:rPr>
        <w:t>d</w:t>
      </w:r>
      <w:r>
        <w:rPr>
          <w:sz w:val="20"/>
        </w:rPr>
        <w:t xml:space="preserve"> specialized reports such as payroll</w:t>
      </w:r>
      <w:r w:rsidR="00C124DD">
        <w:rPr>
          <w:sz w:val="20"/>
        </w:rPr>
        <w:t xml:space="preserve"> variance</w:t>
      </w:r>
      <w:r>
        <w:rPr>
          <w:sz w:val="20"/>
        </w:rPr>
        <w:t xml:space="preserve"> analysis, donor funding with or without restrictions, etc.</w:t>
      </w:r>
    </w:p>
    <w:p w14:paraId="191D77FC" w14:textId="77777777" w:rsidR="0074317B" w:rsidRPr="000A734D" w:rsidRDefault="0074317B" w:rsidP="0074317B">
      <w:pPr>
        <w:pStyle w:val="Heading2"/>
        <w:spacing w:line="240" w:lineRule="auto"/>
        <w:rPr>
          <w:sz w:val="22"/>
        </w:rPr>
      </w:pPr>
      <w:r>
        <w:rPr>
          <w:sz w:val="22"/>
        </w:rPr>
        <w:t>Total Server Solutions</w:t>
      </w:r>
      <w:r w:rsidRPr="000A734D">
        <w:rPr>
          <w:sz w:val="22"/>
        </w:rPr>
        <w:t xml:space="preserve"> – </w:t>
      </w:r>
      <w:r>
        <w:rPr>
          <w:sz w:val="22"/>
        </w:rPr>
        <w:t>Atlanta</w:t>
      </w:r>
      <w:r w:rsidRPr="000A734D">
        <w:rPr>
          <w:sz w:val="22"/>
        </w:rPr>
        <w:t>, GA</w:t>
      </w:r>
    </w:p>
    <w:p w14:paraId="1A90B925" w14:textId="77777777" w:rsidR="0074317B" w:rsidRPr="000A734D" w:rsidRDefault="0074317B" w:rsidP="0074317B">
      <w:pPr>
        <w:spacing w:line="240" w:lineRule="auto"/>
        <w:rPr>
          <w:sz w:val="20"/>
        </w:rPr>
      </w:pPr>
      <w:r w:rsidRPr="000A734D">
        <w:rPr>
          <w:sz w:val="20"/>
        </w:rPr>
        <w:t>Staff Accountant</w:t>
      </w:r>
    </w:p>
    <w:p w14:paraId="3D1B7591" w14:textId="0A78FE68" w:rsidR="0074317B" w:rsidRDefault="0074317B" w:rsidP="0074317B">
      <w:pPr>
        <w:rPr>
          <w:sz w:val="20"/>
        </w:rPr>
      </w:pPr>
      <w:r w:rsidRPr="000A734D">
        <w:rPr>
          <w:sz w:val="20"/>
        </w:rPr>
        <w:t>8/2017</w:t>
      </w:r>
      <w:r>
        <w:rPr>
          <w:sz w:val="20"/>
        </w:rPr>
        <w:t xml:space="preserve"> to </w:t>
      </w:r>
      <w:r w:rsidR="009B13F3">
        <w:rPr>
          <w:sz w:val="20"/>
        </w:rPr>
        <w:t>6/2018</w:t>
      </w:r>
    </w:p>
    <w:p w14:paraId="77EA6744" w14:textId="5729C3F9" w:rsidR="006E2778" w:rsidRPr="006E2778" w:rsidRDefault="006E2778" w:rsidP="0074317B">
      <w:pPr>
        <w:pStyle w:val="ListParagraph"/>
        <w:numPr>
          <w:ilvl w:val="0"/>
          <w:numId w:val="8"/>
        </w:numPr>
        <w:spacing w:line="240" w:lineRule="auto"/>
        <w:rPr>
          <w:sz w:val="20"/>
        </w:rPr>
      </w:pPr>
      <w:r w:rsidRPr="000A734D">
        <w:rPr>
          <w:sz w:val="20"/>
        </w:rPr>
        <w:t xml:space="preserve">Journalized </w:t>
      </w:r>
      <w:r w:rsidR="00854753">
        <w:rPr>
          <w:sz w:val="20"/>
        </w:rPr>
        <w:t xml:space="preserve">all </w:t>
      </w:r>
      <w:r w:rsidRPr="000A734D">
        <w:rPr>
          <w:sz w:val="20"/>
        </w:rPr>
        <w:t>cash transactions to the general ledger</w:t>
      </w:r>
      <w:r>
        <w:rPr>
          <w:sz w:val="20"/>
        </w:rPr>
        <w:t>.</w:t>
      </w:r>
    </w:p>
    <w:p w14:paraId="617A0D32" w14:textId="3CC22EB8" w:rsidR="0074317B" w:rsidRPr="0074317B" w:rsidRDefault="0074317B" w:rsidP="0074317B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74317B">
        <w:rPr>
          <w:sz w:val="20"/>
        </w:rPr>
        <w:t>R</w:t>
      </w:r>
      <w:r w:rsidR="007C57D1">
        <w:rPr>
          <w:sz w:val="20"/>
        </w:rPr>
        <w:t>a</w:t>
      </w:r>
      <w:r w:rsidRPr="0074317B">
        <w:rPr>
          <w:sz w:val="20"/>
        </w:rPr>
        <w:t>n payroll reports in ADP</w:t>
      </w:r>
      <w:r w:rsidR="0074303D">
        <w:rPr>
          <w:sz w:val="20"/>
        </w:rPr>
        <w:t>, calculated,</w:t>
      </w:r>
      <w:r w:rsidRPr="0074317B">
        <w:rPr>
          <w:sz w:val="20"/>
        </w:rPr>
        <w:t xml:space="preserve"> </w:t>
      </w:r>
      <w:r>
        <w:rPr>
          <w:sz w:val="20"/>
        </w:rPr>
        <w:t>and</w:t>
      </w:r>
      <w:r w:rsidRPr="0074317B">
        <w:rPr>
          <w:sz w:val="20"/>
        </w:rPr>
        <w:t xml:space="preserve"> post</w:t>
      </w:r>
      <w:r w:rsidR="007C57D1">
        <w:rPr>
          <w:sz w:val="20"/>
        </w:rPr>
        <w:t>ed</w:t>
      </w:r>
      <w:r>
        <w:rPr>
          <w:sz w:val="20"/>
        </w:rPr>
        <w:t xml:space="preserve"> payroll </w:t>
      </w:r>
      <w:r w:rsidR="0074303D">
        <w:rPr>
          <w:sz w:val="20"/>
        </w:rPr>
        <w:t xml:space="preserve">actuals and accrual </w:t>
      </w:r>
      <w:r>
        <w:rPr>
          <w:sz w:val="20"/>
        </w:rPr>
        <w:t>entries</w:t>
      </w:r>
      <w:r w:rsidRPr="0074317B">
        <w:rPr>
          <w:sz w:val="20"/>
        </w:rPr>
        <w:t xml:space="preserve"> into </w:t>
      </w:r>
      <w:r>
        <w:rPr>
          <w:sz w:val="20"/>
        </w:rPr>
        <w:t xml:space="preserve">the </w:t>
      </w:r>
      <w:r w:rsidRPr="0074317B">
        <w:rPr>
          <w:sz w:val="20"/>
        </w:rPr>
        <w:t>general ledger.</w:t>
      </w:r>
    </w:p>
    <w:p w14:paraId="5185FBA6" w14:textId="1451C96C" w:rsidR="0074317B" w:rsidRPr="0074317B" w:rsidRDefault="0074317B" w:rsidP="0074317B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74317B">
        <w:rPr>
          <w:sz w:val="20"/>
        </w:rPr>
        <w:t>Initiate</w:t>
      </w:r>
      <w:r w:rsidR="007C57D1">
        <w:rPr>
          <w:sz w:val="20"/>
        </w:rPr>
        <w:t>d</w:t>
      </w:r>
      <w:r w:rsidRPr="0074317B">
        <w:rPr>
          <w:sz w:val="20"/>
        </w:rPr>
        <w:t xml:space="preserve"> check, credit card, wire transfer and ACH payments.</w:t>
      </w:r>
    </w:p>
    <w:p w14:paraId="1C1400AC" w14:textId="2A0C639B" w:rsidR="0074317B" w:rsidRPr="0074317B" w:rsidRDefault="0074317B" w:rsidP="0074317B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74317B">
        <w:rPr>
          <w:sz w:val="20"/>
        </w:rPr>
        <w:t>Enter</w:t>
      </w:r>
      <w:r w:rsidR="007C57D1">
        <w:rPr>
          <w:sz w:val="20"/>
        </w:rPr>
        <w:t>ed</w:t>
      </w:r>
      <w:r w:rsidRPr="0074317B">
        <w:rPr>
          <w:sz w:val="20"/>
        </w:rPr>
        <w:t xml:space="preserve"> </w:t>
      </w:r>
      <w:r>
        <w:rPr>
          <w:sz w:val="20"/>
        </w:rPr>
        <w:t xml:space="preserve">nearly 100 accounts payable invoices </w:t>
      </w:r>
      <w:r w:rsidRPr="0074317B">
        <w:rPr>
          <w:sz w:val="20"/>
        </w:rPr>
        <w:t>and post</w:t>
      </w:r>
      <w:r w:rsidR="007C57D1">
        <w:rPr>
          <w:sz w:val="20"/>
        </w:rPr>
        <w:t>ed</w:t>
      </w:r>
      <w:r w:rsidRPr="0074317B">
        <w:rPr>
          <w:sz w:val="20"/>
        </w:rPr>
        <w:t xml:space="preserve"> </w:t>
      </w:r>
      <w:r>
        <w:rPr>
          <w:sz w:val="20"/>
        </w:rPr>
        <w:t xml:space="preserve">approximately 20 </w:t>
      </w:r>
      <w:r w:rsidRPr="0074317B">
        <w:rPr>
          <w:sz w:val="20"/>
        </w:rPr>
        <w:t>accounts receivable payments</w:t>
      </w:r>
      <w:r>
        <w:rPr>
          <w:sz w:val="20"/>
        </w:rPr>
        <w:t xml:space="preserve"> per month</w:t>
      </w:r>
      <w:r w:rsidRPr="0074317B">
        <w:rPr>
          <w:sz w:val="20"/>
        </w:rPr>
        <w:t>.</w:t>
      </w:r>
    </w:p>
    <w:p w14:paraId="466A9981" w14:textId="56F3CE1D" w:rsidR="0074317B" w:rsidRPr="0074317B" w:rsidRDefault="0074317B" w:rsidP="0074317B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74317B">
        <w:rPr>
          <w:sz w:val="20"/>
        </w:rPr>
        <w:t>Perform</w:t>
      </w:r>
      <w:r w:rsidR="007C57D1">
        <w:rPr>
          <w:sz w:val="20"/>
        </w:rPr>
        <w:t>ed</w:t>
      </w:r>
      <w:r w:rsidRPr="0074317B">
        <w:rPr>
          <w:sz w:val="20"/>
        </w:rPr>
        <w:t xml:space="preserve"> balance sheet account reconciliations, including bank accounts.</w:t>
      </w:r>
    </w:p>
    <w:p w14:paraId="61CF10FD" w14:textId="1CE5E62C" w:rsidR="0074317B" w:rsidRPr="0074317B" w:rsidRDefault="0074317B" w:rsidP="0074317B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74317B">
        <w:rPr>
          <w:sz w:val="20"/>
        </w:rPr>
        <w:t>Assist</w:t>
      </w:r>
      <w:r w:rsidR="007C57D1">
        <w:rPr>
          <w:sz w:val="20"/>
        </w:rPr>
        <w:t>ed</w:t>
      </w:r>
      <w:r w:rsidRPr="0074317B">
        <w:rPr>
          <w:sz w:val="20"/>
        </w:rPr>
        <w:t xml:space="preserve"> CFO with the Human Resources on</w:t>
      </w:r>
      <w:r w:rsidR="009E6991">
        <w:rPr>
          <w:sz w:val="20"/>
        </w:rPr>
        <w:t>-</w:t>
      </w:r>
      <w:r w:rsidRPr="0074317B">
        <w:rPr>
          <w:sz w:val="20"/>
        </w:rPr>
        <w:t>boarding process, including new hire entries into ADP.</w:t>
      </w:r>
    </w:p>
    <w:p w14:paraId="5FCBB2C5" w14:textId="77777777" w:rsidR="00E912A0" w:rsidRPr="000A734D" w:rsidRDefault="007036A2" w:rsidP="000A734D">
      <w:pPr>
        <w:pStyle w:val="Heading2"/>
        <w:spacing w:line="240" w:lineRule="auto"/>
        <w:rPr>
          <w:sz w:val="22"/>
        </w:rPr>
      </w:pPr>
      <w:r w:rsidRPr="000A734D">
        <w:rPr>
          <w:sz w:val="22"/>
        </w:rPr>
        <w:t>Gypsum Management and Supply – Tucker, GA</w:t>
      </w:r>
    </w:p>
    <w:p w14:paraId="24961FE3" w14:textId="77777777" w:rsidR="00224CEB" w:rsidRPr="000A734D" w:rsidRDefault="00224CEB" w:rsidP="000A734D">
      <w:pPr>
        <w:spacing w:line="240" w:lineRule="auto"/>
        <w:rPr>
          <w:sz w:val="20"/>
        </w:rPr>
      </w:pPr>
      <w:r w:rsidRPr="000A734D">
        <w:rPr>
          <w:sz w:val="20"/>
        </w:rPr>
        <w:t>GSS Staff Accountant</w:t>
      </w:r>
    </w:p>
    <w:p w14:paraId="2E5205A8" w14:textId="77777777" w:rsidR="00E912A0" w:rsidRPr="000A734D" w:rsidRDefault="007036A2">
      <w:pPr>
        <w:rPr>
          <w:sz w:val="20"/>
        </w:rPr>
      </w:pPr>
      <w:r w:rsidRPr="000A734D">
        <w:rPr>
          <w:sz w:val="20"/>
        </w:rPr>
        <w:t>10/2015 to 8/2017</w:t>
      </w:r>
    </w:p>
    <w:p w14:paraId="1BAFCEBB" w14:textId="77777777" w:rsidR="007036A2" w:rsidRPr="000A734D" w:rsidRDefault="007036A2" w:rsidP="000A734D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0A734D">
        <w:rPr>
          <w:sz w:val="20"/>
        </w:rPr>
        <w:t>Responsible for Accountants Payable and Accounts Receivable transaction entries for one of the company's largest customers.</w:t>
      </w:r>
    </w:p>
    <w:p w14:paraId="429AA776" w14:textId="77777777" w:rsidR="007036A2" w:rsidRPr="000A734D" w:rsidRDefault="007036A2" w:rsidP="000A734D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0A734D">
        <w:rPr>
          <w:sz w:val="20"/>
        </w:rPr>
        <w:t xml:space="preserve">Prepared monthly sales and use tax returns for 16 states. </w:t>
      </w:r>
    </w:p>
    <w:p w14:paraId="4217374E" w14:textId="77777777" w:rsidR="007036A2" w:rsidRPr="000A734D" w:rsidRDefault="007036A2" w:rsidP="000A734D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0A734D">
        <w:rPr>
          <w:sz w:val="20"/>
        </w:rPr>
        <w:t xml:space="preserve">Composed and verified the accuracy of monthly journal entries and accounting classifications. </w:t>
      </w:r>
    </w:p>
    <w:p w14:paraId="0FB17239" w14:textId="77777777" w:rsidR="007036A2" w:rsidRPr="000A734D" w:rsidRDefault="007036A2" w:rsidP="000A734D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0A734D">
        <w:rPr>
          <w:sz w:val="20"/>
        </w:rPr>
        <w:t>Performed moderately complex general ledger a</w:t>
      </w:r>
      <w:r w:rsidR="001E01A7" w:rsidRPr="000A734D">
        <w:rPr>
          <w:sz w:val="20"/>
        </w:rPr>
        <w:t xml:space="preserve">ccount reconciliations; analyzed and researched </w:t>
      </w:r>
      <w:r w:rsidRPr="000A734D">
        <w:rPr>
          <w:sz w:val="20"/>
        </w:rPr>
        <w:t xml:space="preserve">outstanding items/issues. </w:t>
      </w:r>
    </w:p>
    <w:p w14:paraId="2577A1BE" w14:textId="77777777" w:rsidR="007036A2" w:rsidRPr="000A734D" w:rsidRDefault="007036A2" w:rsidP="000A734D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0A734D">
        <w:rPr>
          <w:sz w:val="20"/>
        </w:rPr>
        <w:t>Created Accounts Rec</w:t>
      </w:r>
      <w:r w:rsidR="001E01A7" w:rsidRPr="000A734D">
        <w:rPr>
          <w:sz w:val="20"/>
        </w:rPr>
        <w:t>eivable Aging Report and followed</w:t>
      </w:r>
      <w:r w:rsidRPr="000A734D">
        <w:rPr>
          <w:sz w:val="20"/>
        </w:rPr>
        <w:t>-up with customers for long-standing unpaid invoices.</w:t>
      </w:r>
    </w:p>
    <w:p w14:paraId="2C6A7095" w14:textId="77777777" w:rsidR="00E912A0" w:rsidRPr="000A734D" w:rsidRDefault="00224CEB" w:rsidP="004B3F93">
      <w:pPr>
        <w:pStyle w:val="Heading2"/>
        <w:spacing w:line="240" w:lineRule="auto"/>
        <w:rPr>
          <w:sz w:val="22"/>
        </w:rPr>
      </w:pPr>
      <w:r w:rsidRPr="000A734D">
        <w:rPr>
          <w:sz w:val="22"/>
        </w:rPr>
        <w:t xml:space="preserve">Master of Science: </w:t>
      </w:r>
      <w:r w:rsidRPr="004B3F93">
        <w:rPr>
          <w:sz w:val="22"/>
        </w:rPr>
        <w:t xml:space="preserve">Accounting, </w:t>
      </w:r>
      <w:r w:rsidR="004B3F93" w:rsidRPr="004B3F93">
        <w:rPr>
          <w:sz w:val="22"/>
        </w:rPr>
        <w:t>June 2017</w:t>
      </w:r>
      <w:r w:rsidRPr="000A734D">
        <w:rPr>
          <w:sz w:val="22"/>
        </w:rPr>
        <w:t xml:space="preserve"> Keller Graduate School of Management - Online</w:t>
      </w:r>
    </w:p>
    <w:p w14:paraId="0A6DC518" w14:textId="77777777" w:rsidR="00E912A0" w:rsidRPr="000A734D" w:rsidRDefault="00224CEB" w:rsidP="004B3F93">
      <w:pPr>
        <w:spacing w:line="240" w:lineRule="auto"/>
        <w:rPr>
          <w:sz w:val="20"/>
        </w:rPr>
      </w:pPr>
      <w:r w:rsidRPr="000A734D">
        <w:rPr>
          <w:sz w:val="20"/>
        </w:rPr>
        <w:t>GPA:  4.0</w:t>
      </w:r>
    </w:p>
    <w:p w14:paraId="302EEFB4" w14:textId="77777777" w:rsidR="00224CEB" w:rsidRPr="000A734D" w:rsidRDefault="00224CEB" w:rsidP="004B3F93">
      <w:pPr>
        <w:spacing w:line="240" w:lineRule="auto"/>
        <w:rPr>
          <w:sz w:val="20"/>
        </w:rPr>
      </w:pPr>
      <w:r w:rsidRPr="000A734D">
        <w:rPr>
          <w:sz w:val="20"/>
        </w:rPr>
        <w:t>Recipient of Career Catalyst Scholarship</w:t>
      </w:r>
    </w:p>
    <w:p w14:paraId="13AE98E5" w14:textId="77777777" w:rsidR="00224CEB" w:rsidRPr="000A734D" w:rsidRDefault="00224CEB" w:rsidP="004B3F93">
      <w:pPr>
        <w:spacing w:line="240" w:lineRule="auto"/>
        <w:rPr>
          <w:rFonts w:asciiTheme="majorHAnsi" w:eastAsiaTheme="majorEastAsia" w:hAnsiTheme="majorHAnsi" w:cstheme="majorBidi"/>
          <w:color w:val="365F91" w:themeColor="accent1" w:themeShade="BF"/>
          <w:szCs w:val="26"/>
        </w:rPr>
      </w:pPr>
      <w:r w:rsidRPr="000A734D">
        <w:rPr>
          <w:rFonts w:asciiTheme="majorHAnsi" w:eastAsiaTheme="majorEastAsia" w:hAnsiTheme="majorHAnsi" w:cstheme="majorBidi"/>
          <w:color w:val="365F91" w:themeColor="accent1" w:themeShade="BF"/>
          <w:szCs w:val="26"/>
        </w:rPr>
        <w:t>Bachelor of Business Administration:</w:t>
      </w:r>
      <w:r w:rsidR="004B3F93">
        <w:rPr>
          <w:rFonts w:asciiTheme="majorHAnsi" w:eastAsiaTheme="majorEastAsia" w:hAnsiTheme="majorHAnsi" w:cstheme="majorBidi"/>
          <w:color w:val="365F91" w:themeColor="accent1" w:themeShade="BF"/>
          <w:szCs w:val="26"/>
        </w:rPr>
        <w:t xml:space="preserve"> Accounting, May</w:t>
      </w:r>
      <w:r w:rsidRPr="000A734D">
        <w:rPr>
          <w:rFonts w:asciiTheme="majorHAnsi" w:eastAsiaTheme="majorEastAsia" w:hAnsiTheme="majorHAnsi" w:cstheme="majorBidi"/>
          <w:color w:val="365F91" w:themeColor="accent1" w:themeShade="BF"/>
          <w:szCs w:val="26"/>
        </w:rPr>
        <w:t xml:space="preserve"> 2013 Robinson School of Business - Atlanta, GA</w:t>
      </w:r>
    </w:p>
    <w:p w14:paraId="2C2C4E21" w14:textId="77777777" w:rsidR="00224CEB" w:rsidRPr="000A734D" w:rsidRDefault="00224CEB" w:rsidP="004B3F93">
      <w:pPr>
        <w:spacing w:line="240" w:lineRule="auto"/>
        <w:rPr>
          <w:sz w:val="20"/>
        </w:rPr>
      </w:pPr>
      <w:r w:rsidRPr="000A734D">
        <w:rPr>
          <w:sz w:val="20"/>
        </w:rPr>
        <w:t>Summa Cum Laude</w:t>
      </w:r>
    </w:p>
    <w:p w14:paraId="3ABDFFA9" w14:textId="77777777" w:rsidR="00E912A0" w:rsidRPr="000A734D" w:rsidRDefault="00224CEB" w:rsidP="004B3F93">
      <w:pPr>
        <w:spacing w:line="240" w:lineRule="auto"/>
        <w:rPr>
          <w:sz w:val="20"/>
        </w:rPr>
      </w:pPr>
      <w:r w:rsidRPr="000A734D">
        <w:rPr>
          <w:sz w:val="20"/>
        </w:rPr>
        <w:t>Recipient of the Bank of America Scholarship</w:t>
      </w:r>
    </w:p>
    <w:sectPr w:rsidR="00E912A0" w:rsidRPr="000A734D" w:rsidSect="000A734D">
      <w:headerReference w:type="default" r:id="rId7"/>
      <w:footerReference w:type="default" r:id="rId8"/>
      <w:headerReference w:type="first" r:id="rId9"/>
      <w:pgSz w:w="12240" w:h="15840" w:code="1"/>
      <w:pgMar w:top="1440" w:right="1080" w:bottom="1440" w:left="108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0FFA1" w14:textId="77777777" w:rsidR="00555FB9" w:rsidRDefault="00555FB9">
      <w:pPr>
        <w:spacing w:line="240" w:lineRule="auto"/>
      </w:pPr>
      <w:r>
        <w:separator/>
      </w:r>
    </w:p>
  </w:endnote>
  <w:endnote w:type="continuationSeparator" w:id="0">
    <w:p w14:paraId="6F9BE96D" w14:textId="77777777" w:rsidR="00555FB9" w:rsidRDefault="00555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6BF6C628" w14:textId="77777777" w:rsidR="00E912A0" w:rsidRDefault="006F1A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E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BB472" w14:textId="77777777" w:rsidR="00555FB9" w:rsidRDefault="00555FB9">
      <w:pPr>
        <w:spacing w:line="240" w:lineRule="auto"/>
      </w:pPr>
      <w:r>
        <w:separator/>
      </w:r>
    </w:p>
  </w:footnote>
  <w:footnote w:type="continuationSeparator" w:id="0">
    <w:p w14:paraId="1B41F786" w14:textId="77777777" w:rsidR="00555FB9" w:rsidRDefault="00555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357C5" w14:textId="77777777" w:rsidR="00E912A0" w:rsidRDefault="006F1ADE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06E1E743" wp14:editId="23719FE7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0A1EFA9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14:paraId="058B1EE6" w14:textId="77777777" w:rsidR="00E912A0" w:rsidRDefault="00555FB9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6F1ADE">
          <w:t>Street Address</w:t>
        </w:r>
      </w:sdtContent>
    </w:sdt>
    <w:r w:rsidR="006F1ADE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6F1ADE">
          <w:t>City, ST ZIP Code</w:t>
        </w:r>
      </w:sdtContent>
    </w:sdt>
    <w:r w:rsidR="006F1ADE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6F1ADE">
          <w:t>Telephone</w:t>
        </w:r>
      </w:sdtContent>
    </w:sdt>
  </w:p>
  <w:p w14:paraId="452D1A9F" w14:textId="77777777" w:rsidR="00E912A0" w:rsidRDefault="00555FB9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6F1ADE">
          <w:rPr>
            <w:rStyle w:val="ContactInfoChar"/>
          </w:rPr>
          <w:t>E</w:t>
        </w:r>
        <w:r w:rsidR="006F1ADE">
          <w:t>mail</w:t>
        </w:r>
      </w:sdtContent>
    </w:sdt>
    <w:r w:rsidR="006F1ADE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6F1ADE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D67" w14:textId="77777777" w:rsidR="00E912A0" w:rsidRDefault="006F1ADE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9101AFC" wp14:editId="59E82CFB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B744176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CB0DF1">
      <w:t>Alexandria Donovan</w:t>
    </w:r>
  </w:p>
  <w:p w14:paraId="3D715746" w14:textId="77777777" w:rsidR="00CB0DF1" w:rsidRDefault="001508CF">
    <w:pPr>
      <w:pStyle w:val="ContactInfo"/>
    </w:pPr>
    <w:r>
      <w:t>1514 Sheridan Road NE</w:t>
    </w:r>
    <w:r w:rsidR="00CB0DF1">
      <w:t xml:space="preserve">, </w:t>
    </w:r>
    <w:r>
      <w:t>Atlanta</w:t>
    </w:r>
    <w:r w:rsidR="00CB0DF1">
      <w:t xml:space="preserve">, GA </w:t>
    </w:r>
    <w:r>
      <w:t>30324</w:t>
    </w:r>
    <w:r w:rsidR="006F1ADE">
      <w:t xml:space="preserve"> </w:t>
    </w:r>
  </w:p>
  <w:p w14:paraId="402DDFD6" w14:textId="77777777" w:rsidR="00CB0DF1" w:rsidRDefault="00CB0DF1">
    <w:pPr>
      <w:pStyle w:val="ContactInfo"/>
    </w:pPr>
    <w:r>
      <w:t>404-213-2490</w:t>
    </w:r>
  </w:p>
  <w:p w14:paraId="3AF0F28E" w14:textId="77777777" w:rsidR="00E912A0" w:rsidRDefault="00CB0DF1">
    <w:pPr>
      <w:pStyle w:val="ContactInfo"/>
    </w:pPr>
    <w:r>
      <w:t>alexandria.donovan@yahoo.com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3879"/>
    <w:multiLevelType w:val="hybridMultilevel"/>
    <w:tmpl w:val="56CE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F25"/>
    <w:multiLevelType w:val="hybridMultilevel"/>
    <w:tmpl w:val="3A38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92076"/>
    <w:multiLevelType w:val="hybridMultilevel"/>
    <w:tmpl w:val="16A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F1"/>
    <w:rsid w:val="00011832"/>
    <w:rsid w:val="00060D00"/>
    <w:rsid w:val="000A734D"/>
    <w:rsid w:val="001508CF"/>
    <w:rsid w:val="00165170"/>
    <w:rsid w:val="00167A9B"/>
    <w:rsid w:val="001A3CC9"/>
    <w:rsid w:val="001E01A7"/>
    <w:rsid w:val="00224CEB"/>
    <w:rsid w:val="002C7AB8"/>
    <w:rsid w:val="003A5FE1"/>
    <w:rsid w:val="004B3F93"/>
    <w:rsid w:val="005300BE"/>
    <w:rsid w:val="00555FB9"/>
    <w:rsid w:val="00582EAE"/>
    <w:rsid w:val="005C1BC3"/>
    <w:rsid w:val="006E2778"/>
    <w:rsid w:val="006F1A9E"/>
    <w:rsid w:val="006F1ADE"/>
    <w:rsid w:val="007036A2"/>
    <w:rsid w:val="0074303D"/>
    <w:rsid w:val="0074317B"/>
    <w:rsid w:val="007C57D1"/>
    <w:rsid w:val="00854753"/>
    <w:rsid w:val="0090271F"/>
    <w:rsid w:val="009A0408"/>
    <w:rsid w:val="009B13F3"/>
    <w:rsid w:val="009C119D"/>
    <w:rsid w:val="009C1FA7"/>
    <w:rsid w:val="009E6991"/>
    <w:rsid w:val="00AE08D6"/>
    <w:rsid w:val="00AF2522"/>
    <w:rsid w:val="00C124DD"/>
    <w:rsid w:val="00C65E5A"/>
    <w:rsid w:val="00C72DCC"/>
    <w:rsid w:val="00CB0DF1"/>
    <w:rsid w:val="00E05965"/>
    <w:rsid w:val="00E912A0"/>
    <w:rsid w:val="00EB5494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1B6A"/>
  <w15:docId w15:val="{294726C4-E77D-471C-9C9F-749C1793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70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%20Donov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C4CE7DEF464C9CB4EF41B21FA08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A4F5-8F62-46A6-982A-D069789A4674}"/>
      </w:docPartPr>
      <w:docPartBody>
        <w:p w:rsidR="00900DA0" w:rsidRDefault="005F5E6F" w:rsidP="005F5E6F">
          <w:pPr>
            <w:pStyle w:val="BDC4CE7DEF464C9CB4EF41B21FA0853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F7"/>
    <w:rsid w:val="001034F7"/>
    <w:rsid w:val="0056603E"/>
    <w:rsid w:val="005F5E6F"/>
    <w:rsid w:val="00685198"/>
    <w:rsid w:val="006A0588"/>
    <w:rsid w:val="007A0318"/>
    <w:rsid w:val="008E2AC1"/>
    <w:rsid w:val="008E5B03"/>
    <w:rsid w:val="00900DA0"/>
    <w:rsid w:val="00C43EE3"/>
    <w:rsid w:val="00C47398"/>
    <w:rsid w:val="00CF1E27"/>
    <w:rsid w:val="00DD73DF"/>
    <w:rsid w:val="00EB6EB0"/>
    <w:rsid w:val="00EC404D"/>
    <w:rsid w:val="00F6021F"/>
    <w:rsid w:val="00F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3BDDC8D4A4626BA314D0C985CC91C">
    <w:name w:val="8353BDDC8D4A4626BA314D0C985CC91C"/>
  </w:style>
  <w:style w:type="paragraph" w:customStyle="1" w:styleId="22F4D3B829444C5DAD81DEC9C6C5D00D">
    <w:name w:val="22F4D3B829444C5DAD81DEC9C6C5D00D"/>
  </w:style>
  <w:style w:type="paragraph" w:customStyle="1" w:styleId="54D44A4E6A4946C6B7905EBBDBAB42DE">
    <w:name w:val="54D44A4E6A4946C6B7905EBBDBAB42DE"/>
  </w:style>
  <w:style w:type="paragraph" w:customStyle="1" w:styleId="B4E4F697AD8F4F1CBEE131A399155357">
    <w:name w:val="B4E4F697AD8F4F1CBEE131A399155357"/>
  </w:style>
  <w:style w:type="paragraph" w:customStyle="1" w:styleId="A926A4D307434F68B20C9315041F146D">
    <w:name w:val="A926A4D307434F68B20C9315041F146D"/>
  </w:style>
  <w:style w:type="paragraph" w:customStyle="1" w:styleId="3AF3E0F88ADF4252BE0BC9BAC7E6DC5B">
    <w:name w:val="3AF3E0F88ADF4252BE0BC9BAC7E6DC5B"/>
  </w:style>
  <w:style w:type="paragraph" w:customStyle="1" w:styleId="DE37F42BA3A749F3A7C2ECDDE4F25EE8">
    <w:name w:val="DE37F42BA3A749F3A7C2ECDDE4F25EE8"/>
  </w:style>
  <w:style w:type="paragraph" w:customStyle="1" w:styleId="A94A361B5131425AAB6D1ABB66FDEF8B">
    <w:name w:val="A94A361B5131425AAB6D1ABB66FDEF8B"/>
  </w:style>
  <w:style w:type="paragraph" w:customStyle="1" w:styleId="28DFDD7935C24DF186AFC1418A4CD2B2">
    <w:name w:val="28DFDD7935C24DF186AFC1418A4CD2B2"/>
  </w:style>
  <w:style w:type="paragraph" w:customStyle="1" w:styleId="170CD6A70AB046EE9F58074BC35D89C2">
    <w:name w:val="170CD6A70AB046EE9F58074BC35D89C2"/>
  </w:style>
  <w:style w:type="paragraph" w:customStyle="1" w:styleId="6A33B3B6C60841DF8E40E9FE92683980">
    <w:name w:val="6A33B3B6C60841DF8E40E9FE92683980"/>
  </w:style>
  <w:style w:type="paragraph" w:customStyle="1" w:styleId="7BA25F418F784CFB9FFCAFB85C9743D8">
    <w:name w:val="7BA25F418F784CFB9FFCAFB85C9743D8"/>
  </w:style>
  <w:style w:type="paragraph" w:customStyle="1" w:styleId="E0B0BFAFFB2F43EC848C1232AB4EE3C0">
    <w:name w:val="E0B0BFAFFB2F43EC848C1232AB4EE3C0"/>
  </w:style>
  <w:style w:type="paragraph" w:customStyle="1" w:styleId="7BE379ADA5CB4AFF95DD296DE92F2649">
    <w:name w:val="7BE379ADA5CB4AFF95DD296DE92F2649"/>
  </w:style>
  <w:style w:type="paragraph" w:customStyle="1" w:styleId="AAFA67203CEF4BE199EEEF6795743F69">
    <w:name w:val="AAFA67203CEF4BE199EEEF6795743F69"/>
  </w:style>
  <w:style w:type="paragraph" w:customStyle="1" w:styleId="A4D5B72770044136AB89DE7862DB17D3">
    <w:name w:val="A4D5B72770044136AB89DE7862DB17D3"/>
  </w:style>
  <w:style w:type="paragraph" w:customStyle="1" w:styleId="CE39115EF411458E90ACA4B7003F1176">
    <w:name w:val="CE39115EF411458E90ACA4B7003F1176"/>
  </w:style>
  <w:style w:type="paragraph" w:customStyle="1" w:styleId="43A88909797D4A8A8877282E158D2282">
    <w:name w:val="43A88909797D4A8A8877282E158D2282"/>
    <w:rsid w:val="001034F7"/>
  </w:style>
  <w:style w:type="paragraph" w:customStyle="1" w:styleId="BDC4CE7DEF464C9CB4EF41B21FA0853B">
    <w:name w:val="BDC4CE7DEF464C9CB4EF41B21FA0853B"/>
    <w:rsid w:val="005F5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 Donov</dc:creator>
  <cp:keywords/>
  <cp:lastModifiedBy>Ms Donov</cp:lastModifiedBy>
  <cp:revision>4</cp:revision>
  <dcterms:created xsi:type="dcterms:W3CDTF">2020-04-07T22:11:00Z</dcterms:created>
  <dcterms:modified xsi:type="dcterms:W3CDTF">2020-04-24T19:11:00Z</dcterms:modified>
  <cp:version/>
</cp:coreProperties>
</file>